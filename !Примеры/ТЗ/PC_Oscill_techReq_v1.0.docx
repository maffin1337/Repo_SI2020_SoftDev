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wmf" ContentType="image/x-w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Layout w:type="fixed"/>
        <w:tblLook w:val="01E0" w:firstRow="1" w:lastRow="1" w:firstColumn="1" w:lastColumn="1" w:noHBand="0" w:noVBand="0"/>
      </w:tblPr>
      <w:tblGrid>
        <w:gridCol w:w="9571"/>
      </w:tblGrid>
      <w:tr w:rsidR="007D2EE1" w:rsidRPr="0022017F" w14:paraId="2B8D7AA9" w14:textId="77777777">
        <w:trPr>
          <w:trHeight w:hRule="exact" w:val="5752"/>
        </w:trPr>
        <w:tc>
          <w:tcPr>
            <w:tcW w:w="9571" w:type="dxa"/>
          </w:tcPr>
          <w:p w14:paraId="694C34AB" w14:textId="77777777" w:rsidR="007D2EE1" w:rsidRPr="0022017F" w:rsidRDefault="00CF1B7A" w:rsidP="001E380C">
            <w:pPr>
              <w:pStyle w:val="a6"/>
            </w:pPr>
            <w:r w:rsidRPr="0022017F">
              <w:rPr>
                <w:noProof/>
                <w:lang w:eastAsia="ru-RU"/>
              </w:rPr>
              <w:drawing>
                <wp:inline distT="0" distB="0" distL="0" distR="0" wp14:anchorId="1B13DF8F" wp14:editId="64744099">
                  <wp:extent cx="1975990" cy="488731"/>
                  <wp:effectExtent l="0" t="0" r="5715" b="6985"/>
                  <wp:docPr id="12" name="Рисунок 12" descr="E:\Documents\Work9Pyro\DATA\log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7" descr="E:\Documents\Work9Pyro\DATA\log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5802" cy="4936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2EE1" w:rsidRPr="0022017F" w14:paraId="43EE34DC" w14:textId="77777777">
        <w:trPr>
          <w:trHeight w:hRule="exact" w:val="3587"/>
        </w:trPr>
        <w:tc>
          <w:tcPr>
            <w:tcW w:w="9571" w:type="dxa"/>
          </w:tcPr>
          <w:p w14:paraId="4A145D25" w14:textId="142E7171" w:rsidR="007D2EE1" w:rsidRPr="0022017F" w:rsidRDefault="006D1E72" w:rsidP="00BC5A77">
            <w:pPr>
              <w:pStyle w:val="a8"/>
            </w:pPr>
            <w:r>
              <w:t>Техническ</w:t>
            </w:r>
            <w:r w:rsidR="00E01EDA">
              <w:t>ое</w:t>
            </w:r>
            <w:r>
              <w:t xml:space="preserve"> </w:t>
            </w:r>
            <w:r w:rsidR="00E01EDA">
              <w:t>задание</w:t>
            </w:r>
            <w:bookmarkStart w:id="0" w:name="_GoBack"/>
            <w:bookmarkEnd w:id="0"/>
            <w:r>
              <w:t xml:space="preserve"> на разработку</w:t>
            </w:r>
            <w:r w:rsidR="00230D03" w:rsidRPr="00230D03">
              <w:t xml:space="preserve"> </w:t>
            </w:r>
            <w:r w:rsidR="00230D03">
              <w:t>программного комплекса</w:t>
            </w:r>
            <w:r>
              <w:t xml:space="preserve"> </w:t>
            </w:r>
            <w:r w:rsidR="00230D03">
              <w:t>просмотрщика-анализатора осциллограмм «</w:t>
            </w:r>
            <w:r w:rsidR="00230D03">
              <w:rPr>
                <w:lang w:val="en-US"/>
              </w:rPr>
              <w:t>iOsc</w:t>
            </w:r>
            <w:r w:rsidR="00230D03">
              <w:t>»</w:t>
            </w:r>
          </w:p>
          <w:p w14:paraId="0A463F11" w14:textId="77777777" w:rsidR="007D2EE1" w:rsidRPr="0022017F" w:rsidRDefault="007D2EE1" w:rsidP="0087046E">
            <w:pPr>
              <w:pStyle w:val="aa"/>
            </w:pPr>
          </w:p>
        </w:tc>
      </w:tr>
      <w:tr w:rsidR="007D2EE1" w:rsidRPr="0022017F" w14:paraId="00BC38B5" w14:textId="77777777">
        <w:trPr>
          <w:trHeight w:hRule="exact" w:val="4848"/>
        </w:trPr>
        <w:tc>
          <w:tcPr>
            <w:tcW w:w="9571" w:type="dxa"/>
          </w:tcPr>
          <w:p w14:paraId="246EB2EA" w14:textId="4C707D69" w:rsidR="007D2EE1" w:rsidRPr="0022017F" w:rsidRDefault="007D2EE1" w:rsidP="007D2EE1">
            <w:r w:rsidRPr="0022017F">
              <w:t>Версия</w:t>
            </w:r>
            <w:r w:rsidRPr="0022017F">
              <w:tab/>
            </w:r>
            <w:r w:rsidR="00126007" w:rsidRPr="0022017F">
              <w:t>1</w:t>
            </w:r>
            <w:r w:rsidRPr="0022017F">
              <w:t>.</w:t>
            </w:r>
            <w:r w:rsidR="006F79D9">
              <w:t>0</w:t>
            </w:r>
          </w:p>
          <w:p w14:paraId="45D2906D" w14:textId="2DDC19A8" w:rsidR="007D2EE1" w:rsidRPr="00207E60" w:rsidRDefault="0019344E" w:rsidP="007D2EE1">
            <w:r w:rsidRPr="0022017F">
              <w:t>Дата</w:t>
            </w:r>
            <w:r w:rsidRPr="0022017F">
              <w:tab/>
            </w:r>
            <w:r w:rsidRPr="0022017F">
              <w:tab/>
            </w:r>
            <w:r w:rsidR="00395554">
              <w:t>21</w:t>
            </w:r>
            <w:r w:rsidRPr="0022017F">
              <w:t>.</w:t>
            </w:r>
            <w:r w:rsidR="006D1E72">
              <w:t>0</w:t>
            </w:r>
            <w:r w:rsidR="00230D03">
              <w:t>7</w:t>
            </w:r>
            <w:r w:rsidRPr="0022017F">
              <w:t>.20</w:t>
            </w:r>
            <w:r w:rsidR="00925FD0" w:rsidRPr="0022017F">
              <w:rPr>
                <w:lang w:val="en-US"/>
              </w:rPr>
              <w:t>2</w:t>
            </w:r>
            <w:r w:rsidR="006D1E72">
              <w:t>2</w:t>
            </w:r>
          </w:p>
          <w:p w14:paraId="39FB8223" w14:textId="77777777" w:rsidR="007D2EE1" w:rsidRPr="0022017F" w:rsidRDefault="0019344E" w:rsidP="007F2426">
            <w:r w:rsidRPr="0022017F">
              <w:t>Утвержден</w:t>
            </w:r>
            <w:r w:rsidRPr="0022017F">
              <w:tab/>
            </w:r>
          </w:p>
        </w:tc>
      </w:tr>
      <w:tr w:rsidR="007D2EE1" w:rsidRPr="0022017F" w14:paraId="33B18017" w14:textId="77777777">
        <w:trPr>
          <w:trHeight w:val="592"/>
        </w:trPr>
        <w:tc>
          <w:tcPr>
            <w:tcW w:w="9571" w:type="dxa"/>
            <w:vAlign w:val="bottom"/>
          </w:tcPr>
          <w:p w14:paraId="4FD82FE0" w14:textId="20CCD1B5" w:rsidR="007D2EE1" w:rsidRPr="00207E60" w:rsidRDefault="0019344E" w:rsidP="009F7343">
            <w:pPr>
              <w:jc w:val="center"/>
            </w:pPr>
            <w:r w:rsidRPr="0022017F">
              <w:t>Чебоксары 20</w:t>
            </w:r>
            <w:r w:rsidR="00925FD0" w:rsidRPr="0022017F">
              <w:rPr>
                <w:lang w:val="en-US"/>
              </w:rPr>
              <w:t>2</w:t>
            </w:r>
            <w:r w:rsidR="009F7343">
              <w:t>2</w:t>
            </w:r>
          </w:p>
        </w:tc>
      </w:tr>
    </w:tbl>
    <w:p w14:paraId="3B8BBDE2" w14:textId="77777777" w:rsidR="001E380C" w:rsidRPr="0022017F" w:rsidRDefault="00E20F9B" w:rsidP="00D05FAC">
      <w:pPr>
        <w:pStyle w:val="af7"/>
      </w:pPr>
      <w:r w:rsidRPr="0022017F">
        <w:lastRenderedPageBreak/>
        <w:t>Аннотация</w:t>
      </w:r>
    </w:p>
    <w:p w14:paraId="7B006489" w14:textId="1AEAADA1" w:rsidR="00E20F9B" w:rsidRPr="006D1E72" w:rsidRDefault="00E50ECA" w:rsidP="00B76810">
      <w:r w:rsidRPr="0022017F">
        <w:t>Документ содержит</w:t>
      </w:r>
      <w:r w:rsidR="00CA39C9" w:rsidRPr="0022017F">
        <w:t xml:space="preserve"> первую версию</w:t>
      </w:r>
      <w:r w:rsidRPr="0022017F">
        <w:t xml:space="preserve"> </w:t>
      </w:r>
      <w:r w:rsidR="00230D03">
        <w:t>технического задания</w:t>
      </w:r>
      <w:r w:rsidR="006D1E72">
        <w:t xml:space="preserve"> на разработку </w:t>
      </w:r>
      <w:r w:rsidR="00230D03">
        <w:t>программного комплекса просмотрщика-анализатора осциллограмм «</w:t>
      </w:r>
      <w:r w:rsidR="00230D03">
        <w:rPr>
          <w:lang w:val="en-US"/>
        </w:rPr>
        <w:t>iOsc</w:t>
      </w:r>
      <w:r w:rsidR="00230D03">
        <w:t>»</w:t>
      </w:r>
      <w:r w:rsidR="006D1E72">
        <w:t xml:space="preserve"> в соответствии с требованиями стандарта ТЗ на разработку ПО </w:t>
      </w:r>
      <w:r w:rsidR="006D1E72" w:rsidRPr="006D1E72">
        <w:t>ISO/IEC/ IEEE 29148-2011</w:t>
      </w:r>
      <w:r w:rsidR="006D1E72">
        <w:t>.</w:t>
      </w:r>
    </w:p>
    <w:p w14:paraId="66B571FF" w14:textId="77777777" w:rsidR="00E20F9B" w:rsidRPr="0022017F" w:rsidRDefault="00B60D9E" w:rsidP="00F76F2E">
      <w:pPr>
        <w:pStyle w:val="af7"/>
      </w:pPr>
      <w:r w:rsidRPr="0022017F">
        <w:t>История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309"/>
        <w:gridCol w:w="876"/>
        <w:gridCol w:w="5107"/>
        <w:gridCol w:w="2619"/>
      </w:tblGrid>
      <w:tr w:rsidR="00E20F9B" w:rsidRPr="0022017F" w14:paraId="441F724C" w14:textId="77777777" w:rsidTr="00925FD0">
        <w:tc>
          <w:tcPr>
            <w:tcW w:w="1271" w:type="dxa"/>
          </w:tcPr>
          <w:p w14:paraId="59E331C8" w14:textId="77777777" w:rsidR="00E20F9B" w:rsidRPr="0022017F" w:rsidRDefault="00E20F9B" w:rsidP="002E1763">
            <w:pPr>
              <w:pStyle w:val="ac"/>
            </w:pPr>
            <w:r w:rsidRPr="0022017F">
              <w:t>Дата</w:t>
            </w:r>
          </w:p>
        </w:tc>
        <w:tc>
          <w:tcPr>
            <w:tcW w:w="851" w:type="dxa"/>
          </w:tcPr>
          <w:p w14:paraId="7BF99FF1" w14:textId="77777777" w:rsidR="00E20F9B" w:rsidRPr="0022017F" w:rsidRDefault="00E20F9B" w:rsidP="002E1763">
            <w:pPr>
              <w:pStyle w:val="ac"/>
            </w:pPr>
            <w:r w:rsidRPr="0022017F">
              <w:t>Версия</w:t>
            </w:r>
          </w:p>
        </w:tc>
        <w:tc>
          <w:tcPr>
            <w:tcW w:w="4961" w:type="dxa"/>
          </w:tcPr>
          <w:p w14:paraId="3279DC09" w14:textId="77777777" w:rsidR="007D2EE1" w:rsidRPr="0022017F" w:rsidRDefault="007D2EE1" w:rsidP="002E1763">
            <w:pPr>
              <w:pStyle w:val="ac"/>
            </w:pPr>
            <w:r w:rsidRPr="0022017F">
              <w:t>Краткое описание</w:t>
            </w:r>
          </w:p>
        </w:tc>
        <w:tc>
          <w:tcPr>
            <w:tcW w:w="2544" w:type="dxa"/>
          </w:tcPr>
          <w:p w14:paraId="07FB05F0" w14:textId="77777777" w:rsidR="00E20F9B" w:rsidRPr="0022017F" w:rsidRDefault="00E20F9B" w:rsidP="002E1763">
            <w:pPr>
              <w:pStyle w:val="ac"/>
            </w:pPr>
            <w:r w:rsidRPr="0022017F">
              <w:t>Разработчик</w:t>
            </w:r>
            <w:r w:rsidR="00925FD0" w:rsidRPr="0022017F">
              <w:t xml:space="preserve"> версии документа</w:t>
            </w:r>
          </w:p>
        </w:tc>
      </w:tr>
      <w:tr w:rsidR="00E20F9B" w:rsidRPr="0022017F" w14:paraId="6AEF9E14" w14:textId="77777777" w:rsidTr="00925FD0">
        <w:tc>
          <w:tcPr>
            <w:tcW w:w="1271" w:type="dxa"/>
          </w:tcPr>
          <w:p w14:paraId="0570AA99" w14:textId="41F0C529" w:rsidR="00E20F9B" w:rsidRPr="00B76810" w:rsidRDefault="00395554" w:rsidP="0003571B">
            <w:pPr>
              <w:pStyle w:val="ac"/>
            </w:pPr>
            <w:r>
              <w:t>21</w:t>
            </w:r>
            <w:r w:rsidR="00ED35D8" w:rsidRPr="0022017F">
              <w:t>.</w:t>
            </w:r>
            <w:r w:rsidR="006D1E72">
              <w:t>0</w:t>
            </w:r>
            <w:r w:rsidR="0003571B">
              <w:rPr>
                <w:lang w:val="en-US"/>
              </w:rPr>
              <w:t>7</w:t>
            </w:r>
            <w:r w:rsidR="00ED35D8" w:rsidRPr="0022017F">
              <w:t>.</w:t>
            </w:r>
            <w:r w:rsidR="00925FD0" w:rsidRPr="0022017F">
              <w:rPr>
                <w:lang w:val="en-US"/>
              </w:rPr>
              <w:t>202</w:t>
            </w:r>
            <w:r w:rsidR="006D1E72">
              <w:t>2</w:t>
            </w:r>
          </w:p>
        </w:tc>
        <w:tc>
          <w:tcPr>
            <w:tcW w:w="851" w:type="dxa"/>
          </w:tcPr>
          <w:p w14:paraId="4E4D7304" w14:textId="24EAFF09" w:rsidR="00E20F9B" w:rsidRPr="0022017F" w:rsidRDefault="00E23D60" w:rsidP="00E23D60">
            <w:pPr>
              <w:pStyle w:val="ac"/>
            </w:pPr>
            <w:r>
              <w:t>1</w:t>
            </w:r>
            <w:r w:rsidR="00B60D9E" w:rsidRPr="0022017F">
              <w:t>.</w:t>
            </w:r>
            <w:r>
              <w:t>0</w:t>
            </w:r>
          </w:p>
        </w:tc>
        <w:tc>
          <w:tcPr>
            <w:tcW w:w="4961" w:type="dxa"/>
          </w:tcPr>
          <w:p w14:paraId="0C424C94" w14:textId="3D7E1333" w:rsidR="00E20F9B" w:rsidRPr="0022017F" w:rsidRDefault="00B76810" w:rsidP="00496119">
            <w:pPr>
              <w:pStyle w:val="ac"/>
            </w:pPr>
            <w:r>
              <w:t xml:space="preserve">Первая версия </w:t>
            </w:r>
            <w:r w:rsidR="00496119">
              <w:t>технического задания</w:t>
            </w:r>
            <w:r w:rsidR="006D1E72" w:rsidRPr="006D1E72">
              <w:t xml:space="preserve"> на разработку программного комплекса </w:t>
            </w:r>
            <w:r w:rsidR="00496119">
              <w:t>просмотрщика-анализатора осциллограмм</w:t>
            </w:r>
            <w:r w:rsidR="006D1E72" w:rsidRPr="006D1E72">
              <w:t xml:space="preserve"> «</w:t>
            </w:r>
            <w:r w:rsidR="00496119">
              <w:rPr>
                <w:lang w:val="en-US"/>
              </w:rPr>
              <w:t>iOsc</w:t>
            </w:r>
            <w:r w:rsidR="006D1E72" w:rsidRPr="006D1E72">
              <w:t>»</w:t>
            </w:r>
            <w:r>
              <w:t xml:space="preserve"> </w:t>
            </w:r>
          </w:p>
        </w:tc>
        <w:tc>
          <w:tcPr>
            <w:tcW w:w="2544" w:type="dxa"/>
          </w:tcPr>
          <w:p w14:paraId="6680815C" w14:textId="77777777" w:rsidR="00022F9D" w:rsidRPr="0022017F" w:rsidRDefault="00BE6E90" w:rsidP="00DC5FB2">
            <w:pPr>
              <w:pStyle w:val="ac"/>
            </w:pPr>
            <w:r w:rsidRPr="0022017F">
              <w:t>Мартынов</w:t>
            </w:r>
            <w:r w:rsidR="00E20F9B" w:rsidRPr="0022017F">
              <w:t xml:space="preserve"> </w:t>
            </w:r>
            <w:r w:rsidRPr="0022017F">
              <w:t>М</w:t>
            </w:r>
            <w:r w:rsidR="00E20F9B" w:rsidRPr="0022017F">
              <w:t>.</w:t>
            </w:r>
            <w:r w:rsidRPr="0022017F">
              <w:t>В</w:t>
            </w:r>
            <w:r w:rsidR="00E20F9B" w:rsidRPr="0022017F">
              <w:t>.</w:t>
            </w:r>
          </w:p>
        </w:tc>
      </w:tr>
      <w:tr w:rsidR="00A054D3" w:rsidRPr="0022017F" w14:paraId="7ECCEBCB" w14:textId="77777777" w:rsidTr="00925FD0">
        <w:tc>
          <w:tcPr>
            <w:tcW w:w="1271" w:type="dxa"/>
          </w:tcPr>
          <w:p w14:paraId="0590688B" w14:textId="77777777" w:rsidR="00A054D3" w:rsidRPr="0022017F" w:rsidRDefault="00A054D3" w:rsidP="003E49A8">
            <w:pPr>
              <w:pStyle w:val="ac"/>
            </w:pPr>
          </w:p>
        </w:tc>
        <w:tc>
          <w:tcPr>
            <w:tcW w:w="851" w:type="dxa"/>
          </w:tcPr>
          <w:p w14:paraId="100758F7" w14:textId="77777777" w:rsidR="00A054D3" w:rsidRPr="0022017F" w:rsidRDefault="00A054D3" w:rsidP="003E49A8">
            <w:pPr>
              <w:pStyle w:val="ac"/>
            </w:pPr>
          </w:p>
        </w:tc>
        <w:tc>
          <w:tcPr>
            <w:tcW w:w="4961" w:type="dxa"/>
          </w:tcPr>
          <w:p w14:paraId="04ECC59D" w14:textId="77777777" w:rsidR="00A054D3" w:rsidRPr="0022017F" w:rsidRDefault="00A054D3" w:rsidP="003E49A8">
            <w:pPr>
              <w:pStyle w:val="ac"/>
            </w:pPr>
          </w:p>
        </w:tc>
        <w:tc>
          <w:tcPr>
            <w:tcW w:w="2544" w:type="dxa"/>
          </w:tcPr>
          <w:p w14:paraId="0A65CF43" w14:textId="77777777" w:rsidR="00A054D3" w:rsidRPr="0022017F" w:rsidRDefault="00A054D3" w:rsidP="003E49A8">
            <w:pPr>
              <w:pStyle w:val="ac"/>
            </w:pPr>
          </w:p>
        </w:tc>
      </w:tr>
    </w:tbl>
    <w:p w14:paraId="167EBC44" w14:textId="77777777" w:rsidR="0094370F" w:rsidRPr="0022017F" w:rsidRDefault="0094370F" w:rsidP="00F76F2E">
      <w:pPr>
        <w:pStyle w:val="af7"/>
      </w:pPr>
      <w:r w:rsidRPr="0022017F">
        <w:t>Оглавление</w:t>
      </w:r>
    </w:p>
    <w:p w14:paraId="70D44E48" w14:textId="77777777" w:rsidR="003C0EF8" w:rsidRDefault="00F97FC6">
      <w:pPr>
        <w:pStyle w:val="14"/>
        <w:tabs>
          <w:tab w:val="left" w:pos="48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r>
        <w:fldChar w:fldCharType="begin"/>
      </w:r>
      <w:r>
        <w:instrText xml:space="preserve"> TOC \o "1-4" \h \z \u </w:instrText>
      </w:r>
      <w:r>
        <w:fldChar w:fldCharType="separate"/>
      </w:r>
      <w:hyperlink w:anchor="_Toc109285125" w:history="1">
        <w:r w:rsidR="003C0EF8" w:rsidRPr="00302F9B">
          <w:rPr>
            <w:rStyle w:val="afd"/>
            <w:bCs/>
            <w:noProof/>
          </w:rPr>
          <w:t>1.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bCs/>
            <w:noProof/>
          </w:rPr>
          <w:t>Введение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_Toc109285125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5</w:t>
        </w:r>
        <w:r w:rsidR="003C0EF8">
          <w:rPr>
            <w:noProof/>
            <w:webHidden/>
          </w:rPr>
          <w:fldChar w:fldCharType="end"/>
        </w:r>
      </w:hyperlink>
    </w:p>
    <w:p w14:paraId="1BCC1C04" w14:textId="77777777" w:rsidR="003C0EF8" w:rsidRDefault="00961476">
      <w:pPr>
        <w:pStyle w:val="23"/>
        <w:tabs>
          <w:tab w:val="left" w:pos="88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09285126" w:history="1">
        <w:r w:rsidR="003C0EF8" w:rsidRPr="00302F9B">
          <w:rPr>
            <w:rStyle w:val="afd"/>
            <w:noProof/>
          </w:rPr>
          <w:t>1.1.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noProof/>
          </w:rPr>
          <w:t>Название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_Toc109285126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5</w:t>
        </w:r>
        <w:r w:rsidR="003C0EF8">
          <w:rPr>
            <w:noProof/>
            <w:webHidden/>
          </w:rPr>
          <w:fldChar w:fldCharType="end"/>
        </w:r>
      </w:hyperlink>
    </w:p>
    <w:p w14:paraId="005B82AC" w14:textId="77777777" w:rsidR="003C0EF8" w:rsidRDefault="00961476">
      <w:pPr>
        <w:pStyle w:val="23"/>
        <w:tabs>
          <w:tab w:val="left" w:pos="88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09285127" w:history="1">
        <w:r w:rsidR="003C0EF8" w:rsidRPr="00302F9B">
          <w:rPr>
            <w:rStyle w:val="afd"/>
            <w:noProof/>
          </w:rPr>
          <w:t>1.2.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noProof/>
          </w:rPr>
          <w:t>Назначение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_Toc109285127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5</w:t>
        </w:r>
        <w:r w:rsidR="003C0EF8">
          <w:rPr>
            <w:noProof/>
            <w:webHidden/>
          </w:rPr>
          <w:fldChar w:fldCharType="end"/>
        </w:r>
      </w:hyperlink>
    </w:p>
    <w:p w14:paraId="51B0C352" w14:textId="77777777" w:rsidR="003C0EF8" w:rsidRDefault="00961476">
      <w:pPr>
        <w:pStyle w:val="23"/>
        <w:tabs>
          <w:tab w:val="left" w:pos="88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09285128" w:history="1">
        <w:r w:rsidR="003C0EF8" w:rsidRPr="00302F9B">
          <w:rPr>
            <w:rStyle w:val="afd"/>
            <w:noProof/>
          </w:rPr>
          <w:t>1.3.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noProof/>
          </w:rPr>
          <w:t>Обзор продукта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_Toc109285128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5</w:t>
        </w:r>
        <w:r w:rsidR="003C0EF8">
          <w:rPr>
            <w:noProof/>
            <w:webHidden/>
          </w:rPr>
          <w:fldChar w:fldCharType="end"/>
        </w:r>
      </w:hyperlink>
    </w:p>
    <w:p w14:paraId="0541FB88" w14:textId="77777777" w:rsidR="003C0EF8" w:rsidRDefault="00961476">
      <w:pPr>
        <w:pStyle w:val="23"/>
        <w:tabs>
          <w:tab w:val="left" w:pos="88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09285129" w:history="1">
        <w:r w:rsidR="003C0EF8" w:rsidRPr="00302F9B">
          <w:rPr>
            <w:rStyle w:val="afd"/>
            <w:noProof/>
          </w:rPr>
          <w:t>1.4.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noProof/>
          </w:rPr>
          <w:t>Функции продукта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_Toc109285129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5</w:t>
        </w:r>
        <w:r w:rsidR="003C0EF8">
          <w:rPr>
            <w:noProof/>
            <w:webHidden/>
          </w:rPr>
          <w:fldChar w:fldCharType="end"/>
        </w:r>
      </w:hyperlink>
    </w:p>
    <w:p w14:paraId="4F5B50FE" w14:textId="77777777" w:rsidR="003C0EF8" w:rsidRDefault="00961476">
      <w:pPr>
        <w:pStyle w:val="23"/>
        <w:tabs>
          <w:tab w:val="left" w:pos="88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09285130" w:history="1">
        <w:r w:rsidR="003C0EF8" w:rsidRPr="00302F9B">
          <w:rPr>
            <w:rStyle w:val="afd"/>
            <w:noProof/>
          </w:rPr>
          <w:t>1.5.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noProof/>
          </w:rPr>
          <w:t>Ограничения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_Toc109285130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5</w:t>
        </w:r>
        <w:r w:rsidR="003C0EF8">
          <w:rPr>
            <w:noProof/>
            <w:webHidden/>
          </w:rPr>
          <w:fldChar w:fldCharType="end"/>
        </w:r>
      </w:hyperlink>
    </w:p>
    <w:p w14:paraId="7D3F1023" w14:textId="77777777" w:rsidR="003C0EF8" w:rsidRDefault="00961476">
      <w:pPr>
        <w:pStyle w:val="14"/>
        <w:tabs>
          <w:tab w:val="left" w:pos="48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09285131" w:history="1">
        <w:r w:rsidR="003C0EF8" w:rsidRPr="00302F9B">
          <w:rPr>
            <w:rStyle w:val="afd"/>
            <w:noProof/>
          </w:rPr>
          <w:t>2.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noProof/>
          </w:rPr>
          <w:t>Детальные требования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_Toc109285131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5</w:t>
        </w:r>
        <w:r w:rsidR="003C0EF8">
          <w:rPr>
            <w:noProof/>
            <w:webHidden/>
          </w:rPr>
          <w:fldChar w:fldCharType="end"/>
        </w:r>
      </w:hyperlink>
    </w:p>
    <w:p w14:paraId="775B162F" w14:textId="77777777" w:rsidR="003C0EF8" w:rsidRDefault="00961476">
      <w:pPr>
        <w:pStyle w:val="23"/>
        <w:tabs>
          <w:tab w:val="left" w:pos="88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09285132" w:history="1">
        <w:r w:rsidR="003C0EF8" w:rsidRPr="00302F9B">
          <w:rPr>
            <w:rStyle w:val="afd"/>
            <w:noProof/>
          </w:rPr>
          <w:t>2.1.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noProof/>
          </w:rPr>
          <w:t>Требование к кроссплатформенности и стеку технологии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_Toc109285132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5</w:t>
        </w:r>
        <w:r w:rsidR="003C0EF8">
          <w:rPr>
            <w:noProof/>
            <w:webHidden/>
          </w:rPr>
          <w:fldChar w:fldCharType="end"/>
        </w:r>
      </w:hyperlink>
    </w:p>
    <w:p w14:paraId="7C6EF27F" w14:textId="77777777" w:rsidR="003C0EF8" w:rsidRDefault="00961476">
      <w:pPr>
        <w:pStyle w:val="23"/>
        <w:tabs>
          <w:tab w:val="left" w:pos="88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09285133" w:history="1">
        <w:r w:rsidR="003C0EF8" w:rsidRPr="00302F9B">
          <w:rPr>
            <w:rStyle w:val="afd"/>
            <w:noProof/>
          </w:rPr>
          <w:t>2.2.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noProof/>
          </w:rPr>
          <w:t>Требование к исходному коду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_Toc109285133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5</w:t>
        </w:r>
        <w:r w:rsidR="003C0EF8">
          <w:rPr>
            <w:noProof/>
            <w:webHidden/>
          </w:rPr>
          <w:fldChar w:fldCharType="end"/>
        </w:r>
      </w:hyperlink>
    </w:p>
    <w:p w14:paraId="4759E1DB" w14:textId="77777777" w:rsidR="003C0EF8" w:rsidRDefault="00961476">
      <w:pPr>
        <w:pStyle w:val="23"/>
        <w:tabs>
          <w:tab w:val="left" w:pos="88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09285134" w:history="1">
        <w:r w:rsidR="003C0EF8" w:rsidRPr="00302F9B">
          <w:rPr>
            <w:rStyle w:val="afd"/>
            <w:noProof/>
          </w:rPr>
          <w:t>2.3.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noProof/>
          </w:rPr>
          <w:t>Требования к интерфейсу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_Toc109285134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6</w:t>
        </w:r>
        <w:r w:rsidR="003C0EF8">
          <w:rPr>
            <w:noProof/>
            <w:webHidden/>
          </w:rPr>
          <w:fldChar w:fldCharType="end"/>
        </w:r>
      </w:hyperlink>
    </w:p>
    <w:p w14:paraId="5E3A61CD" w14:textId="77777777" w:rsidR="003C0EF8" w:rsidRDefault="00961476">
      <w:pPr>
        <w:pStyle w:val="33"/>
        <w:tabs>
          <w:tab w:val="left" w:pos="132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09285135" w:history="1">
        <w:r w:rsidR="003C0EF8" w:rsidRPr="00302F9B">
          <w:rPr>
            <w:rStyle w:val="afd"/>
            <w:noProof/>
          </w:rPr>
          <w:t>2.3.1.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noProof/>
          </w:rPr>
          <w:t>Требования к дизайну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_Toc109285135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6</w:t>
        </w:r>
        <w:r w:rsidR="003C0EF8">
          <w:rPr>
            <w:noProof/>
            <w:webHidden/>
          </w:rPr>
          <w:fldChar w:fldCharType="end"/>
        </w:r>
      </w:hyperlink>
    </w:p>
    <w:p w14:paraId="00C6EE1D" w14:textId="77777777" w:rsidR="003C0EF8" w:rsidRDefault="00961476">
      <w:pPr>
        <w:pStyle w:val="33"/>
        <w:tabs>
          <w:tab w:val="left" w:pos="132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09285136" w:history="1">
        <w:r w:rsidR="003C0EF8" w:rsidRPr="00302F9B">
          <w:rPr>
            <w:rStyle w:val="afd"/>
            <w:noProof/>
          </w:rPr>
          <w:t>2.3.2.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noProof/>
          </w:rPr>
          <w:t>Основное окно визуализации осциллограммы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_Toc109285136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7</w:t>
        </w:r>
        <w:r w:rsidR="003C0EF8">
          <w:rPr>
            <w:noProof/>
            <w:webHidden/>
          </w:rPr>
          <w:fldChar w:fldCharType="end"/>
        </w:r>
      </w:hyperlink>
    </w:p>
    <w:p w14:paraId="6AA96C94" w14:textId="77777777" w:rsidR="003C0EF8" w:rsidRDefault="00961476">
      <w:pPr>
        <w:pStyle w:val="33"/>
        <w:tabs>
          <w:tab w:val="left" w:pos="154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09285137" w:history="1">
        <w:r w:rsidR="003C0EF8" w:rsidRPr="00302F9B">
          <w:rPr>
            <w:rStyle w:val="afd"/>
            <w:noProof/>
          </w:rPr>
          <w:t>2.3.2.1.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noProof/>
          </w:rPr>
          <w:t>Элемент № 1. Вкладка осциллограммы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_Toc109285137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8</w:t>
        </w:r>
        <w:r w:rsidR="003C0EF8">
          <w:rPr>
            <w:noProof/>
            <w:webHidden/>
          </w:rPr>
          <w:fldChar w:fldCharType="end"/>
        </w:r>
      </w:hyperlink>
    </w:p>
    <w:p w14:paraId="00B763C1" w14:textId="77777777" w:rsidR="003C0EF8" w:rsidRDefault="00961476">
      <w:pPr>
        <w:pStyle w:val="33"/>
        <w:tabs>
          <w:tab w:val="left" w:pos="154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09285138" w:history="1">
        <w:r w:rsidR="003C0EF8" w:rsidRPr="00302F9B">
          <w:rPr>
            <w:rStyle w:val="afd"/>
            <w:noProof/>
          </w:rPr>
          <w:t>2.3.2.2.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noProof/>
          </w:rPr>
          <w:t>Элемент № 2. Стандартный набор системных кнопок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_Toc109285138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8</w:t>
        </w:r>
        <w:r w:rsidR="003C0EF8">
          <w:rPr>
            <w:noProof/>
            <w:webHidden/>
          </w:rPr>
          <w:fldChar w:fldCharType="end"/>
        </w:r>
      </w:hyperlink>
    </w:p>
    <w:p w14:paraId="167A96F7" w14:textId="77777777" w:rsidR="003C0EF8" w:rsidRDefault="00961476">
      <w:pPr>
        <w:pStyle w:val="33"/>
        <w:tabs>
          <w:tab w:val="left" w:pos="154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09285139" w:history="1">
        <w:r w:rsidR="003C0EF8" w:rsidRPr="00302F9B">
          <w:rPr>
            <w:rStyle w:val="afd"/>
            <w:noProof/>
          </w:rPr>
          <w:t>2.3.2.3.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noProof/>
          </w:rPr>
          <w:t>Элемент № 3. Вызов окна «О программе»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_Toc109285139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8</w:t>
        </w:r>
        <w:r w:rsidR="003C0EF8">
          <w:rPr>
            <w:noProof/>
            <w:webHidden/>
          </w:rPr>
          <w:fldChar w:fldCharType="end"/>
        </w:r>
      </w:hyperlink>
    </w:p>
    <w:p w14:paraId="77FE4FE1" w14:textId="77777777" w:rsidR="003C0EF8" w:rsidRDefault="00961476">
      <w:pPr>
        <w:pStyle w:val="33"/>
        <w:tabs>
          <w:tab w:val="left" w:pos="154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09285140" w:history="1">
        <w:r w:rsidR="003C0EF8" w:rsidRPr="00302F9B">
          <w:rPr>
            <w:rStyle w:val="afd"/>
            <w:noProof/>
          </w:rPr>
          <w:t>2.3.2.4.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noProof/>
          </w:rPr>
          <w:t>Элемент № 4. Классическая верхняя панель перемещения окна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_Toc109285140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8</w:t>
        </w:r>
        <w:r w:rsidR="003C0EF8">
          <w:rPr>
            <w:noProof/>
            <w:webHidden/>
          </w:rPr>
          <w:fldChar w:fldCharType="end"/>
        </w:r>
      </w:hyperlink>
    </w:p>
    <w:p w14:paraId="724B6162" w14:textId="77777777" w:rsidR="003C0EF8" w:rsidRDefault="00961476">
      <w:pPr>
        <w:pStyle w:val="33"/>
        <w:tabs>
          <w:tab w:val="left" w:pos="154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09285141" w:history="1">
        <w:r w:rsidR="003C0EF8" w:rsidRPr="00302F9B">
          <w:rPr>
            <w:rStyle w:val="afd"/>
            <w:noProof/>
          </w:rPr>
          <w:t>2.3.2.5.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noProof/>
          </w:rPr>
          <w:t>Элемент № 5. Меню приложения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_Toc109285141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8</w:t>
        </w:r>
        <w:r w:rsidR="003C0EF8">
          <w:rPr>
            <w:noProof/>
            <w:webHidden/>
          </w:rPr>
          <w:fldChar w:fldCharType="end"/>
        </w:r>
      </w:hyperlink>
    </w:p>
    <w:p w14:paraId="50E3F1C0" w14:textId="77777777" w:rsidR="003C0EF8" w:rsidRDefault="00961476">
      <w:pPr>
        <w:pStyle w:val="33"/>
        <w:tabs>
          <w:tab w:val="left" w:pos="154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09285142" w:history="1">
        <w:r w:rsidR="003C0EF8" w:rsidRPr="00302F9B">
          <w:rPr>
            <w:rStyle w:val="afd"/>
            <w:noProof/>
          </w:rPr>
          <w:t>2.3.2.6.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noProof/>
          </w:rPr>
          <w:t>Элемент № 6. Шкала времени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_Toc109285142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8</w:t>
        </w:r>
        <w:r w:rsidR="003C0EF8">
          <w:rPr>
            <w:noProof/>
            <w:webHidden/>
          </w:rPr>
          <w:fldChar w:fldCharType="end"/>
        </w:r>
      </w:hyperlink>
    </w:p>
    <w:p w14:paraId="53BE240C" w14:textId="77777777" w:rsidR="003C0EF8" w:rsidRDefault="00961476">
      <w:pPr>
        <w:pStyle w:val="33"/>
        <w:tabs>
          <w:tab w:val="left" w:pos="154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09285143" w:history="1">
        <w:r w:rsidR="003C0EF8" w:rsidRPr="00302F9B">
          <w:rPr>
            <w:rStyle w:val="afd"/>
            <w:noProof/>
          </w:rPr>
          <w:t>2.3.2.7.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noProof/>
          </w:rPr>
          <w:t>Элемент № 7. Главная указка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_Toc109285143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9</w:t>
        </w:r>
        <w:r w:rsidR="003C0EF8">
          <w:rPr>
            <w:noProof/>
            <w:webHidden/>
          </w:rPr>
          <w:fldChar w:fldCharType="end"/>
        </w:r>
      </w:hyperlink>
    </w:p>
    <w:p w14:paraId="4079BD45" w14:textId="77777777" w:rsidR="003C0EF8" w:rsidRDefault="00961476">
      <w:pPr>
        <w:pStyle w:val="33"/>
        <w:tabs>
          <w:tab w:val="left" w:pos="154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09285144" w:history="1">
        <w:r w:rsidR="003C0EF8" w:rsidRPr="00302F9B">
          <w:rPr>
            <w:rStyle w:val="afd"/>
            <w:noProof/>
          </w:rPr>
          <w:t>2.3.2.8.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noProof/>
          </w:rPr>
          <w:t>Элемент № 8. Вертикальные линии сетки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_Toc109285144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10</w:t>
        </w:r>
        <w:r w:rsidR="003C0EF8">
          <w:rPr>
            <w:noProof/>
            <w:webHidden/>
          </w:rPr>
          <w:fldChar w:fldCharType="end"/>
        </w:r>
      </w:hyperlink>
    </w:p>
    <w:p w14:paraId="195EE2E6" w14:textId="77777777" w:rsidR="003C0EF8" w:rsidRDefault="00961476">
      <w:pPr>
        <w:pStyle w:val="33"/>
        <w:tabs>
          <w:tab w:val="left" w:pos="154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09285145" w:history="1">
        <w:r w:rsidR="003C0EF8" w:rsidRPr="00302F9B">
          <w:rPr>
            <w:rStyle w:val="afd"/>
            <w:noProof/>
          </w:rPr>
          <w:t>2.3.2.9.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noProof/>
          </w:rPr>
          <w:t>Элемент № 9. Горизонтальная ось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_Toc109285145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10</w:t>
        </w:r>
        <w:r w:rsidR="003C0EF8">
          <w:rPr>
            <w:noProof/>
            <w:webHidden/>
          </w:rPr>
          <w:fldChar w:fldCharType="end"/>
        </w:r>
      </w:hyperlink>
    </w:p>
    <w:p w14:paraId="68335B6F" w14:textId="77777777" w:rsidR="003C0EF8" w:rsidRDefault="00961476">
      <w:pPr>
        <w:pStyle w:val="33"/>
        <w:tabs>
          <w:tab w:val="left" w:pos="176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09285146" w:history="1">
        <w:r w:rsidR="003C0EF8" w:rsidRPr="00302F9B">
          <w:rPr>
            <w:rStyle w:val="afd"/>
            <w:noProof/>
          </w:rPr>
          <w:t>2.3.2.10.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noProof/>
          </w:rPr>
          <w:t xml:space="preserve">Элемент № 10. Инструменты масштабирования сигнала по оси </w:t>
        </w:r>
        <w:r w:rsidR="003C0EF8" w:rsidRPr="00302F9B">
          <w:rPr>
            <w:rStyle w:val="afd"/>
            <w:noProof/>
            <w:lang w:val="en-US"/>
          </w:rPr>
          <w:t>Y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_Toc109285146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10</w:t>
        </w:r>
        <w:r w:rsidR="003C0EF8">
          <w:rPr>
            <w:noProof/>
            <w:webHidden/>
          </w:rPr>
          <w:fldChar w:fldCharType="end"/>
        </w:r>
      </w:hyperlink>
    </w:p>
    <w:p w14:paraId="15478EEA" w14:textId="77777777" w:rsidR="003C0EF8" w:rsidRDefault="00961476">
      <w:pPr>
        <w:pStyle w:val="33"/>
        <w:tabs>
          <w:tab w:val="left" w:pos="176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09285147" w:history="1">
        <w:r w:rsidR="003C0EF8" w:rsidRPr="00302F9B">
          <w:rPr>
            <w:rStyle w:val="afd"/>
            <w:noProof/>
          </w:rPr>
          <w:t>2.3.2.11.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noProof/>
          </w:rPr>
          <w:t>Элемент № 11. Поле отображения текущего значения сигнала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_Toc109285147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11</w:t>
        </w:r>
        <w:r w:rsidR="003C0EF8">
          <w:rPr>
            <w:noProof/>
            <w:webHidden/>
          </w:rPr>
          <w:fldChar w:fldCharType="end"/>
        </w:r>
      </w:hyperlink>
    </w:p>
    <w:p w14:paraId="75425576" w14:textId="77777777" w:rsidR="003C0EF8" w:rsidRDefault="00961476">
      <w:pPr>
        <w:pStyle w:val="33"/>
        <w:tabs>
          <w:tab w:val="left" w:pos="176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09285148" w:history="1">
        <w:r w:rsidR="003C0EF8" w:rsidRPr="00302F9B">
          <w:rPr>
            <w:rStyle w:val="afd"/>
            <w:noProof/>
          </w:rPr>
          <w:t>2.3.2.12.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noProof/>
          </w:rPr>
          <w:t>Элемент № 12. График аналогового сигнала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_Toc109285148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13</w:t>
        </w:r>
        <w:r w:rsidR="003C0EF8">
          <w:rPr>
            <w:noProof/>
            <w:webHidden/>
          </w:rPr>
          <w:fldChar w:fldCharType="end"/>
        </w:r>
      </w:hyperlink>
    </w:p>
    <w:p w14:paraId="0CD58163" w14:textId="77777777" w:rsidR="003C0EF8" w:rsidRDefault="00961476">
      <w:pPr>
        <w:pStyle w:val="33"/>
        <w:tabs>
          <w:tab w:val="left" w:pos="176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09285149" w:history="1">
        <w:r w:rsidR="003C0EF8" w:rsidRPr="00302F9B">
          <w:rPr>
            <w:rStyle w:val="afd"/>
            <w:noProof/>
          </w:rPr>
          <w:t>2.3.2.13.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noProof/>
          </w:rPr>
          <w:t>Элемент № 13. Инструмент перемещения окна отображения аналогового сигнала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_Toc109285149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14</w:t>
        </w:r>
        <w:r w:rsidR="003C0EF8">
          <w:rPr>
            <w:noProof/>
            <w:webHidden/>
          </w:rPr>
          <w:fldChar w:fldCharType="end"/>
        </w:r>
      </w:hyperlink>
    </w:p>
    <w:p w14:paraId="75D16DA1" w14:textId="77777777" w:rsidR="003C0EF8" w:rsidRDefault="00961476">
      <w:pPr>
        <w:pStyle w:val="33"/>
        <w:tabs>
          <w:tab w:val="left" w:pos="176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09285150" w:history="1">
        <w:r w:rsidR="003C0EF8" w:rsidRPr="00302F9B">
          <w:rPr>
            <w:rStyle w:val="afd"/>
            <w:noProof/>
          </w:rPr>
          <w:t>2.3.2.14.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noProof/>
          </w:rPr>
          <w:t>Элемент № 14. Кнопка увеличения масштаба по оси времени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_Toc109285150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17</w:t>
        </w:r>
        <w:r w:rsidR="003C0EF8">
          <w:rPr>
            <w:noProof/>
            <w:webHidden/>
          </w:rPr>
          <w:fldChar w:fldCharType="end"/>
        </w:r>
      </w:hyperlink>
    </w:p>
    <w:p w14:paraId="7E67C24E" w14:textId="77777777" w:rsidR="003C0EF8" w:rsidRDefault="00961476">
      <w:pPr>
        <w:pStyle w:val="33"/>
        <w:tabs>
          <w:tab w:val="left" w:pos="176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09285151" w:history="1">
        <w:r w:rsidR="003C0EF8" w:rsidRPr="00302F9B">
          <w:rPr>
            <w:rStyle w:val="afd"/>
            <w:noProof/>
          </w:rPr>
          <w:t>2.3.2.15.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noProof/>
          </w:rPr>
          <w:t>Элемент № 15. Кнопка уменьшения масштаба по оси времени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_Toc109285151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18</w:t>
        </w:r>
        <w:r w:rsidR="003C0EF8">
          <w:rPr>
            <w:noProof/>
            <w:webHidden/>
          </w:rPr>
          <w:fldChar w:fldCharType="end"/>
        </w:r>
      </w:hyperlink>
    </w:p>
    <w:p w14:paraId="6D961E3F" w14:textId="77777777" w:rsidR="003C0EF8" w:rsidRDefault="00961476">
      <w:pPr>
        <w:pStyle w:val="33"/>
        <w:tabs>
          <w:tab w:val="left" w:pos="176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09285152" w:history="1">
        <w:r w:rsidR="003C0EF8" w:rsidRPr="00302F9B">
          <w:rPr>
            <w:rStyle w:val="afd"/>
            <w:noProof/>
          </w:rPr>
          <w:t>2.3.2.16.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noProof/>
          </w:rPr>
          <w:t>Элемент № 16. Кнопка увеличения размеров окон отображения аналоговых сигналов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_Toc109285152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18</w:t>
        </w:r>
        <w:r w:rsidR="003C0EF8">
          <w:rPr>
            <w:noProof/>
            <w:webHidden/>
          </w:rPr>
          <w:fldChar w:fldCharType="end"/>
        </w:r>
      </w:hyperlink>
    </w:p>
    <w:p w14:paraId="33135717" w14:textId="77777777" w:rsidR="003C0EF8" w:rsidRDefault="00961476">
      <w:pPr>
        <w:pStyle w:val="33"/>
        <w:tabs>
          <w:tab w:val="left" w:pos="176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09285153" w:history="1">
        <w:r w:rsidR="003C0EF8" w:rsidRPr="00302F9B">
          <w:rPr>
            <w:rStyle w:val="afd"/>
            <w:noProof/>
          </w:rPr>
          <w:t>2.3.2.17.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noProof/>
          </w:rPr>
          <w:t>Элемент № 18. Кнопка уменьшения размеров окна отображения аналоговых сигналов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_Toc109285153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19</w:t>
        </w:r>
        <w:r w:rsidR="003C0EF8">
          <w:rPr>
            <w:noProof/>
            <w:webHidden/>
          </w:rPr>
          <w:fldChar w:fldCharType="end"/>
        </w:r>
      </w:hyperlink>
    </w:p>
    <w:p w14:paraId="0800DF1B" w14:textId="77777777" w:rsidR="003C0EF8" w:rsidRDefault="00961476">
      <w:pPr>
        <w:pStyle w:val="33"/>
        <w:tabs>
          <w:tab w:val="left" w:pos="176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09285154" w:history="1">
        <w:r w:rsidR="003C0EF8" w:rsidRPr="00302F9B">
          <w:rPr>
            <w:rStyle w:val="afd"/>
            <w:noProof/>
          </w:rPr>
          <w:t>2.3.2.18.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noProof/>
          </w:rPr>
          <w:t>Элемент № 19. Ниспадающий список выбора типа информации об отображаемом сигнале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_Toc109285154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19</w:t>
        </w:r>
        <w:r w:rsidR="003C0EF8">
          <w:rPr>
            <w:noProof/>
            <w:webHidden/>
          </w:rPr>
          <w:fldChar w:fldCharType="end"/>
        </w:r>
      </w:hyperlink>
    </w:p>
    <w:p w14:paraId="247BC8CE" w14:textId="77777777" w:rsidR="003C0EF8" w:rsidRDefault="00961476">
      <w:pPr>
        <w:pStyle w:val="33"/>
        <w:tabs>
          <w:tab w:val="left" w:pos="176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09285155" w:history="1">
        <w:r w:rsidR="003C0EF8" w:rsidRPr="00302F9B">
          <w:rPr>
            <w:rStyle w:val="afd"/>
            <w:noProof/>
          </w:rPr>
          <w:t>2.3.2.19.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noProof/>
          </w:rPr>
          <w:t>Элемент № 20. Кнопки выбора отображения аналоговых в первичных/вторичных величинах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_Toc109285155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19</w:t>
        </w:r>
        <w:r w:rsidR="003C0EF8">
          <w:rPr>
            <w:noProof/>
            <w:webHidden/>
          </w:rPr>
          <w:fldChar w:fldCharType="end"/>
        </w:r>
      </w:hyperlink>
    </w:p>
    <w:p w14:paraId="3BD350F1" w14:textId="77777777" w:rsidR="003C0EF8" w:rsidRDefault="00961476">
      <w:pPr>
        <w:pStyle w:val="33"/>
        <w:tabs>
          <w:tab w:val="left" w:pos="176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09285156" w:history="1">
        <w:r w:rsidR="003C0EF8" w:rsidRPr="00302F9B">
          <w:rPr>
            <w:rStyle w:val="afd"/>
            <w:noProof/>
          </w:rPr>
          <w:t>2.3.2.20.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noProof/>
          </w:rPr>
          <w:t>Элемент № 21. Полоса разделения областей отображения аналоговых и дискретных сигналов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_Toc109285156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19</w:t>
        </w:r>
        <w:r w:rsidR="003C0EF8">
          <w:rPr>
            <w:noProof/>
            <w:webHidden/>
          </w:rPr>
          <w:fldChar w:fldCharType="end"/>
        </w:r>
      </w:hyperlink>
    </w:p>
    <w:p w14:paraId="34D4F9AE" w14:textId="77777777" w:rsidR="003C0EF8" w:rsidRDefault="00961476">
      <w:pPr>
        <w:pStyle w:val="33"/>
        <w:tabs>
          <w:tab w:val="left" w:pos="176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09285157" w:history="1">
        <w:r w:rsidR="003C0EF8" w:rsidRPr="00302F9B">
          <w:rPr>
            <w:rStyle w:val="afd"/>
            <w:noProof/>
          </w:rPr>
          <w:t>2.3.2.21.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noProof/>
          </w:rPr>
          <w:t>Элемент № 22. График дискретного сигнала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_Toc109285157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20</w:t>
        </w:r>
        <w:r w:rsidR="003C0EF8">
          <w:rPr>
            <w:noProof/>
            <w:webHidden/>
          </w:rPr>
          <w:fldChar w:fldCharType="end"/>
        </w:r>
      </w:hyperlink>
    </w:p>
    <w:p w14:paraId="697B50AA" w14:textId="77777777" w:rsidR="003C0EF8" w:rsidRDefault="00961476">
      <w:pPr>
        <w:pStyle w:val="33"/>
        <w:tabs>
          <w:tab w:val="left" w:pos="176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09285158" w:history="1">
        <w:r w:rsidR="003C0EF8" w:rsidRPr="00302F9B">
          <w:rPr>
            <w:rStyle w:val="afd"/>
            <w:noProof/>
          </w:rPr>
          <w:t>2.3.2.22.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noProof/>
          </w:rPr>
          <w:t>Элемент № 23. Горизонтальная полоса прокрутки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_Toc109285158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20</w:t>
        </w:r>
        <w:r w:rsidR="003C0EF8">
          <w:rPr>
            <w:noProof/>
            <w:webHidden/>
          </w:rPr>
          <w:fldChar w:fldCharType="end"/>
        </w:r>
      </w:hyperlink>
    </w:p>
    <w:p w14:paraId="3AD27C66" w14:textId="77777777" w:rsidR="003C0EF8" w:rsidRDefault="00961476">
      <w:pPr>
        <w:pStyle w:val="33"/>
        <w:tabs>
          <w:tab w:val="left" w:pos="176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09285159" w:history="1">
        <w:r w:rsidR="003C0EF8" w:rsidRPr="00302F9B">
          <w:rPr>
            <w:rStyle w:val="afd"/>
            <w:noProof/>
          </w:rPr>
          <w:t>2.3.2.23.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noProof/>
          </w:rPr>
          <w:t>Элемент № 24. Вертикальные полосы прокрутки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_Toc109285159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20</w:t>
        </w:r>
        <w:r w:rsidR="003C0EF8">
          <w:rPr>
            <w:noProof/>
            <w:webHidden/>
          </w:rPr>
          <w:fldChar w:fldCharType="end"/>
        </w:r>
      </w:hyperlink>
    </w:p>
    <w:p w14:paraId="37FB2B73" w14:textId="77777777" w:rsidR="003C0EF8" w:rsidRDefault="00961476">
      <w:pPr>
        <w:pStyle w:val="33"/>
        <w:tabs>
          <w:tab w:val="left" w:pos="176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09285160" w:history="1">
        <w:r w:rsidR="003C0EF8" w:rsidRPr="00302F9B">
          <w:rPr>
            <w:rStyle w:val="afd"/>
            <w:noProof/>
          </w:rPr>
          <w:t>2.3.2.24.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noProof/>
          </w:rPr>
          <w:t>Элемент № 25. Указка начала переходного процесса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_Toc109285160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20</w:t>
        </w:r>
        <w:r w:rsidR="003C0EF8">
          <w:rPr>
            <w:noProof/>
            <w:webHidden/>
          </w:rPr>
          <w:fldChar w:fldCharType="end"/>
        </w:r>
      </w:hyperlink>
    </w:p>
    <w:p w14:paraId="39BE9ED0" w14:textId="77777777" w:rsidR="003C0EF8" w:rsidRDefault="00961476">
      <w:pPr>
        <w:pStyle w:val="33"/>
        <w:tabs>
          <w:tab w:val="left" w:pos="176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09285161" w:history="1">
        <w:r w:rsidR="003C0EF8" w:rsidRPr="00302F9B">
          <w:rPr>
            <w:rStyle w:val="afd"/>
            <w:noProof/>
          </w:rPr>
          <w:t>2.3.2.25.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noProof/>
          </w:rPr>
          <w:t>Элемент № 26. Указки для функции ОМП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_Toc109285161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20</w:t>
        </w:r>
        <w:r w:rsidR="003C0EF8">
          <w:rPr>
            <w:noProof/>
            <w:webHidden/>
          </w:rPr>
          <w:fldChar w:fldCharType="end"/>
        </w:r>
      </w:hyperlink>
    </w:p>
    <w:p w14:paraId="60DF68B4" w14:textId="77777777" w:rsidR="003C0EF8" w:rsidRDefault="00961476">
      <w:pPr>
        <w:pStyle w:val="33"/>
        <w:tabs>
          <w:tab w:val="left" w:pos="132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09285162" w:history="1">
        <w:r w:rsidR="003C0EF8" w:rsidRPr="00302F9B">
          <w:rPr>
            <w:rStyle w:val="afd"/>
            <w:noProof/>
          </w:rPr>
          <w:t>2.3.3.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noProof/>
          </w:rPr>
          <w:t>Меню «Файл»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_Toc109285162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21</w:t>
        </w:r>
        <w:r w:rsidR="003C0EF8">
          <w:rPr>
            <w:noProof/>
            <w:webHidden/>
          </w:rPr>
          <w:fldChar w:fldCharType="end"/>
        </w:r>
      </w:hyperlink>
    </w:p>
    <w:p w14:paraId="75C0A4BE" w14:textId="77777777" w:rsidR="003C0EF8" w:rsidRDefault="00961476">
      <w:pPr>
        <w:pStyle w:val="33"/>
        <w:tabs>
          <w:tab w:val="left" w:pos="154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09285163" w:history="1">
        <w:r w:rsidR="003C0EF8" w:rsidRPr="00302F9B">
          <w:rPr>
            <w:rStyle w:val="afd"/>
            <w:noProof/>
          </w:rPr>
          <w:t>2.3.3.1.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noProof/>
          </w:rPr>
          <w:t>Меню «Открыть»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_Toc109285163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21</w:t>
        </w:r>
        <w:r w:rsidR="003C0EF8">
          <w:rPr>
            <w:noProof/>
            <w:webHidden/>
          </w:rPr>
          <w:fldChar w:fldCharType="end"/>
        </w:r>
      </w:hyperlink>
    </w:p>
    <w:p w14:paraId="7A7D07AE" w14:textId="77777777" w:rsidR="003C0EF8" w:rsidRDefault="00961476">
      <w:pPr>
        <w:pStyle w:val="33"/>
        <w:tabs>
          <w:tab w:val="left" w:pos="154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09285164" w:history="1">
        <w:r w:rsidR="003C0EF8" w:rsidRPr="00302F9B">
          <w:rPr>
            <w:rStyle w:val="afd"/>
            <w:noProof/>
          </w:rPr>
          <w:t>2.3.3.2.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noProof/>
          </w:rPr>
          <w:t xml:space="preserve">Меню «Сохранить в формате </w:t>
        </w:r>
        <w:r w:rsidR="003C0EF8" w:rsidRPr="00302F9B">
          <w:rPr>
            <w:rStyle w:val="afd"/>
            <w:noProof/>
            <w:lang w:val="en-US"/>
          </w:rPr>
          <w:t>Comtrade</w:t>
        </w:r>
        <w:r w:rsidR="003C0EF8" w:rsidRPr="00302F9B">
          <w:rPr>
            <w:rStyle w:val="afd"/>
            <w:noProof/>
          </w:rPr>
          <w:t>…»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_Toc109285164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22</w:t>
        </w:r>
        <w:r w:rsidR="003C0EF8">
          <w:rPr>
            <w:noProof/>
            <w:webHidden/>
          </w:rPr>
          <w:fldChar w:fldCharType="end"/>
        </w:r>
      </w:hyperlink>
    </w:p>
    <w:p w14:paraId="299C8564" w14:textId="77777777" w:rsidR="003C0EF8" w:rsidRDefault="00961476">
      <w:pPr>
        <w:pStyle w:val="33"/>
        <w:tabs>
          <w:tab w:val="left" w:pos="154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09285165" w:history="1">
        <w:r w:rsidR="003C0EF8" w:rsidRPr="00302F9B">
          <w:rPr>
            <w:rStyle w:val="afd"/>
            <w:noProof/>
          </w:rPr>
          <w:t>2.3.3.3.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noProof/>
          </w:rPr>
          <w:t>Меню «Экспорт»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_Toc109285165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22</w:t>
        </w:r>
        <w:r w:rsidR="003C0EF8">
          <w:rPr>
            <w:noProof/>
            <w:webHidden/>
          </w:rPr>
          <w:fldChar w:fldCharType="end"/>
        </w:r>
      </w:hyperlink>
    </w:p>
    <w:p w14:paraId="74B60572" w14:textId="77777777" w:rsidR="003C0EF8" w:rsidRDefault="00961476">
      <w:pPr>
        <w:pStyle w:val="33"/>
        <w:tabs>
          <w:tab w:val="left" w:pos="154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09285166" w:history="1">
        <w:r w:rsidR="003C0EF8" w:rsidRPr="00302F9B">
          <w:rPr>
            <w:rStyle w:val="afd"/>
            <w:noProof/>
          </w:rPr>
          <w:t>2.3.3.4.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noProof/>
          </w:rPr>
          <w:t>Меню «Сохранить настройки…»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_Toc109285166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22</w:t>
        </w:r>
        <w:r w:rsidR="003C0EF8">
          <w:rPr>
            <w:noProof/>
            <w:webHidden/>
          </w:rPr>
          <w:fldChar w:fldCharType="end"/>
        </w:r>
      </w:hyperlink>
    </w:p>
    <w:p w14:paraId="05FBE87E" w14:textId="77777777" w:rsidR="003C0EF8" w:rsidRDefault="00961476">
      <w:pPr>
        <w:pStyle w:val="33"/>
        <w:tabs>
          <w:tab w:val="left" w:pos="154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09285167" w:history="1">
        <w:r w:rsidR="003C0EF8" w:rsidRPr="00302F9B">
          <w:rPr>
            <w:rStyle w:val="afd"/>
            <w:noProof/>
          </w:rPr>
          <w:t>2.3.3.5.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noProof/>
          </w:rPr>
          <w:t>Меню «Загрузить настройки…»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_Toc109285167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22</w:t>
        </w:r>
        <w:r w:rsidR="003C0EF8">
          <w:rPr>
            <w:noProof/>
            <w:webHidden/>
          </w:rPr>
          <w:fldChar w:fldCharType="end"/>
        </w:r>
      </w:hyperlink>
    </w:p>
    <w:p w14:paraId="2C12E9D7" w14:textId="77777777" w:rsidR="003C0EF8" w:rsidRDefault="00961476">
      <w:pPr>
        <w:pStyle w:val="33"/>
        <w:tabs>
          <w:tab w:val="left" w:pos="154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09285168" w:history="1">
        <w:r w:rsidR="003C0EF8" w:rsidRPr="00302F9B">
          <w:rPr>
            <w:rStyle w:val="afd"/>
            <w:noProof/>
          </w:rPr>
          <w:t>2.3.3.6.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noProof/>
          </w:rPr>
          <w:t>Меню «Печать»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_Toc109285168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23</w:t>
        </w:r>
        <w:r w:rsidR="003C0EF8">
          <w:rPr>
            <w:noProof/>
            <w:webHidden/>
          </w:rPr>
          <w:fldChar w:fldCharType="end"/>
        </w:r>
      </w:hyperlink>
    </w:p>
    <w:p w14:paraId="6CA19C31" w14:textId="77777777" w:rsidR="003C0EF8" w:rsidRDefault="00961476">
      <w:pPr>
        <w:pStyle w:val="33"/>
        <w:tabs>
          <w:tab w:val="left" w:pos="132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09285169" w:history="1">
        <w:r w:rsidR="003C0EF8" w:rsidRPr="00302F9B">
          <w:rPr>
            <w:rStyle w:val="afd"/>
            <w:noProof/>
          </w:rPr>
          <w:t>2.3.4.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noProof/>
          </w:rPr>
          <w:t>Меню «Сигналы»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_Toc109285169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24</w:t>
        </w:r>
        <w:r w:rsidR="003C0EF8">
          <w:rPr>
            <w:noProof/>
            <w:webHidden/>
          </w:rPr>
          <w:fldChar w:fldCharType="end"/>
        </w:r>
      </w:hyperlink>
    </w:p>
    <w:p w14:paraId="0EF201C2" w14:textId="77777777" w:rsidR="003C0EF8" w:rsidRDefault="00961476">
      <w:pPr>
        <w:pStyle w:val="33"/>
        <w:tabs>
          <w:tab w:val="left" w:pos="154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09285170" w:history="1">
        <w:r w:rsidR="003C0EF8" w:rsidRPr="00302F9B">
          <w:rPr>
            <w:rStyle w:val="afd"/>
            <w:noProof/>
          </w:rPr>
          <w:t>2.3.4.1.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noProof/>
          </w:rPr>
          <w:t>Меню «Найти»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_Toc109285170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25</w:t>
        </w:r>
        <w:r w:rsidR="003C0EF8">
          <w:rPr>
            <w:noProof/>
            <w:webHidden/>
          </w:rPr>
          <w:fldChar w:fldCharType="end"/>
        </w:r>
      </w:hyperlink>
    </w:p>
    <w:p w14:paraId="753A2FFD" w14:textId="77777777" w:rsidR="003C0EF8" w:rsidRDefault="00961476">
      <w:pPr>
        <w:pStyle w:val="33"/>
        <w:tabs>
          <w:tab w:val="left" w:pos="154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09285171" w:history="1">
        <w:r w:rsidR="003C0EF8" w:rsidRPr="00302F9B">
          <w:rPr>
            <w:rStyle w:val="afd"/>
            <w:noProof/>
          </w:rPr>
          <w:t>2.3.4.2.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noProof/>
          </w:rPr>
          <w:t>Меню «Удалить»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_Toc109285171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25</w:t>
        </w:r>
        <w:r w:rsidR="003C0EF8">
          <w:rPr>
            <w:noProof/>
            <w:webHidden/>
          </w:rPr>
          <w:fldChar w:fldCharType="end"/>
        </w:r>
      </w:hyperlink>
    </w:p>
    <w:p w14:paraId="544FE5CF" w14:textId="77777777" w:rsidR="003C0EF8" w:rsidRDefault="00961476">
      <w:pPr>
        <w:pStyle w:val="33"/>
        <w:tabs>
          <w:tab w:val="left" w:pos="154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09285172" w:history="1">
        <w:r w:rsidR="003C0EF8" w:rsidRPr="00302F9B">
          <w:rPr>
            <w:rStyle w:val="afd"/>
            <w:noProof/>
          </w:rPr>
          <w:t>2.3.4.1.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noProof/>
          </w:rPr>
          <w:t>Меню «Математика»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_Toc109285172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26</w:t>
        </w:r>
        <w:r w:rsidR="003C0EF8">
          <w:rPr>
            <w:noProof/>
            <w:webHidden/>
          </w:rPr>
          <w:fldChar w:fldCharType="end"/>
        </w:r>
      </w:hyperlink>
    </w:p>
    <w:p w14:paraId="18301B6E" w14:textId="77777777" w:rsidR="003C0EF8" w:rsidRDefault="00961476">
      <w:pPr>
        <w:pStyle w:val="33"/>
        <w:tabs>
          <w:tab w:val="left" w:pos="132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09285173" w:history="1">
        <w:r w:rsidR="003C0EF8" w:rsidRPr="00302F9B">
          <w:rPr>
            <w:rStyle w:val="afd"/>
            <w:noProof/>
          </w:rPr>
          <w:t>2.3.5.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noProof/>
          </w:rPr>
          <w:t>Меню «Указки»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_Toc109285173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31</w:t>
        </w:r>
        <w:r w:rsidR="003C0EF8">
          <w:rPr>
            <w:noProof/>
            <w:webHidden/>
          </w:rPr>
          <w:fldChar w:fldCharType="end"/>
        </w:r>
      </w:hyperlink>
    </w:p>
    <w:p w14:paraId="08990DA7" w14:textId="77777777" w:rsidR="003C0EF8" w:rsidRDefault="00961476">
      <w:pPr>
        <w:pStyle w:val="33"/>
        <w:tabs>
          <w:tab w:val="left" w:pos="154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09285174" w:history="1">
        <w:r w:rsidR="003C0EF8" w:rsidRPr="00302F9B">
          <w:rPr>
            <w:rStyle w:val="afd"/>
            <w:noProof/>
          </w:rPr>
          <w:t>2.3.5.1.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noProof/>
          </w:rPr>
          <w:t>Временная указка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_Toc109285174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32</w:t>
        </w:r>
        <w:r w:rsidR="003C0EF8">
          <w:rPr>
            <w:noProof/>
            <w:webHidden/>
          </w:rPr>
          <w:fldChar w:fldCharType="end"/>
        </w:r>
      </w:hyperlink>
    </w:p>
    <w:p w14:paraId="72AD661A" w14:textId="77777777" w:rsidR="003C0EF8" w:rsidRDefault="00961476">
      <w:pPr>
        <w:pStyle w:val="33"/>
        <w:tabs>
          <w:tab w:val="left" w:pos="154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09285175" w:history="1">
        <w:r w:rsidR="003C0EF8" w:rsidRPr="00302F9B">
          <w:rPr>
            <w:rStyle w:val="afd"/>
            <w:noProof/>
          </w:rPr>
          <w:t>2.3.5.2.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noProof/>
          </w:rPr>
          <w:t>Замеры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_Toc109285175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33</w:t>
        </w:r>
        <w:r w:rsidR="003C0EF8">
          <w:rPr>
            <w:noProof/>
            <w:webHidden/>
          </w:rPr>
          <w:fldChar w:fldCharType="end"/>
        </w:r>
      </w:hyperlink>
    </w:p>
    <w:p w14:paraId="0132FA9F" w14:textId="77777777" w:rsidR="003C0EF8" w:rsidRDefault="00961476">
      <w:pPr>
        <w:pStyle w:val="33"/>
        <w:tabs>
          <w:tab w:val="left" w:pos="154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09285176" w:history="1">
        <w:r w:rsidR="003C0EF8" w:rsidRPr="00302F9B">
          <w:rPr>
            <w:rStyle w:val="afd"/>
            <w:noProof/>
          </w:rPr>
          <w:t>2.3.5.3.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noProof/>
          </w:rPr>
          <w:t>Уровень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_Toc109285176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35</w:t>
        </w:r>
        <w:r w:rsidR="003C0EF8">
          <w:rPr>
            <w:noProof/>
            <w:webHidden/>
          </w:rPr>
          <w:fldChar w:fldCharType="end"/>
        </w:r>
      </w:hyperlink>
    </w:p>
    <w:p w14:paraId="1BC54CF4" w14:textId="77777777" w:rsidR="003C0EF8" w:rsidRDefault="00961476">
      <w:pPr>
        <w:pStyle w:val="33"/>
        <w:tabs>
          <w:tab w:val="left" w:pos="132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09285177" w:history="1">
        <w:r w:rsidR="003C0EF8" w:rsidRPr="00302F9B">
          <w:rPr>
            <w:rStyle w:val="afd"/>
            <w:noProof/>
          </w:rPr>
          <w:t>2.3.6.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noProof/>
          </w:rPr>
          <w:t>Меню «Инструменты»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_Toc109285177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36</w:t>
        </w:r>
        <w:r w:rsidR="003C0EF8">
          <w:rPr>
            <w:noProof/>
            <w:webHidden/>
          </w:rPr>
          <w:fldChar w:fldCharType="end"/>
        </w:r>
      </w:hyperlink>
    </w:p>
    <w:p w14:paraId="7B25E00A" w14:textId="77777777" w:rsidR="003C0EF8" w:rsidRDefault="00961476">
      <w:pPr>
        <w:pStyle w:val="33"/>
        <w:tabs>
          <w:tab w:val="left" w:pos="154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09285178" w:history="1">
        <w:r w:rsidR="003C0EF8" w:rsidRPr="00302F9B">
          <w:rPr>
            <w:rStyle w:val="afd"/>
            <w:noProof/>
          </w:rPr>
          <w:t>2.3.6.1.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noProof/>
          </w:rPr>
          <w:t>Пункт «Задать таблицу соответствия для ОМП…»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_Toc109285178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37</w:t>
        </w:r>
        <w:r w:rsidR="003C0EF8">
          <w:rPr>
            <w:noProof/>
            <w:webHidden/>
          </w:rPr>
          <w:fldChar w:fldCharType="end"/>
        </w:r>
      </w:hyperlink>
    </w:p>
    <w:p w14:paraId="7710DC33" w14:textId="77777777" w:rsidR="003C0EF8" w:rsidRDefault="00961476">
      <w:pPr>
        <w:pStyle w:val="33"/>
        <w:tabs>
          <w:tab w:val="left" w:pos="154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09285179" w:history="1">
        <w:r w:rsidR="003C0EF8" w:rsidRPr="00302F9B">
          <w:rPr>
            <w:rStyle w:val="afd"/>
            <w:noProof/>
          </w:rPr>
          <w:t>2.3.6.2.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noProof/>
          </w:rPr>
          <w:t>Пункт меню «Сохранить файл измерений для ОМП»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_Toc109285179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38</w:t>
        </w:r>
        <w:r w:rsidR="003C0EF8">
          <w:rPr>
            <w:noProof/>
            <w:webHidden/>
          </w:rPr>
          <w:fldChar w:fldCharType="end"/>
        </w:r>
      </w:hyperlink>
    </w:p>
    <w:p w14:paraId="5CDC7CCC" w14:textId="77777777" w:rsidR="003C0EF8" w:rsidRDefault="00961476">
      <w:pPr>
        <w:pStyle w:val="33"/>
        <w:tabs>
          <w:tab w:val="left" w:pos="154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09285180" w:history="1">
        <w:r w:rsidR="003C0EF8" w:rsidRPr="00302F9B">
          <w:rPr>
            <w:rStyle w:val="afd"/>
            <w:noProof/>
          </w:rPr>
          <w:t>2.3.6.3.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noProof/>
          </w:rPr>
          <w:t>Векторная диаграмма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_Toc109285180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39</w:t>
        </w:r>
        <w:r w:rsidR="003C0EF8">
          <w:rPr>
            <w:noProof/>
            <w:webHidden/>
          </w:rPr>
          <w:fldChar w:fldCharType="end"/>
        </w:r>
      </w:hyperlink>
    </w:p>
    <w:p w14:paraId="11AC8A16" w14:textId="77777777" w:rsidR="003C0EF8" w:rsidRDefault="00961476">
      <w:pPr>
        <w:pStyle w:val="33"/>
        <w:tabs>
          <w:tab w:val="left" w:pos="154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09285181" w:history="1">
        <w:r w:rsidR="003C0EF8" w:rsidRPr="00302F9B">
          <w:rPr>
            <w:rStyle w:val="afd"/>
            <w:noProof/>
          </w:rPr>
          <w:t>2.3.6.4.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noProof/>
            <w:lang w:val="en-US"/>
          </w:rPr>
          <w:t>Гармонический анализ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_Toc109285181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40</w:t>
        </w:r>
        <w:r w:rsidR="003C0EF8">
          <w:rPr>
            <w:noProof/>
            <w:webHidden/>
          </w:rPr>
          <w:fldChar w:fldCharType="end"/>
        </w:r>
      </w:hyperlink>
    </w:p>
    <w:p w14:paraId="233A17A8" w14:textId="77777777" w:rsidR="003C0EF8" w:rsidRDefault="00961476">
      <w:pPr>
        <w:pStyle w:val="33"/>
        <w:tabs>
          <w:tab w:val="left" w:pos="154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09285182" w:history="1">
        <w:r w:rsidR="003C0EF8" w:rsidRPr="00302F9B">
          <w:rPr>
            <w:rStyle w:val="afd"/>
            <w:noProof/>
          </w:rPr>
          <w:t>2.3.6.5.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noProof/>
          </w:rPr>
          <w:t>Таблица значений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_Toc109285182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42</w:t>
        </w:r>
        <w:r w:rsidR="003C0EF8">
          <w:rPr>
            <w:noProof/>
            <w:webHidden/>
          </w:rPr>
          <w:fldChar w:fldCharType="end"/>
        </w:r>
      </w:hyperlink>
    </w:p>
    <w:p w14:paraId="06AA3B36" w14:textId="77777777" w:rsidR="003C0EF8" w:rsidRDefault="00961476">
      <w:pPr>
        <w:pStyle w:val="23"/>
        <w:tabs>
          <w:tab w:val="left" w:pos="88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09285183" w:history="1">
        <w:r w:rsidR="003C0EF8" w:rsidRPr="00302F9B">
          <w:rPr>
            <w:rStyle w:val="afd"/>
            <w:noProof/>
          </w:rPr>
          <w:t>2.4.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noProof/>
          </w:rPr>
          <w:t>Юзабилити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_Toc109285183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43</w:t>
        </w:r>
        <w:r w:rsidR="003C0EF8">
          <w:rPr>
            <w:noProof/>
            <w:webHidden/>
          </w:rPr>
          <w:fldChar w:fldCharType="end"/>
        </w:r>
      </w:hyperlink>
    </w:p>
    <w:p w14:paraId="4BAE3C6A" w14:textId="77777777" w:rsidR="003C0EF8" w:rsidRDefault="00961476">
      <w:pPr>
        <w:pStyle w:val="14"/>
        <w:tabs>
          <w:tab w:val="left" w:pos="48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09285184" w:history="1">
        <w:r w:rsidR="003C0EF8" w:rsidRPr="00302F9B">
          <w:rPr>
            <w:rStyle w:val="afd"/>
            <w:noProof/>
          </w:rPr>
          <w:t>3.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noProof/>
          </w:rPr>
          <w:t>Условия приёмки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_Toc109285184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44</w:t>
        </w:r>
        <w:r w:rsidR="003C0EF8">
          <w:rPr>
            <w:noProof/>
            <w:webHidden/>
          </w:rPr>
          <w:fldChar w:fldCharType="end"/>
        </w:r>
      </w:hyperlink>
    </w:p>
    <w:p w14:paraId="76509861" w14:textId="77777777" w:rsidR="003C0EF8" w:rsidRDefault="00961476">
      <w:pPr>
        <w:pStyle w:val="14"/>
        <w:tabs>
          <w:tab w:val="left" w:pos="48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09285185" w:history="1">
        <w:r w:rsidR="003C0EF8" w:rsidRPr="00302F9B">
          <w:rPr>
            <w:rStyle w:val="afd"/>
            <w:noProof/>
          </w:rPr>
          <w:t>4.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noProof/>
          </w:rPr>
          <w:t>Приложение 1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_Toc109285185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44</w:t>
        </w:r>
        <w:r w:rsidR="003C0EF8">
          <w:rPr>
            <w:noProof/>
            <w:webHidden/>
          </w:rPr>
          <w:fldChar w:fldCharType="end"/>
        </w:r>
      </w:hyperlink>
    </w:p>
    <w:p w14:paraId="0CF2B455" w14:textId="77777777" w:rsidR="003C0EF8" w:rsidRDefault="00961476">
      <w:pPr>
        <w:pStyle w:val="23"/>
        <w:tabs>
          <w:tab w:val="left" w:pos="88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09285186" w:history="1">
        <w:r w:rsidR="003C0EF8" w:rsidRPr="00302F9B">
          <w:rPr>
            <w:rStyle w:val="afd"/>
            <w:noProof/>
          </w:rPr>
          <w:t>4.1.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noProof/>
          </w:rPr>
          <w:t>Сокращения и аббревиатуры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_Toc109285186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44</w:t>
        </w:r>
        <w:r w:rsidR="003C0EF8">
          <w:rPr>
            <w:noProof/>
            <w:webHidden/>
          </w:rPr>
          <w:fldChar w:fldCharType="end"/>
        </w:r>
      </w:hyperlink>
    </w:p>
    <w:p w14:paraId="55FCD45B" w14:textId="77777777" w:rsidR="003C0EF8" w:rsidRDefault="00961476">
      <w:pPr>
        <w:pStyle w:val="23"/>
        <w:tabs>
          <w:tab w:val="left" w:pos="88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09285187" w:history="1">
        <w:r w:rsidR="003C0EF8" w:rsidRPr="00302F9B">
          <w:rPr>
            <w:rStyle w:val="afd"/>
            <w:noProof/>
          </w:rPr>
          <w:t>4.2.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noProof/>
          </w:rPr>
          <w:t>Предположения и зависимости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_Toc109285187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44</w:t>
        </w:r>
        <w:r w:rsidR="003C0EF8">
          <w:rPr>
            <w:noProof/>
            <w:webHidden/>
          </w:rPr>
          <w:fldChar w:fldCharType="end"/>
        </w:r>
      </w:hyperlink>
    </w:p>
    <w:p w14:paraId="5F6B78BB" w14:textId="77777777" w:rsidR="003C0EF8" w:rsidRDefault="00961476">
      <w:pPr>
        <w:pStyle w:val="23"/>
        <w:tabs>
          <w:tab w:val="left" w:pos="88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09285188" w:history="1">
        <w:r w:rsidR="003C0EF8" w:rsidRPr="00302F9B">
          <w:rPr>
            <w:rStyle w:val="afd"/>
            <w:noProof/>
          </w:rPr>
          <w:t>4.3.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noProof/>
          </w:rPr>
          <w:t>Список литературы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_Toc109285188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44</w:t>
        </w:r>
        <w:r w:rsidR="003C0EF8">
          <w:rPr>
            <w:noProof/>
            <w:webHidden/>
          </w:rPr>
          <w:fldChar w:fldCharType="end"/>
        </w:r>
      </w:hyperlink>
    </w:p>
    <w:p w14:paraId="39037753" w14:textId="77777777" w:rsidR="003C0EF8" w:rsidRDefault="00961476">
      <w:pPr>
        <w:pStyle w:val="14"/>
        <w:tabs>
          <w:tab w:val="left" w:pos="48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09285189" w:history="1">
        <w:r w:rsidR="003C0EF8" w:rsidRPr="00302F9B">
          <w:rPr>
            <w:rStyle w:val="afd"/>
            <w:noProof/>
          </w:rPr>
          <w:t>5.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noProof/>
          </w:rPr>
          <w:t>Приложение 2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_Toc109285189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45</w:t>
        </w:r>
        <w:r w:rsidR="003C0EF8">
          <w:rPr>
            <w:noProof/>
            <w:webHidden/>
          </w:rPr>
          <w:fldChar w:fldCharType="end"/>
        </w:r>
      </w:hyperlink>
    </w:p>
    <w:p w14:paraId="55057960" w14:textId="77777777" w:rsidR="003C0EF8" w:rsidRDefault="00961476">
      <w:pPr>
        <w:pStyle w:val="14"/>
        <w:tabs>
          <w:tab w:val="left" w:pos="48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09285190" w:history="1">
        <w:r w:rsidR="003C0EF8" w:rsidRPr="00302F9B">
          <w:rPr>
            <w:rStyle w:val="afd"/>
            <w:noProof/>
          </w:rPr>
          <w:t>6.</w:t>
        </w:r>
        <w:r w:rsidR="003C0EF8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C0EF8" w:rsidRPr="00302F9B">
          <w:rPr>
            <w:rStyle w:val="afd"/>
            <w:noProof/>
          </w:rPr>
          <w:t>Приложение 3</w:t>
        </w:r>
        <w:r w:rsidR="003C0EF8">
          <w:rPr>
            <w:noProof/>
            <w:webHidden/>
          </w:rPr>
          <w:tab/>
        </w:r>
        <w:r w:rsidR="003C0EF8">
          <w:rPr>
            <w:noProof/>
            <w:webHidden/>
          </w:rPr>
          <w:fldChar w:fldCharType="begin"/>
        </w:r>
        <w:r w:rsidR="003C0EF8">
          <w:rPr>
            <w:noProof/>
            <w:webHidden/>
          </w:rPr>
          <w:instrText xml:space="preserve"> PAGEREF _Toc109285190 \h </w:instrText>
        </w:r>
        <w:r w:rsidR="003C0EF8">
          <w:rPr>
            <w:noProof/>
            <w:webHidden/>
          </w:rPr>
        </w:r>
        <w:r w:rsidR="003C0EF8">
          <w:rPr>
            <w:noProof/>
            <w:webHidden/>
          </w:rPr>
          <w:fldChar w:fldCharType="separate"/>
        </w:r>
        <w:r w:rsidR="003C0EF8">
          <w:rPr>
            <w:noProof/>
            <w:webHidden/>
          </w:rPr>
          <w:t>46</w:t>
        </w:r>
        <w:r w:rsidR="003C0EF8">
          <w:rPr>
            <w:noProof/>
            <w:webHidden/>
          </w:rPr>
          <w:fldChar w:fldCharType="end"/>
        </w:r>
      </w:hyperlink>
    </w:p>
    <w:p w14:paraId="11872FF8" w14:textId="53CC8416" w:rsidR="006F79D9" w:rsidRDefault="00F97FC6" w:rsidP="002E1763">
      <w:r>
        <w:fldChar w:fldCharType="end"/>
      </w:r>
    </w:p>
    <w:p w14:paraId="6D159C14" w14:textId="77777777" w:rsidR="006F79D9" w:rsidRDefault="006F79D9">
      <w:pPr>
        <w:spacing w:before="0"/>
      </w:pPr>
      <w:r>
        <w:br w:type="page"/>
      </w:r>
    </w:p>
    <w:p w14:paraId="0A47E9AE" w14:textId="5B5F6CE9" w:rsidR="00A17109" w:rsidRPr="00C66F27" w:rsidRDefault="00266579" w:rsidP="00C66F27">
      <w:pPr>
        <w:pStyle w:val="1"/>
        <w:rPr>
          <w:bCs/>
        </w:rPr>
      </w:pPr>
      <w:bookmarkStart w:id="1" w:name="_Toc109285125"/>
      <w:r>
        <w:rPr>
          <w:bCs/>
        </w:rPr>
        <w:lastRenderedPageBreak/>
        <w:t>Введение</w:t>
      </w:r>
      <w:bookmarkEnd w:id="1"/>
    </w:p>
    <w:p w14:paraId="4C22B0CA" w14:textId="6315D41A" w:rsidR="004D0A35" w:rsidRDefault="004D0A35" w:rsidP="00C66F27">
      <w:pPr>
        <w:pStyle w:val="2"/>
      </w:pPr>
      <w:bookmarkStart w:id="2" w:name="_Toc109285126"/>
      <w:r>
        <w:t>Название</w:t>
      </w:r>
      <w:bookmarkEnd w:id="2"/>
    </w:p>
    <w:p w14:paraId="69E51883" w14:textId="5E8ECFD9" w:rsidR="004D0A35" w:rsidRPr="004D0A35" w:rsidRDefault="004D0A35" w:rsidP="004D0A35">
      <w:r>
        <w:t>Полное название продукта «Программный комплекс просмотра и анализа осциллограмм «</w:t>
      </w:r>
      <w:r>
        <w:rPr>
          <w:lang w:val="en-US"/>
        </w:rPr>
        <w:t>iOsc</w:t>
      </w:r>
      <w:r>
        <w:t xml:space="preserve">». Краткое название «ПК </w:t>
      </w:r>
      <w:r>
        <w:rPr>
          <w:lang w:val="en-US"/>
        </w:rPr>
        <w:t>iOsc</w:t>
      </w:r>
      <w:r>
        <w:t>».</w:t>
      </w:r>
    </w:p>
    <w:p w14:paraId="03DC6E9D" w14:textId="17D608C9" w:rsidR="002077AF" w:rsidRPr="0022017F" w:rsidRDefault="00266579" w:rsidP="00C66F27">
      <w:pPr>
        <w:pStyle w:val="2"/>
      </w:pPr>
      <w:bookmarkStart w:id="3" w:name="_Toc109285127"/>
      <w:r>
        <w:t>Назначение</w:t>
      </w:r>
      <w:bookmarkEnd w:id="3"/>
    </w:p>
    <w:p w14:paraId="4F1052EF" w14:textId="3C27853D" w:rsidR="00C66F27" w:rsidRDefault="00266579" w:rsidP="00C66F27">
      <w:r>
        <w:t>«</w:t>
      </w:r>
      <w:r w:rsidR="003B55C0">
        <w:t xml:space="preserve">ПК </w:t>
      </w:r>
      <w:r w:rsidR="0003571B">
        <w:rPr>
          <w:lang w:val="en-US"/>
        </w:rPr>
        <w:t>iOsc</w:t>
      </w:r>
      <w:r>
        <w:t xml:space="preserve">» предназначен для </w:t>
      </w:r>
      <w:r w:rsidR="0003571B">
        <w:t>просмотра и анализа осциллограмм</w:t>
      </w:r>
      <w:r w:rsidR="008C64C9">
        <w:t xml:space="preserve"> аварийных</w:t>
      </w:r>
      <w:r w:rsidR="00191927">
        <w:t xml:space="preserve"> режимов работы энергосистемы</w:t>
      </w:r>
      <w:r w:rsidR="0003571B">
        <w:t xml:space="preserve">, записанных в форматах </w:t>
      </w:r>
      <w:r w:rsidR="0003571B">
        <w:rPr>
          <w:lang w:val="en-US"/>
        </w:rPr>
        <w:t>Comtrade</w:t>
      </w:r>
      <w:r w:rsidR="00C66F27">
        <w:t xml:space="preserve">. </w:t>
      </w:r>
    </w:p>
    <w:p w14:paraId="72A0FC5A" w14:textId="7A4FA345" w:rsidR="003B55C0" w:rsidRPr="003B55C0" w:rsidRDefault="003B55C0" w:rsidP="00C66F27">
      <w:r>
        <w:t xml:space="preserve">«ПК </w:t>
      </w:r>
      <w:r>
        <w:rPr>
          <w:lang w:val="en-US"/>
        </w:rPr>
        <w:t>iOsc</w:t>
      </w:r>
      <w:r>
        <w:t>» должен функционировать как отдельный программный продукт, так и в составе отдельного программного комплекса определения места повреждения «ПК ОМП».</w:t>
      </w:r>
      <w:r w:rsidR="007B34A2">
        <w:t xml:space="preserve"> Подробнее о взаимодействии с «ПК ОМП» описано в</w:t>
      </w:r>
      <w:r w:rsidR="00395554">
        <w:t xml:space="preserve"> </w:t>
      </w:r>
      <w:r w:rsidR="00395554">
        <w:fldChar w:fldCharType="begin"/>
      </w:r>
      <w:r w:rsidR="00395554">
        <w:instrText xml:space="preserve"> REF _Ref109285570 \h </w:instrText>
      </w:r>
      <w:r w:rsidR="00395554">
        <w:fldChar w:fldCharType="separate"/>
      </w:r>
      <w:r w:rsidR="00395554">
        <w:t>Приложение 2</w:t>
      </w:r>
      <w:r w:rsidR="00395554">
        <w:fldChar w:fldCharType="end"/>
      </w:r>
      <w:r w:rsidR="0088617E">
        <w:t>.</w:t>
      </w:r>
    </w:p>
    <w:p w14:paraId="10C0F4AB" w14:textId="120A1341" w:rsidR="00C66F27" w:rsidRDefault="00874CE7" w:rsidP="00C66F27">
      <w:pPr>
        <w:pStyle w:val="2"/>
      </w:pPr>
      <w:bookmarkStart w:id="4" w:name="_Toc109285128"/>
      <w:r>
        <w:t>Обзор продукта</w:t>
      </w:r>
      <w:bookmarkEnd w:id="4"/>
    </w:p>
    <w:p w14:paraId="3D2EB14A" w14:textId="76FC024C" w:rsidR="00473913" w:rsidRDefault="00874CE7" w:rsidP="004D0A35">
      <w:r>
        <w:t xml:space="preserve">«ПК </w:t>
      </w:r>
      <w:r w:rsidR="004D0A35">
        <w:rPr>
          <w:lang w:val="en-US"/>
        </w:rPr>
        <w:t>iOsc</w:t>
      </w:r>
      <w:r>
        <w:t xml:space="preserve">» </w:t>
      </w:r>
      <w:r w:rsidR="004D0A35">
        <w:t xml:space="preserve">представляет собой </w:t>
      </w:r>
      <w:r w:rsidR="006A371E">
        <w:t xml:space="preserve">программный комплекс для просмотра осциллограмм аварийных процессов в энергосистемах, представленных в формате </w:t>
      </w:r>
      <w:r w:rsidR="006A371E">
        <w:rPr>
          <w:lang w:val="en-US"/>
        </w:rPr>
        <w:t>Comtrade</w:t>
      </w:r>
      <w:r w:rsidR="006A371E" w:rsidRPr="006A371E">
        <w:t xml:space="preserve"> [</w:t>
      </w:r>
      <w:r w:rsidR="004D0308">
        <w:fldChar w:fldCharType="begin"/>
      </w:r>
      <w:r w:rsidR="004D0308">
        <w:instrText xml:space="preserve"> REF Лит_1 \h </w:instrText>
      </w:r>
      <w:r w:rsidR="004D0308">
        <w:fldChar w:fldCharType="separate"/>
      </w:r>
      <w:r w:rsidR="003C0EF8" w:rsidRPr="003830F3">
        <w:t>1</w:t>
      </w:r>
      <w:r w:rsidR="004D0308">
        <w:fldChar w:fldCharType="end"/>
      </w:r>
      <w:r w:rsidR="006A371E" w:rsidRPr="006A371E">
        <w:t>]</w:t>
      </w:r>
      <w:r w:rsidR="00473913">
        <w:t>.</w:t>
      </w:r>
      <w:r w:rsidR="00304FFE">
        <w:t xml:space="preserve"> </w:t>
      </w:r>
    </w:p>
    <w:p w14:paraId="2D660ADA" w14:textId="77777777" w:rsidR="00473913" w:rsidRDefault="00473913" w:rsidP="00473913">
      <w:pPr>
        <w:pStyle w:val="a0"/>
        <w:numPr>
          <w:ilvl w:val="0"/>
          <w:numId w:val="0"/>
        </w:numPr>
      </w:pPr>
    </w:p>
    <w:p w14:paraId="299C5B0F" w14:textId="08782E86" w:rsidR="00473913" w:rsidRDefault="00473913" w:rsidP="00473913">
      <w:pPr>
        <w:pStyle w:val="2"/>
      </w:pPr>
      <w:bookmarkStart w:id="5" w:name="_Toc109285129"/>
      <w:r>
        <w:t>Функции продукта</w:t>
      </w:r>
      <w:bookmarkEnd w:id="5"/>
    </w:p>
    <w:p w14:paraId="4499F2B7" w14:textId="22C65939" w:rsidR="00990E2A" w:rsidRDefault="00473913" w:rsidP="006A371E">
      <w:r>
        <w:t xml:space="preserve">«ПК </w:t>
      </w:r>
      <w:r w:rsidR="006A371E">
        <w:rPr>
          <w:lang w:val="en-US"/>
        </w:rPr>
        <w:t>iOsc</w:t>
      </w:r>
      <w:r>
        <w:t>» должен выполнять следующие функции</w:t>
      </w:r>
      <w:r w:rsidR="00990E2A">
        <w:t>:</w:t>
      </w:r>
    </w:p>
    <w:p w14:paraId="4536EE3B" w14:textId="7B28E0EB" w:rsidR="00DF6E11" w:rsidRDefault="00DF6E11" w:rsidP="00473913">
      <w:pPr>
        <w:pStyle w:val="a0"/>
      </w:pPr>
      <w:r>
        <w:t xml:space="preserve">открытие файла осциллограммы и преобразование его в формат из </w:t>
      </w:r>
      <w:r>
        <w:rPr>
          <w:lang w:val="en-US"/>
        </w:rPr>
        <w:t>ASCII</w:t>
      </w:r>
      <w:r>
        <w:t xml:space="preserve"> в </w:t>
      </w:r>
      <w:r>
        <w:rPr>
          <w:lang w:val="en-US"/>
        </w:rPr>
        <w:t>BYNARY</w:t>
      </w:r>
      <w:r>
        <w:t xml:space="preserve"> и обратно</w:t>
      </w:r>
      <w:r w:rsidRPr="00DF6E11">
        <w:t>;</w:t>
      </w:r>
    </w:p>
    <w:p w14:paraId="2E287F49" w14:textId="22D784C7" w:rsidR="00473913" w:rsidRDefault="00191927" w:rsidP="00473913">
      <w:pPr>
        <w:pStyle w:val="a0"/>
      </w:pPr>
      <w:r>
        <w:t>визуализация</w:t>
      </w:r>
      <w:r w:rsidR="00473913">
        <w:t xml:space="preserve"> осциллограммы аварийного режима</w:t>
      </w:r>
      <w:r w:rsidR="00824AB2">
        <w:t>, записанной</w:t>
      </w:r>
      <w:r w:rsidR="00473913">
        <w:t xml:space="preserve"> в формате </w:t>
      </w:r>
      <w:r w:rsidR="00473913">
        <w:rPr>
          <w:lang w:val="en-US"/>
        </w:rPr>
        <w:t>Comtrade</w:t>
      </w:r>
      <w:r w:rsidR="00181051" w:rsidRPr="00181051">
        <w:t xml:space="preserve"> </w:t>
      </w:r>
      <w:r w:rsidR="00181051">
        <w:t>с соответствующими инструментами</w:t>
      </w:r>
      <w:r w:rsidR="00473913" w:rsidRPr="00473913">
        <w:t>;</w:t>
      </w:r>
    </w:p>
    <w:p w14:paraId="5B70ED4C" w14:textId="74115772" w:rsidR="001972A4" w:rsidRDefault="00870186" w:rsidP="00473913">
      <w:pPr>
        <w:pStyle w:val="a0"/>
      </w:pPr>
      <w:r>
        <w:t>экспорт</w:t>
      </w:r>
      <w:r w:rsidR="001972A4">
        <w:t xml:space="preserve"> осциллограммы в формат </w:t>
      </w:r>
      <w:r w:rsidR="001972A4" w:rsidRPr="001972A4">
        <w:t>*.</w:t>
      </w:r>
      <w:r w:rsidR="001972A4">
        <w:rPr>
          <w:lang w:val="en-US"/>
        </w:rPr>
        <w:t>csv</w:t>
      </w:r>
      <w:r w:rsidR="001972A4" w:rsidRPr="001972A4">
        <w:t>;</w:t>
      </w:r>
    </w:p>
    <w:p w14:paraId="2F5B5B76" w14:textId="20567AF2" w:rsidR="008373D6" w:rsidRDefault="008373D6" w:rsidP="00473913">
      <w:pPr>
        <w:pStyle w:val="a0"/>
      </w:pPr>
      <w:r>
        <w:t>сохранение текущих настроек программы: расположение указок, меток замеров и т.д.</w:t>
      </w:r>
      <w:r w:rsidR="0056329B" w:rsidRPr="0056329B">
        <w:t>;</w:t>
      </w:r>
    </w:p>
    <w:p w14:paraId="1906C559" w14:textId="2A3B932C" w:rsidR="00181051" w:rsidRDefault="00181051" w:rsidP="00473913">
      <w:pPr>
        <w:pStyle w:val="a0"/>
      </w:pPr>
      <w:r>
        <w:t xml:space="preserve">печать осциллограммы в </w:t>
      </w:r>
      <w:r>
        <w:rPr>
          <w:lang w:val="en-US"/>
        </w:rPr>
        <w:t>PDF</w:t>
      </w:r>
      <w:r w:rsidRPr="00181051">
        <w:t>-</w:t>
      </w:r>
      <w:r>
        <w:t>файл</w:t>
      </w:r>
      <w:r w:rsidRPr="00181051">
        <w:t>;</w:t>
      </w:r>
    </w:p>
    <w:p w14:paraId="08658400" w14:textId="7DE39EF8" w:rsidR="004F111C" w:rsidRPr="0056329B" w:rsidRDefault="0056329B" w:rsidP="00473913">
      <w:pPr>
        <w:pStyle w:val="a0"/>
      </w:pPr>
      <w:r>
        <w:t>поиск необходимого сигнала на осциллограмме и переход к нему</w:t>
      </w:r>
      <w:r w:rsidRPr="0056329B">
        <w:t>;</w:t>
      </w:r>
    </w:p>
    <w:p w14:paraId="47D4F714" w14:textId="4DA75E7B" w:rsidR="0056329B" w:rsidRDefault="006B0C29" w:rsidP="00473913">
      <w:pPr>
        <w:pStyle w:val="a0"/>
      </w:pPr>
      <w:r>
        <w:t>удаление выбранного сигнала с осциллограммы</w:t>
      </w:r>
      <w:r w:rsidRPr="006B0C29">
        <w:t>;</w:t>
      </w:r>
    </w:p>
    <w:p w14:paraId="40ED826F" w14:textId="6A498583" w:rsidR="00473913" w:rsidRDefault="00990E2A" w:rsidP="00473913">
      <w:pPr>
        <w:pStyle w:val="a0"/>
      </w:pPr>
      <w:r>
        <w:t>а</w:t>
      </w:r>
      <w:r w:rsidR="00473913">
        <w:t xml:space="preserve">втоматический анализ величины комплексных </w:t>
      </w:r>
      <w:r w:rsidR="00D26742">
        <w:t>векторов</w:t>
      </w:r>
      <w:r w:rsidR="00BF4704">
        <w:t xml:space="preserve"> ПАР</w:t>
      </w:r>
      <w:r w:rsidR="00D26742">
        <w:t xml:space="preserve"> в момент</w:t>
      </w:r>
      <w:r>
        <w:t xml:space="preserve"> после КЗ и в предшествующем</w:t>
      </w:r>
      <w:r w:rsidR="00824AB2">
        <w:t xml:space="preserve"> нагрузочном</w:t>
      </w:r>
      <w:r>
        <w:t xml:space="preserve"> режиме</w:t>
      </w:r>
      <w:r w:rsidR="00DF6E11">
        <w:t xml:space="preserve"> для передачи в функцию ОМП</w:t>
      </w:r>
      <w:r>
        <w:t>;</w:t>
      </w:r>
    </w:p>
    <w:p w14:paraId="095C4D80" w14:textId="38B893EF" w:rsidR="00527179" w:rsidRDefault="00527179" w:rsidP="00473913">
      <w:pPr>
        <w:pStyle w:val="a0"/>
      </w:pPr>
      <w:r>
        <w:t>просмотр векторной диаграммы ПАРов для текущего момента КЗ</w:t>
      </w:r>
      <w:r w:rsidR="003830F3">
        <w:t xml:space="preserve"> по положению указки</w:t>
      </w:r>
      <w:r>
        <w:t>;</w:t>
      </w:r>
    </w:p>
    <w:p w14:paraId="6F5595F3" w14:textId="66255FEB" w:rsidR="00636B6C" w:rsidRPr="001E0589" w:rsidRDefault="00527179" w:rsidP="000B3571">
      <w:pPr>
        <w:pStyle w:val="a0"/>
      </w:pPr>
      <w:r>
        <w:t>гармонический анализ сигналов</w:t>
      </w:r>
      <w:r w:rsidR="003830F3">
        <w:t xml:space="preserve"> по положению указки</w:t>
      </w:r>
      <w:r w:rsidR="001E0589" w:rsidRPr="001E0589">
        <w:t>;</w:t>
      </w:r>
    </w:p>
    <w:p w14:paraId="595D2A1C" w14:textId="4AB0E019" w:rsidR="001E0589" w:rsidRDefault="001E0589" w:rsidP="000B3571">
      <w:pPr>
        <w:pStyle w:val="a0"/>
      </w:pPr>
      <w:r>
        <w:t>таблица текущих значений сигналов по положению указки</w:t>
      </w:r>
      <w:r w:rsidRPr="007906B5">
        <w:t>.</w:t>
      </w:r>
    </w:p>
    <w:p w14:paraId="17E3EBA0" w14:textId="77777777" w:rsidR="00636B6C" w:rsidRDefault="00636B6C" w:rsidP="00636B6C">
      <w:pPr>
        <w:pStyle w:val="a0"/>
        <w:numPr>
          <w:ilvl w:val="0"/>
          <w:numId w:val="0"/>
        </w:numPr>
        <w:ind w:left="1080" w:hanging="360"/>
      </w:pPr>
    </w:p>
    <w:p w14:paraId="2C311C95" w14:textId="05F45539" w:rsidR="00473913" w:rsidRDefault="00636B6C" w:rsidP="00636B6C">
      <w:pPr>
        <w:pStyle w:val="2"/>
      </w:pPr>
      <w:bookmarkStart w:id="6" w:name="_Toc109285130"/>
      <w:r>
        <w:t>Ограничения</w:t>
      </w:r>
      <w:bookmarkEnd w:id="6"/>
    </w:p>
    <w:p w14:paraId="1DD31B97" w14:textId="20A0D848" w:rsidR="00636B6C" w:rsidRDefault="00636B6C" w:rsidP="00636B6C">
      <w:r>
        <w:t xml:space="preserve">«ПК </w:t>
      </w:r>
      <w:r w:rsidR="00821A46">
        <w:rPr>
          <w:lang w:val="en-US"/>
        </w:rPr>
        <w:t>iOsc</w:t>
      </w:r>
      <w:r>
        <w:t>» имеет следующие ограничения по применению</w:t>
      </w:r>
      <w:r w:rsidR="00821A46" w:rsidRPr="00821A46">
        <w:t xml:space="preserve"> </w:t>
      </w:r>
      <w:r w:rsidR="00821A46">
        <w:t>на ПК</w:t>
      </w:r>
      <w:r>
        <w:t>:</w:t>
      </w:r>
    </w:p>
    <w:p w14:paraId="30EBDDB7" w14:textId="74F479E9" w:rsidR="00F72234" w:rsidRDefault="00F72234" w:rsidP="00636B6C">
      <w:pPr>
        <w:pStyle w:val="a0"/>
      </w:pPr>
      <w:r>
        <w:t xml:space="preserve">Объём оперативной памяти: не менее </w:t>
      </w:r>
      <w:r w:rsidR="00821A46">
        <w:t>2</w:t>
      </w:r>
      <w:r>
        <w:t xml:space="preserve"> Гб;</w:t>
      </w:r>
    </w:p>
    <w:p w14:paraId="5D6D5405" w14:textId="11B20BE3" w:rsidR="00F72234" w:rsidRPr="00636B6C" w:rsidRDefault="00F72234" w:rsidP="00636B6C">
      <w:pPr>
        <w:pStyle w:val="a0"/>
      </w:pPr>
      <w:r>
        <w:t>Объём свободного дискового пространства: не менее 2 Гб.</w:t>
      </w:r>
    </w:p>
    <w:p w14:paraId="73225937" w14:textId="073DF405" w:rsidR="00473913" w:rsidRDefault="00A23D45" w:rsidP="00A23D45">
      <w:pPr>
        <w:pStyle w:val="1"/>
      </w:pPr>
      <w:bookmarkStart w:id="7" w:name="_Toc109285131"/>
      <w:r>
        <w:t>Детальные требования</w:t>
      </w:r>
      <w:bookmarkEnd w:id="7"/>
    </w:p>
    <w:p w14:paraId="28D869A4" w14:textId="79CB9328" w:rsidR="006A5A08" w:rsidRDefault="006A5A08" w:rsidP="00A23D45">
      <w:pPr>
        <w:pStyle w:val="2"/>
      </w:pPr>
      <w:bookmarkStart w:id="8" w:name="_Toc109285132"/>
      <w:r>
        <w:t>Требование к кроссплатформенности и стеку технологии</w:t>
      </w:r>
      <w:bookmarkEnd w:id="8"/>
    </w:p>
    <w:p w14:paraId="0E8E442C" w14:textId="70ACF959" w:rsidR="00262C19" w:rsidRPr="000470EB" w:rsidRDefault="00262C19" w:rsidP="006A5A08">
      <w:r>
        <w:t xml:space="preserve">Требуемый фреймворк – </w:t>
      </w:r>
      <w:r>
        <w:rPr>
          <w:lang w:val="en-US"/>
        </w:rPr>
        <w:t>Qt</w:t>
      </w:r>
      <w:r>
        <w:t xml:space="preserve">, требуемый язык программирования: </w:t>
      </w:r>
      <w:r>
        <w:rPr>
          <w:lang w:val="en-US"/>
        </w:rPr>
        <w:t>C</w:t>
      </w:r>
      <w:r w:rsidRPr="00262C19">
        <w:t>++</w:t>
      </w:r>
      <w:r>
        <w:t xml:space="preserve">. Разработанный проект в </w:t>
      </w:r>
      <w:r>
        <w:rPr>
          <w:lang w:val="en-US"/>
        </w:rPr>
        <w:t>Qt</w:t>
      </w:r>
      <w:r w:rsidRPr="00262C19">
        <w:t xml:space="preserve"> </w:t>
      </w:r>
      <w:r>
        <w:t xml:space="preserve">должен позволять запускать написанный продукт «ПК </w:t>
      </w:r>
      <w:r>
        <w:rPr>
          <w:lang w:val="en-US"/>
        </w:rPr>
        <w:t>iOsc</w:t>
      </w:r>
      <w:r>
        <w:t>»</w:t>
      </w:r>
      <w:r w:rsidRPr="00262C19">
        <w:t xml:space="preserve"> </w:t>
      </w:r>
      <w:r>
        <w:t>на большинстве современных ОС путём простой компиляции программы для каждой систе</w:t>
      </w:r>
      <w:r w:rsidR="000470EB">
        <w:t>мы без изменения исходного кода.</w:t>
      </w:r>
    </w:p>
    <w:p w14:paraId="53AD8911" w14:textId="7375FEF4" w:rsidR="00A23D45" w:rsidRDefault="00A23D45" w:rsidP="00A23D45">
      <w:pPr>
        <w:pStyle w:val="2"/>
      </w:pPr>
      <w:bookmarkStart w:id="9" w:name="_Toc109285133"/>
      <w:r>
        <w:t xml:space="preserve">Требование к </w:t>
      </w:r>
      <w:r w:rsidR="008B2923">
        <w:t>исходному коду</w:t>
      </w:r>
      <w:bookmarkEnd w:id="9"/>
    </w:p>
    <w:p w14:paraId="5FED05B6" w14:textId="3858C1AF" w:rsidR="008B2923" w:rsidRDefault="008B2923" w:rsidP="008B2923">
      <w:r>
        <w:t xml:space="preserve">Исходный код </w:t>
      </w:r>
      <w:r w:rsidR="0010311C">
        <w:t>должен реализовывать принципы ООП и быть понятен стороннему разработчику для возможности дальнейшего сопровождения.</w:t>
      </w:r>
      <w:r w:rsidR="005D0EDC">
        <w:t xml:space="preserve"> К каждой строчке кода должен быть поясняющий комментарий.</w:t>
      </w:r>
    </w:p>
    <w:p w14:paraId="79B6767B" w14:textId="5B7E08D8" w:rsidR="00821A46" w:rsidRDefault="00A0119C" w:rsidP="00BA1305">
      <w:pPr>
        <w:pStyle w:val="2"/>
      </w:pPr>
      <w:bookmarkStart w:id="10" w:name="_Toc109285134"/>
      <w:r>
        <w:lastRenderedPageBreak/>
        <w:t>Требовани</w:t>
      </w:r>
      <w:r w:rsidR="00BA1305">
        <w:t>я</w:t>
      </w:r>
      <w:r>
        <w:t xml:space="preserve"> к интерфейс</w:t>
      </w:r>
      <w:r w:rsidR="00BA1305">
        <w:t>у</w:t>
      </w:r>
      <w:bookmarkEnd w:id="10"/>
    </w:p>
    <w:p w14:paraId="756A9741" w14:textId="65132FE3" w:rsidR="00BA1305" w:rsidRPr="00BA1305" w:rsidRDefault="00BA1305" w:rsidP="00BA1305">
      <w:pPr>
        <w:pStyle w:val="3"/>
      </w:pPr>
      <w:bookmarkStart w:id="11" w:name="_Toc109285135"/>
      <w:r>
        <w:t>Требования к дизайну</w:t>
      </w:r>
      <w:bookmarkEnd w:id="11"/>
    </w:p>
    <w:p w14:paraId="41C4072F" w14:textId="1F8F7142" w:rsidR="00A0119C" w:rsidRPr="004F56F5" w:rsidRDefault="00A0119C" w:rsidP="00A0119C">
      <w:r>
        <w:t>Вид кнопок, окон и других элементов графического инт</w:t>
      </w:r>
      <w:r w:rsidR="004F56F5">
        <w:t xml:space="preserve">ерфейса должен быть современным и соответствовать дизайну элементов в ОС </w:t>
      </w:r>
      <w:r w:rsidR="004F56F5">
        <w:rPr>
          <w:lang w:val="en-US"/>
        </w:rPr>
        <w:t>Win</w:t>
      </w:r>
      <w:r w:rsidR="004F56F5" w:rsidRPr="004F56F5">
        <w:t>10</w:t>
      </w:r>
      <w:r w:rsidR="000B3571" w:rsidRPr="000B3571">
        <w:t xml:space="preserve"> </w:t>
      </w:r>
      <w:r w:rsidR="000B3571">
        <w:t>и не быть устаревшим</w:t>
      </w:r>
      <w:r w:rsidR="004F56F5">
        <w:t>.</w:t>
      </w:r>
      <w:r w:rsidR="000B3571">
        <w:t xml:space="preserve"> Пример подходящего дизайна приведен на рис. </w:t>
      </w:r>
      <w:r w:rsidR="000B3571">
        <w:fldChar w:fldCharType="begin"/>
      </w:r>
      <w:r w:rsidR="000B3571">
        <w:instrText xml:space="preserve"> REF Рис_1_new3 \h </w:instrText>
      </w:r>
      <w:r w:rsidR="000B3571">
        <w:fldChar w:fldCharType="separate"/>
      </w:r>
      <w:r w:rsidR="003C0EF8">
        <w:rPr>
          <w:noProof/>
        </w:rPr>
        <w:t>1</w:t>
      </w:r>
      <w:r w:rsidR="000B3571">
        <w:fldChar w:fldCharType="end"/>
      </w:r>
      <w:r w:rsidR="000B3571">
        <w:t>, неподходящего – на рис. </w:t>
      </w:r>
      <w:r w:rsidR="000B3571">
        <w:fldChar w:fldCharType="begin"/>
      </w:r>
      <w:r w:rsidR="000B3571">
        <w:instrText xml:space="preserve"> REF Рис_2_new3 \h </w:instrText>
      </w:r>
      <w:r w:rsidR="000B3571">
        <w:fldChar w:fldCharType="separate"/>
      </w:r>
      <w:r w:rsidR="003C0EF8">
        <w:rPr>
          <w:noProof/>
        </w:rPr>
        <w:t>2</w:t>
      </w:r>
      <w:r w:rsidR="000B3571">
        <w:fldChar w:fldCharType="end"/>
      </w:r>
      <w:r w:rsidR="000B3571">
        <w:t>.</w:t>
      </w:r>
    </w:p>
    <w:p w14:paraId="7B280C3C" w14:textId="20B75E07" w:rsidR="00A0119C" w:rsidRDefault="00B117C5" w:rsidP="00CC1B2A">
      <w:pPr>
        <w:jc w:val="center"/>
      </w:pPr>
      <w:r>
        <w:rPr>
          <w:noProof/>
          <w:lang w:eastAsia="ru-RU"/>
        </w:rPr>
        <w:drawing>
          <wp:inline distT="0" distB="0" distL="0" distR="0" wp14:anchorId="1BB1F576" wp14:editId="1E0AD5C3">
            <wp:extent cx="6115050" cy="42481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F9246" w14:textId="0FB7DDA2" w:rsidR="004F56F5" w:rsidRDefault="004F56F5" w:rsidP="004F56F5">
      <w:pPr>
        <w:jc w:val="center"/>
      </w:pPr>
      <w:r w:rsidRPr="0022017F">
        <w:t xml:space="preserve">Рис. </w:t>
      </w:r>
      <w:bookmarkStart w:id="12" w:name="Рис_1_new3"/>
      <w:r>
        <w:fldChar w:fldCharType="begin"/>
      </w:r>
      <w:r>
        <w:instrText xml:space="preserve"> SEQ Рисунок \* ARABIC </w:instrText>
      </w:r>
      <w:r>
        <w:fldChar w:fldCharType="separate"/>
      </w:r>
      <w:r w:rsidR="003C0EF8">
        <w:rPr>
          <w:noProof/>
        </w:rPr>
        <w:t>1</w:t>
      </w:r>
      <w:r>
        <w:rPr>
          <w:noProof/>
        </w:rPr>
        <w:fldChar w:fldCharType="end"/>
      </w:r>
      <w:bookmarkEnd w:id="12"/>
      <w:r w:rsidRPr="0022017F">
        <w:t> – </w:t>
      </w:r>
      <w:r>
        <w:t>Пример подходящего дизайна интерфейса</w:t>
      </w:r>
    </w:p>
    <w:p w14:paraId="6F75A7EB" w14:textId="62943249" w:rsidR="004F56F5" w:rsidRDefault="0005373E" w:rsidP="004F56F5">
      <w:pPr>
        <w:jc w:val="center"/>
      </w:pPr>
      <w:r>
        <w:rPr>
          <w:noProof/>
          <w:lang w:eastAsia="ru-RU"/>
        </w:rPr>
        <w:drawing>
          <wp:inline distT="0" distB="0" distL="0" distR="0" wp14:anchorId="3C186E28" wp14:editId="0A5E66A3">
            <wp:extent cx="6115050" cy="34099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237A3" w14:textId="242D2283" w:rsidR="004F56F5" w:rsidRDefault="004F56F5" w:rsidP="004F56F5">
      <w:pPr>
        <w:jc w:val="center"/>
      </w:pPr>
      <w:r w:rsidRPr="0022017F">
        <w:t xml:space="preserve">Рис. </w:t>
      </w:r>
      <w:bookmarkStart w:id="13" w:name="Рис_2_new3"/>
      <w:r>
        <w:fldChar w:fldCharType="begin"/>
      </w:r>
      <w:r>
        <w:instrText xml:space="preserve"> SEQ Рисунок \* ARABIC </w:instrText>
      </w:r>
      <w:r>
        <w:fldChar w:fldCharType="separate"/>
      </w:r>
      <w:r w:rsidR="003C0EF8">
        <w:rPr>
          <w:noProof/>
        </w:rPr>
        <w:t>2</w:t>
      </w:r>
      <w:r>
        <w:rPr>
          <w:noProof/>
        </w:rPr>
        <w:fldChar w:fldCharType="end"/>
      </w:r>
      <w:bookmarkEnd w:id="13"/>
      <w:r w:rsidRPr="0022017F">
        <w:t> – </w:t>
      </w:r>
      <w:r>
        <w:t>Пример неподходящего дизайна интерфейса</w:t>
      </w:r>
    </w:p>
    <w:p w14:paraId="61F5C565" w14:textId="35FA5165" w:rsidR="00821A46" w:rsidRDefault="00821A46" w:rsidP="00821A46">
      <w:pPr>
        <w:pStyle w:val="3"/>
      </w:pPr>
      <w:bookmarkStart w:id="14" w:name="_Toc109285136"/>
      <w:r>
        <w:lastRenderedPageBreak/>
        <w:t>Основное окно визуализации осциллограммы</w:t>
      </w:r>
      <w:bookmarkEnd w:id="14"/>
    </w:p>
    <w:p w14:paraId="2CA2A74F" w14:textId="2D323D3F" w:rsidR="00821A46" w:rsidRDefault="00821A46" w:rsidP="00821A46">
      <w:r>
        <w:t>Основное окно визуализации осциллограммы представлено на</w:t>
      </w:r>
      <w:r w:rsidR="002F142B">
        <w:t xml:space="preserve"> рис.</w:t>
      </w:r>
      <w:r>
        <w:t xml:space="preserve"> </w:t>
      </w:r>
      <w:r>
        <w:fldChar w:fldCharType="begin"/>
      </w:r>
      <w:r>
        <w:instrText xml:space="preserve"> REF Рис_1_new2 \h </w:instrText>
      </w:r>
      <w:r>
        <w:fldChar w:fldCharType="separate"/>
      </w:r>
      <w:r w:rsidR="003C0EF8">
        <w:rPr>
          <w:noProof/>
        </w:rPr>
        <w:t>3</w:t>
      </w:r>
      <w:r>
        <w:fldChar w:fldCharType="end"/>
      </w:r>
      <w:r>
        <w:t>.</w:t>
      </w:r>
      <w:r w:rsidR="003701CC">
        <w:t xml:space="preserve"> В увеличенном масштабе окно показано в </w:t>
      </w:r>
      <w:r w:rsidR="003701CC">
        <w:fldChar w:fldCharType="begin"/>
      </w:r>
      <w:r w:rsidR="003701CC">
        <w:instrText xml:space="preserve"> REF _Ref108014438 \h </w:instrText>
      </w:r>
      <w:r w:rsidR="003701CC">
        <w:fldChar w:fldCharType="separate"/>
      </w:r>
      <w:r w:rsidR="003C0EF8">
        <w:t xml:space="preserve">Приложение 3 </w:t>
      </w:r>
      <w:r w:rsidR="003701CC">
        <w:fldChar w:fldCharType="end"/>
      </w:r>
      <w:r w:rsidR="003701CC">
        <w:t>.</w:t>
      </w:r>
    </w:p>
    <w:p w14:paraId="53095F0B" w14:textId="60DDDA79" w:rsidR="00821A46" w:rsidRDefault="00C07CC0" w:rsidP="004A0FCA">
      <w:pPr>
        <w:jc w:val="center"/>
      </w:pPr>
      <w:r>
        <w:object w:dxaOrig="27300" w:dyaOrig="17325" w14:anchorId="48EA766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5.65pt;height:314.8pt" o:ole="">
            <v:imagedata r:id="rId11" o:title=""/>
          </v:shape>
          <o:OLEObject Type="Embed" ProgID="Visio.Drawing.15" ShapeID="_x0000_i1025" DrawAspect="Content" ObjectID="_1719907711" r:id="rId12"/>
        </w:object>
      </w:r>
    </w:p>
    <w:p w14:paraId="1CA3F67C" w14:textId="16534668" w:rsidR="00821A46" w:rsidRDefault="00821A46" w:rsidP="00821A46">
      <w:pPr>
        <w:jc w:val="center"/>
      </w:pPr>
      <w:r w:rsidRPr="0022017F">
        <w:t xml:space="preserve">Рис. </w:t>
      </w:r>
      <w:bookmarkStart w:id="15" w:name="Рис_1_new2"/>
      <w:r>
        <w:fldChar w:fldCharType="begin"/>
      </w:r>
      <w:r>
        <w:instrText xml:space="preserve"> SEQ Рисунок \* ARABIC </w:instrText>
      </w:r>
      <w:r>
        <w:fldChar w:fldCharType="separate"/>
      </w:r>
      <w:r w:rsidR="003C0EF8">
        <w:rPr>
          <w:noProof/>
        </w:rPr>
        <w:t>3</w:t>
      </w:r>
      <w:r>
        <w:rPr>
          <w:noProof/>
        </w:rPr>
        <w:fldChar w:fldCharType="end"/>
      </w:r>
      <w:bookmarkEnd w:id="15"/>
      <w:r w:rsidRPr="0022017F">
        <w:t> – </w:t>
      </w:r>
      <w:r>
        <w:t xml:space="preserve">Основное окно визуализации осциллограммы с перечнем </w:t>
      </w:r>
      <w:r w:rsidR="00F7524C">
        <w:t>элементов</w:t>
      </w:r>
    </w:p>
    <w:p w14:paraId="29900516" w14:textId="1C8DDBC9" w:rsidR="00821A46" w:rsidRDefault="00750933" w:rsidP="00821A46">
      <w:r>
        <w:t xml:space="preserve">Основное окно визуализации состоит из следующих элементов </w:t>
      </w:r>
      <w:r w:rsidRPr="00750933">
        <w:t>(</w:t>
      </w:r>
      <w:r>
        <w:t xml:space="preserve">рис. </w:t>
      </w:r>
      <w:r>
        <w:fldChar w:fldCharType="begin"/>
      </w:r>
      <w:r>
        <w:instrText xml:space="preserve"> REF Рис_1_new2 \h </w:instrText>
      </w:r>
      <w:r>
        <w:fldChar w:fldCharType="separate"/>
      </w:r>
      <w:r w:rsidR="003C0EF8">
        <w:rPr>
          <w:noProof/>
        </w:rPr>
        <w:t>3</w:t>
      </w:r>
      <w:r>
        <w:fldChar w:fldCharType="end"/>
      </w:r>
      <w:r w:rsidR="00B65937">
        <w:t>, номер в кружочке соответствует пункту списка ниже</w:t>
      </w:r>
      <w:r w:rsidRPr="00750933">
        <w:t>)</w:t>
      </w:r>
      <w:r>
        <w:t>:</w:t>
      </w:r>
    </w:p>
    <w:p w14:paraId="360CC333" w14:textId="77777777" w:rsidR="005E2423" w:rsidRDefault="005E2423" w:rsidP="00821A46"/>
    <w:p w14:paraId="2C8FE49D" w14:textId="0F77F96A" w:rsidR="001F480E" w:rsidRDefault="00277EFA" w:rsidP="00277EFA">
      <w:pPr>
        <w:pStyle w:val="3"/>
        <w:numPr>
          <w:ilvl w:val="3"/>
          <w:numId w:val="1"/>
        </w:numPr>
      </w:pPr>
      <w:bookmarkStart w:id="16" w:name="_Toc109285137"/>
      <w:r>
        <w:t xml:space="preserve">Элемент № 1. </w:t>
      </w:r>
      <w:r w:rsidR="00750933" w:rsidRPr="005E2423">
        <w:t>Вкладка осциллограммы</w:t>
      </w:r>
      <w:bookmarkEnd w:id="16"/>
    </w:p>
    <w:p w14:paraId="13B57CCD" w14:textId="27421807" w:rsidR="00750933" w:rsidRDefault="00750933" w:rsidP="00277EFA">
      <w:r>
        <w:t xml:space="preserve">Каждая осциллограмма открывается в отдельной вкладке и в заголовке вкладки отображается название файла </w:t>
      </w:r>
      <w:r w:rsidRPr="00750933">
        <w:t>*.</w:t>
      </w:r>
      <w:r>
        <w:rPr>
          <w:lang w:val="en-US"/>
        </w:rPr>
        <w:t>cfg</w:t>
      </w:r>
      <w:r w:rsidR="00050562" w:rsidRPr="00050562">
        <w:t xml:space="preserve"> (</w:t>
      </w:r>
      <w:r w:rsidR="00050562">
        <w:t>рис.</w:t>
      </w:r>
      <w:r w:rsidR="00050562">
        <w:fldChar w:fldCharType="begin"/>
      </w:r>
      <w:r w:rsidR="00050562">
        <w:instrText xml:space="preserve"> REF Рис_5_new3 \h </w:instrText>
      </w:r>
      <w:r w:rsidR="00050562">
        <w:fldChar w:fldCharType="separate"/>
      </w:r>
      <w:r w:rsidR="003C0EF8">
        <w:rPr>
          <w:noProof/>
        </w:rPr>
        <w:t>4</w:t>
      </w:r>
      <w:r w:rsidR="00050562">
        <w:fldChar w:fldCharType="end"/>
      </w:r>
      <w:r w:rsidR="00050562" w:rsidRPr="00050562">
        <w:t>)</w:t>
      </w:r>
      <w:r w:rsidRPr="00750933">
        <w:t>;</w:t>
      </w:r>
    </w:p>
    <w:p w14:paraId="72CC2BFB" w14:textId="53B92648" w:rsidR="00D72300" w:rsidRDefault="003701CC" w:rsidP="00050562">
      <w:pPr>
        <w:jc w:val="center"/>
      </w:pPr>
      <w:r>
        <w:object w:dxaOrig="9105" w:dyaOrig="6045" w14:anchorId="5CF43607">
          <v:shape id="_x0000_i1026" type="#_x0000_t75" style="width:294.7pt;height:195.9pt" o:ole="">
            <v:imagedata r:id="rId13" o:title=""/>
          </v:shape>
          <o:OLEObject Type="Embed" ProgID="Visio.Drawing.15" ShapeID="_x0000_i1026" DrawAspect="Content" ObjectID="_1719907712" r:id="rId14"/>
        </w:object>
      </w:r>
    </w:p>
    <w:p w14:paraId="221366A5" w14:textId="51B587CC" w:rsidR="00750933" w:rsidRDefault="00050562" w:rsidP="00050562">
      <w:pPr>
        <w:jc w:val="center"/>
      </w:pPr>
      <w:r w:rsidRPr="0022017F">
        <w:t xml:space="preserve">Рис. </w:t>
      </w:r>
      <w:bookmarkStart w:id="17" w:name="Рис_5_new3"/>
      <w:r>
        <w:fldChar w:fldCharType="begin"/>
      </w:r>
      <w:r>
        <w:instrText xml:space="preserve"> SEQ Рисунок \* ARABIC </w:instrText>
      </w:r>
      <w:r>
        <w:fldChar w:fldCharType="separate"/>
      </w:r>
      <w:r w:rsidR="003C0EF8">
        <w:rPr>
          <w:noProof/>
        </w:rPr>
        <w:t>4</w:t>
      </w:r>
      <w:r>
        <w:rPr>
          <w:noProof/>
        </w:rPr>
        <w:fldChar w:fldCharType="end"/>
      </w:r>
      <w:bookmarkEnd w:id="17"/>
      <w:r w:rsidRPr="0022017F">
        <w:t> – </w:t>
      </w:r>
      <w:r>
        <w:t xml:space="preserve">Отображение имени </w:t>
      </w:r>
      <w:r w:rsidRPr="00050562">
        <w:t>*.</w:t>
      </w:r>
      <w:r>
        <w:rPr>
          <w:lang w:val="en-US"/>
        </w:rPr>
        <w:t>cfg</w:t>
      </w:r>
      <w:r w:rsidRPr="00050562">
        <w:t xml:space="preserve"> </w:t>
      </w:r>
      <w:r>
        <w:t>файла осциллограммы в каждой вкладке</w:t>
      </w:r>
    </w:p>
    <w:p w14:paraId="14CAB6E5" w14:textId="26740BFD" w:rsidR="00277EFA" w:rsidRPr="00277EFA" w:rsidRDefault="00277EFA" w:rsidP="00277EFA">
      <w:pPr>
        <w:pStyle w:val="3"/>
        <w:numPr>
          <w:ilvl w:val="3"/>
          <w:numId w:val="1"/>
        </w:numPr>
      </w:pPr>
      <w:bookmarkStart w:id="18" w:name="_Toc109285138"/>
      <w:r>
        <w:t xml:space="preserve">Элемент № 2. </w:t>
      </w:r>
      <w:r w:rsidRPr="00277EFA">
        <w:t>Стандартный набор системных кнопок</w:t>
      </w:r>
      <w:bookmarkEnd w:id="18"/>
    </w:p>
    <w:p w14:paraId="08A81028" w14:textId="5D72C5B7" w:rsidR="00277EFA" w:rsidRDefault="00277EFA" w:rsidP="00277EFA">
      <w:r>
        <w:lastRenderedPageBreak/>
        <w:t>Стандартный набор системных кнопок «Свернуть», «Развернуть», «Закрыть» в верхнем правом углу окна.</w:t>
      </w:r>
    </w:p>
    <w:p w14:paraId="32808E4C" w14:textId="77777777" w:rsidR="00277EFA" w:rsidRDefault="00277EFA" w:rsidP="00B709E7"/>
    <w:p w14:paraId="6A552784" w14:textId="731A628F" w:rsidR="00B30327" w:rsidRPr="00277EFA" w:rsidRDefault="00B30327" w:rsidP="00773960">
      <w:pPr>
        <w:pStyle w:val="3"/>
        <w:numPr>
          <w:ilvl w:val="3"/>
          <w:numId w:val="1"/>
        </w:numPr>
      </w:pPr>
      <w:bookmarkStart w:id="19" w:name="_Toc109285139"/>
      <w:r>
        <w:t xml:space="preserve">Элемент № 3. </w:t>
      </w:r>
      <w:r w:rsidRPr="00273E5D">
        <w:t>Вызов окна «О программе»</w:t>
      </w:r>
      <w:bookmarkEnd w:id="19"/>
    </w:p>
    <w:p w14:paraId="15907518" w14:textId="31001227" w:rsidR="001A79D8" w:rsidRPr="00B30327" w:rsidRDefault="00311D57" w:rsidP="00B30327">
      <w:r w:rsidRPr="00B30327">
        <w:t>Вид окна приведен на рис.</w:t>
      </w:r>
      <w:r w:rsidRPr="00B30327">
        <w:fldChar w:fldCharType="begin"/>
      </w:r>
      <w:r w:rsidRPr="00B30327">
        <w:instrText xml:space="preserve"> REF Рис_5_new4 \h </w:instrText>
      </w:r>
      <w:r w:rsidR="00B30327" w:rsidRPr="00B30327">
        <w:instrText xml:space="preserve"> \* MERGEFORMAT </w:instrText>
      </w:r>
      <w:r w:rsidRPr="00B30327">
        <w:fldChar w:fldCharType="separate"/>
      </w:r>
      <w:r w:rsidR="003C0EF8">
        <w:t>5</w:t>
      </w:r>
      <w:r w:rsidRPr="00B30327">
        <w:fldChar w:fldCharType="end"/>
      </w:r>
      <w:r w:rsidRPr="00B30327">
        <w:t>. Во второй строке должна быть указана актуальная версия сборки ПО.</w:t>
      </w:r>
    </w:p>
    <w:p w14:paraId="0CFED3A1" w14:textId="51BA7975" w:rsidR="001A79D8" w:rsidRDefault="00D14278" w:rsidP="00311D57">
      <w:pPr>
        <w:jc w:val="center"/>
      </w:pPr>
      <w:r>
        <w:object w:dxaOrig="4815" w:dyaOrig="5475" w14:anchorId="5263BAD5">
          <v:shape id="_x0000_i1027" type="#_x0000_t75" style="width:154.9pt;height:175pt" o:ole="">
            <v:imagedata r:id="rId15" o:title=""/>
          </v:shape>
          <o:OLEObject Type="Embed" ProgID="Visio.Drawing.15" ShapeID="_x0000_i1027" DrawAspect="Content" ObjectID="_1719907713" r:id="rId16"/>
        </w:object>
      </w:r>
    </w:p>
    <w:p w14:paraId="77517F5D" w14:textId="1E85297A" w:rsidR="001A79D8" w:rsidRDefault="001A79D8" w:rsidP="001A79D8">
      <w:pPr>
        <w:jc w:val="center"/>
      </w:pPr>
      <w:r w:rsidRPr="0022017F">
        <w:t xml:space="preserve">Рис. </w:t>
      </w:r>
      <w:bookmarkStart w:id="20" w:name="Рис_5_new4"/>
      <w:r>
        <w:fldChar w:fldCharType="begin"/>
      </w:r>
      <w:r>
        <w:instrText xml:space="preserve"> SEQ Рисунок \* ARABIC </w:instrText>
      </w:r>
      <w:r>
        <w:fldChar w:fldCharType="separate"/>
      </w:r>
      <w:r w:rsidR="003C0EF8">
        <w:rPr>
          <w:noProof/>
        </w:rPr>
        <w:t>5</w:t>
      </w:r>
      <w:r>
        <w:rPr>
          <w:noProof/>
        </w:rPr>
        <w:fldChar w:fldCharType="end"/>
      </w:r>
      <w:bookmarkEnd w:id="20"/>
      <w:r w:rsidRPr="0022017F">
        <w:t> – </w:t>
      </w:r>
      <w:r>
        <w:t>Вид окна «О программе»</w:t>
      </w:r>
    </w:p>
    <w:p w14:paraId="67C72071" w14:textId="77777777" w:rsidR="00773960" w:rsidRDefault="00773960" w:rsidP="001A79D8">
      <w:pPr>
        <w:jc w:val="center"/>
      </w:pPr>
    </w:p>
    <w:p w14:paraId="5ABF9814" w14:textId="337F40EF" w:rsidR="00610C13" w:rsidRPr="00277EFA" w:rsidRDefault="00610C13" w:rsidP="00610C13">
      <w:pPr>
        <w:pStyle w:val="3"/>
        <w:numPr>
          <w:ilvl w:val="3"/>
          <w:numId w:val="1"/>
        </w:numPr>
      </w:pPr>
      <w:bookmarkStart w:id="21" w:name="_Toc109285140"/>
      <w:r>
        <w:t xml:space="preserve">Элемент № 4. </w:t>
      </w:r>
      <w:r w:rsidRPr="00273E5D">
        <w:t>Классическая верхняя панель перемещения окна</w:t>
      </w:r>
      <w:bookmarkEnd w:id="21"/>
    </w:p>
    <w:p w14:paraId="2C4BA82A" w14:textId="4DAE9E54" w:rsidR="00610C13" w:rsidRDefault="00610C13" w:rsidP="00610C13">
      <w:pPr>
        <w:pStyle w:val="3"/>
        <w:numPr>
          <w:ilvl w:val="3"/>
          <w:numId w:val="1"/>
        </w:numPr>
      </w:pPr>
      <w:bookmarkStart w:id="22" w:name="_Toc109285141"/>
      <w:r>
        <w:t xml:space="preserve">Элемент № 5. </w:t>
      </w:r>
      <w:r w:rsidRPr="00273E5D">
        <w:t>Меню приложения</w:t>
      </w:r>
      <w:bookmarkEnd w:id="22"/>
    </w:p>
    <w:p w14:paraId="51705E27" w14:textId="06264DB4" w:rsidR="00610C13" w:rsidRDefault="00610C13" w:rsidP="00610C13">
      <w:pPr>
        <w:pStyle w:val="3"/>
        <w:numPr>
          <w:ilvl w:val="3"/>
          <w:numId w:val="1"/>
        </w:numPr>
      </w:pPr>
      <w:bookmarkStart w:id="23" w:name="_Toc109285142"/>
      <w:r>
        <w:t xml:space="preserve">Элемент № 6. </w:t>
      </w:r>
      <w:r w:rsidRPr="00273E5D">
        <w:t>Шкала времени</w:t>
      </w:r>
      <w:bookmarkEnd w:id="23"/>
    </w:p>
    <w:p w14:paraId="7CBF71D9" w14:textId="362D70C9" w:rsidR="00B65937" w:rsidRDefault="00E927E1" w:rsidP="00610C13">
      <w:r>
        <w:t xml:space="preserve">Шкала времени состоит из двух частей: верхней и нижней. </w:t>
      </w:r>
      <w:r w:rsidR="00B65937">
        <w:t xml:space="preserve">В левой части </w:t>
      </w:r>
      <w:r>
        <w:t xml:space="preserve">верхней </w:t>
      </w:r>
      <w:r w:rsidR="00B65937">
        <w:t>шкалы времени пишется надпись «мс», уведомляющая Пользователя о том, что единицы измерения времени – миллисекунды. Над окном с осциллограммами через равные промежутки времени откладываются значения времени в миллисекундах.</w:t>
      </w:r>
      <w:r w:rsidR="006D7DF9">
        <w:t xml:space="preserve"> Масштаб времени един для всех сигналов на осциллограмме.</w:t>
      </w:r>
      <w:r w:rsidR="00B65937">
        <w:t xml:space="preserve"> </w:t>
      </w:r>
      <w:r w:rsidR="003D0F87">
        <w:t xml:space="preserve">Подробнее об отображении значений </w:t>
      </w:r>
      <w:r>
        <w:t>на верхней</w:t>
      </w:r>
      <w:r w:rsidR="003D0F87">
        <w:t xml:space="preserve"> шкале времени написано в п.</w:t>
      </w:r>
      <w:r w:rsidR="0039670F">
        <w:fldChar w:fldCharType="begin"/>
      </w:r>
      <w:r w:rsidR="0039670F">
        <w:instrText xml:space="preserve"> REF _Ref109285878 \w \h </w:instrText>
      </w:r>
      <w:r w:rsidR="0039670F">
        <w:fldChar w:fldCharType="separate"/>
      </w:r>
      <w:r w:rsidR="0039670F">
        <w:t>2.3.2.14</w:t>
      </w:r>
      <w:r w:rsidR="0039670F">
        <w:fldChar w:fldCharType="end"/>
      </w:r>
      <w:r w:rsidR="003D0F87">
        <w:t xml:space="preserve"> </w:t>
      </w:r>
      <w:r w:rsidR="003D0F87" w:rsidRPr="003D0F87">
        <w:t>(</w:t>
      </w:r>
      <w:r w:rsidR="003D0F87">
        <w:t>элемент окна №14</w:t>
      </w:r>
      <w:r w:rsidR="003D0F87" w:rsidRPr="003D0F87">
        <w:t>)</w:t>
      </w:r>
      <w:r w:rsidR="003D0F87">
        <w:t>.</w:t>
      </w:r>
      <w:r w:rsidR="006D7DF9">
        <w:t xml:space="preserve"> </w:t>
      </w:r>
      <w:r>
        <w:t xml:space="preserve">На нижней шкале времени слева указывается дата записи осциллограммы в формате </w:t>
      </w:r>
      <w:r w:rsidRPr="00E927E1">
        <w:rPr>
          <w:i/>
        </w:rPr>
        <w:t>дд.мм.гг</w:t>
      </w:r>
      <w:r>
        <w:t>.</w:t>
      </w:r>
    </w:p>
    <w:p w14:paraId="199E82D5" w14:textId="62828965" w:rsidR="00610C13" w:rsidRDefault="00610C13" w:rsidP="00610C13">
      <w:pPr>
        <w:pStyle w:val="3"/>
        <w:numPr>
          <w:ilvl w:val="3"/>
          <w:numId w:val="1"/>
        </w:numPr>
      </w:pPr>
      <w:bookmarkStart w:id="24" w:name="_Ref109201323"/>
      <w:bookmarkStart w:id="25" w:name="_Ref109201338"/>
      <w:bookmarkStart w:id="26" w:name="_Toc109285143"/>
      <w:r>
        <w:t xml:space="preserve">Элемент № 7. </w:t>
      </w:r>
      <w:r w:rsidRPr="00273E5D">
        <w:t>Главная указка</w:t>
      </w:r>
      <w:bookmarkEnd w:id="24"/>
      <w:bookmarkEnd w:id="25"/>
      <w:bookmarkEnd w:id="26"/>
    </w:p>
    <w:p w14:paraId="034545B6" w14:textId="415CEE6C" w:rsidR="003D0F87" w:rsidRDefault="003D0F87" w:rsidP="00610C13">
      <w:r>
        <w:t xml:space="preserve">Главная указка – основной инструмент пользователя. Она представляет собой вертикальную линию синего цвета, пересекающую как </w:t>
      </w:r>
      <w:r w:rsidR="0039670F">
        <w:t>область</w:t>
      </w:r>
      <w:r>
        <w:t xml:space="preserve"> отображения </w:t>
      </w:r>
      <w:r w:rsidR="0088617E">
        <w:t xml:space="preserve">осциллограмм </w:t>
      </w:r>
      <w:r>
        <w:t xml:space="preserve">аналоговых величин, так и </w:t>
      </w:r>
      <w:r w:rsidR="0039670F">
        <w:t>область</w:t>
      </w:r>
      <w:r>
        <w:t xml:space="preserve"> отображения дискретных величин. Над</w:t>
      </w:r>
      <w:r w:rsidR="001D5B56">
        <w:t xml:space="preserve"> указкой в прямоугольнике синего цвета указывается её положение на</w:t>
      </w:r>
      <w:r w:rsidR="00D14278">
        <w:t xml:space="preserve"> верхней</w:t>
      </w:r>
      <w:r w:rsidR="001D5B56">
        <w:t xml:space="preserve"> шкале времени в мс. </w:t>
      </w:r>
      <w:r w:rsidR="00DA01EA">
        <w:t xml:space="preserve">Под указкой на нижней шкале времени указывается текущее астрономическое время в формате: </w:t>
      </w:r>
      <w:r w:rsidR="00DA01EA" w:rsidRPr="00DA01EA">
        <w:rPr>
          <w:i/>
        </w:rPr>
        <w:t>чч:мм:сс.мс,доли мс</w:t>
      </w:r>
      <w:r w:rsidR="00DA01EA">
        <w:t xml:space="preserve">. </w:t>
      </w:r>
      <w:r w:rsidR="001D5B56">
        <w:t xml:space="preserve">При первом вызове приложения указка устанавливается для момента времени </w:t>
      </w:r>
      <w:r w:rsidR="001D5B56">
        <w:rPr>
          <w:lang w:val="en-US"/>
        </w:rPr>
        <w:t>t</w:t>
      </w:r>
      <w:r w:rsidR="001D5B56" w:rsidRPr="001D5B56">
        <w:t xml:space="preserve"> = 0 </w:t>
      </w:r>
      <w:r w:rsidR="001D5B56">
        <w:t>мс. Если Пользователем открывается файл сохраненных настроек, то её положение устанавливается в соответствии со значением из этого файла.</w:t>
      </w:r>
      <w:r w:rsidR="00862E2E">
        <w:t xml:space="preserve"> Пользователь имеет возможность перемещать указку двумя способами:</w:t>
      </w:r>
    </w:p>
    <w:p w14:paraId="6ABE3168" w14:textId="7951C3DC" w:rsidR="00862E2E" w:rsidRDefault="0060723A" w:rsidP="0060723A">
      <w:pPr>
        <w:pStyle w:val="a"/>
        <w:numPr>
          <w:ilvl w:val="0"/>
          <w:numId w:val="14"/>
        </w:numPr>
        <w:ind w:left="1134" w:hanging="425"/>
      </w:pPr>
      <w:r>
        <w:t>при помощи захвата левой кнопкой мыши и перетаскиванием вправо или влево относительно текущего положения, при этом должен отображаться путь по шкале времени и величина этого пути</w:t>
      </w:r>
      <w:r w:rsidR="005962A5">
        <w:t xml:space="preserve"> в мс. Отрисовка </w:t>
      </w:r>
      <w:r w:rsidR="00957A52">
        <w:t>временн</w:t>
      </w:r>
      <w:r w:rsidR="00CF44EF">
        <w:rPr>
          <w:rFonts w:ascii="Segoe UI" w:hAnsi="Segoe UI" w:cs="Segoe UI"/>
        </w:rPr>
        <w:t>́</w:t>
      </w:r>
      <w:r w:rsidR="00CF44EF">
        <w:t>о</w:t>
      </w:r>
      <w:r w:rsidR="00957A52">
        <w:t xml:space="preserve">го </w:t>
      </w:r>
      <w:r w:rsidR="005962A5">
        <w:t>пути</w:t>
      </w:r>
      <w:r w:rsidR="003B5711">
        <w:t xml:space="preserve"> и предыдущего положения</w:t>
      </w:r>
      <w:r w:rsidR="005962A5">
        <w:t xml:space="preserve"> исчезает сразу после того, как пользователь отпускает левую кнопку мыши</w:t>
      </w:r>
      <w:r w:rsidR="00CF44EF">
        <w:t xml:space="preserve"> </w:t>
      </w:r>
      <w:r w:rsidR="00CF44EF" w:rsidRPr="00CF44EF">
        <w:t>(</w:t>
      </w:r>
      <w:r w:rsidR="00CF44EF">
        <w:t>рис. </w:t>
      </w:r>
      <w:r w:rsidR="00CF44EF">
        <w:fldChar w:fldCharType="begin"/>
      </w:r>
      <w:r w:rsidR="00CF44EF">
        <w:instrText xml:space="preserve"> REF Рис_6_new4 \h </w:instrText>
      </w:r>
      <w:r w:rsidR="00CF44EF">
        <w:fldChar w:fldCharType="separate"/>
      </w:r>
      <w:r w:rsidR="003C0EF8">
        <w:rPr>
          <w:noProof/>
        </w:rPr>
        <w:t>6</w:t>
      </w:r>
      <w:r w:rsidR="00CF44EF">
        <w:fldChar w:fldCharType="end"/>
      </w:r>
      <w:r w:rsidR="00CF44EF" w:rsidRPr="00CF44EF">
        <w:t>)</w:t>
      </w:r>
      <w:r w:rsidR="00CF44EF">
        <w:t>.</w:t>
      </w:r>
    </w:p>
    <w:p w14:paraId="035386A8" w14:textId="18BD967E" w:rsidR="00455E09" w:rsidRDefault="00D14278" w:rsidP="00455E09">
      <w:pPr>
        <w:jc w:val="center"/>
      </w:pPr>
      <w:r>
        <w:object w:dxaOrig="21301" w:dyaOrig="9420" w14:anchorId="49B00A62">
          <v:shape id="_x0000_i1028" type="#_x0000_t75" style="width:439.55pt;height:179.15pt" o:ole="">
            <v:imagedata r:id="rId17" o:title=""/>
          </v:shape>
          <o:OLEObject Type="Embed" ProgID="Visio.Drawing.15" ShapeID="_x0000_i1028" DrawAspect="Content" ObjectID="_1719907714" r:id="rId18"/>
        </w:object>
      </w:r>
    </w:p>
    <w:p w14:paraId="54B3C4C8" w14:textId="15504A8E" w:rsidR="00455E09" w:rsidRPr="00957A52" w:rsidRDefault="00455E09" w:rsidP="00455E09">
      <w:pPr>
        <w:jc w:val="center"/>
      </w:pPr>
      <w:r w:rsidRPr="0022017F">
        <w:t xml:space="preserve">Рис. </w:t>
      </w:r>
      <w:bookmarkStart w:id="27" w:name="Рис_6_new4"/>
      <w:r>
        <w:fldChar w:fldCharType="begin"/>
      </w:r>
      <w:r>
        <w:instrText xml:space="preserve"> SEQ Рисунок \* ARABIC </w:instrText>
      </w:r>
      <w:r>
        <w:fldChar w:fldCharType="separate"/>
      </w:r>
      <w:r w:rsidR="003C0EF8">
        <w:rPr>
          <w:noProof/>
        </w:rPr>
        <w:t>6</w:t>
      </w:r>
      <w:r>
        <w:rPr>
          <w:noProof/>
        </w:rPr>
        <w:fldChar w:fldCharType="end"/>
      </w:r>
      <w:bookmarkEnd w:id="27"/>
      <w:r w:rsidRPr="0022017F">
        <w:t> – </w:t>
      </w:r>
      <w:r w:rsidR="00957A52">
        <w:t>Вид инструмента измерения</w:t>
      </w:r>
      <w:r w:rsidR="00D06279">
        <w:t xml:space="preserve"> временн</w:t>
      </w:r>
      <w:r w:rsidR="00D06279">
        <w:rPr>
          <w:rFonts w:ascii="Segoe UI" w:hAnsi="Segoe UI" w:cs="Segoe UI"/>
        </w:rPr>
        <w:t>́</w:t>
      </w:r>
      <w:r w:rsidR="00D06279">
        <w:t>ого пути, пройденного указкой при перемещении</w:t>
      </w:r>
    </w:p>
    <w:p w14:paraId="3A1EE2F1" w14:textId="201F7A4F" w:rsidR="00D06279" w:rsidRDefault="00D06279" w:rsidP="00D06279">
      <w:pPr>
        <w:ind w:left="1134"/>
      </w:pPr>
      <w:r>
        <w:t>Если курсор расположен слишком близко к верхней границе области окна осциллограмм, то путь перерисовывается снизу от курсора. Если указка двигается вправо от начального положения, то величина времени</w:t>
      </w:r>
      <w:r w:rsidR="00DF4C9D">
        <w:t xml:space="preserve"> пути</w:t>
      </w:r>
      <w:r>
        <w:t xml:space="preserve"> положительная, если влево – отрицательная.</w:t>
      </w:r>
    </w:p>
    <w:p w14:paraId="40426855" w14:textId="2B8F2D42" w:rsidR="00455E09" w:rsidRDefault="00121F0D" w:rsidP="0060723A">
      <w:pPr>
        <w:pStyle w:val="a"/>
        <w:numPr>
          <w:ilvl w:val="0"/>
          <w:numId w:val="14"/>
        </w:numPr>
        <w:ind w:left="1134" w:hanging="425"/>
      </w:pPr>
      <w:r>
        <w:t>при помощи нажатия левой кнопки мыши указка мгновенно устанавливается в любое место окна отрисовки осциллограмм, никакого временн</w:t>
      </w:r>
      <w:r>
        <w:rPr>
          <w:rFonts w:ascii="Segoe UI" w:hAnsi="Segoe UI" w:cs="Segoe UI"/>
        </w:rPr>
        <w:t>́</w:t>
      </w:r>
      <w:r>
        <w:t>ого пути не отображается</w:t>
      </w:r>
      <w:r w:rsidR="003B5711">
        <w:t xml:space="preserve">. </w:t>
      </w:r>
      <w:r w:rsidR="00A22084">
        <w:t>Начальное</w:t>
      </w:r>
      <w:r w:rsidR="003B5711">
        <w:t xml:space="preserve"> положение указки отображается </w:t>
      </w:r>
      <w:r w:rsidR="00DF4C9D">
        <w:t xml:space="preserve">пунктиром </w:t>
      </w:r>
      <w:r w:rsidR="003B5711">
        <w:t>до момента отпускания левой кнопки Пользователем</w:t>
      </w:r>
      <w:r w:rsidR="000D25F0">
        <w:t xml:space="preserve"> </w:t>
      </w:r>
      <w:r w:rsidR="000D25F0" w:rsidRPr="000D25F0">
        <w:t>(</w:t>
      </w:r>
      <w:r w:rsidR="000D25F0">
        <w:t xml:space="preserve">рис. </w:t>
      </w:r>
      <w:r w:rsidR="000D25F0">
        <w:fldChar w:fldCharType="begin"/>
      </w:r>
      <w:r w:rsidR="000D25F0">
        <w:instrText xml:space="preserve"> REF Рис_7_new4 \h </w:instrText>
      </w:r>
      <w:r w:rsidR="000D25F0">
        <w:fldChar w:fldCharType="separate"/>
      </w:r>
      <w:r w:rsidR="003C0EF8">
        <w:rPr>
          <w:noProof/>
        </w:rPr>
        <w:t>7</w:t>
      </w:r>
      <w:r w:rsidR="000D25F0">
        <w:fldChar w:fldCharType="end"/>
      </w:r>
      <w:r w:rsidR="000D25F0" w:rsidRPr="000D25F0">
        <w:t>)</w:t>
      </w:r>
      <w:r w:rsidR="003B5711">
        <w:t>.</w:t>
      </w:r>
    </w:p>
    <w:p w14:paraId="7A8915A4" w14:textId="40219003" w:rsidR="00121F0D" w:rsidRDefault="00DA2129" w:rsidP="00DA2129">
      <w:pPr>
        <w:jc w:val="center"/>
      </w:pPr>
      <w:r>
        <w:object w:dxaOrig="23220" w:dyaOrig="8700" w14:anchorId="672989FA">
          <v:shape id="_x0000_i1029" type="#_x0000_t75" style="width:495.65pt;height:185.85pt" o:ole="">
            <v:imagedata r:id="rId19" o:title=""/>
          </v:shape>
          <o:OLEObject Type="Embed" ProgID="Visio.Drawing.15" ShapeID="_x0000_i1029" DrawAspect="Content" ObjectID="_1719907715" r:id="rId20"/>
        </w:object>
      </w:r>
    </w:p>
    <w:p w14:paraId="0FF6AC96" w14:textId="372BF0DA" w:rsidR="00121F0D" w:rsidRDefault="00121F0D" w:rsidP="00121F0D">
      <w:pPr>
        <w:jc w:val="center"/>
      </w:pPr>
      <w:r w:rsidRPr="0022017F">
        <w:t xml:space="preserve">Рис. </w:t>
      </w:r>
      <w:bookmarkStart w:id="28" w:name="Рис_7_new4"/>
      <w:r>
        <w:fldChar w:fldCharType="begin"/>
      </w:r>
      <w:r>
        <w:instrText xml:space="preserve"> SEQ Рисунок \* ARABIC </w:instrText>
      </w:r>
      <w:r>
        <w:fldChar w:fldCharType="separate"/>
      </w:r>
      <w:r w:rsidR="003C0EF8">
        <w:rPr>
          <w:noProof/>
        </w:rPr>
        <w:t>7</w:t>
      </w:r>
      <w:r>
        <w:rPr>
          <w:noProof/>
        </w:rPr>
        <w:fldChar w:fldCharType="end"/>
      </w:r>
      <w:bookmarkEnd w:id="28"/>
      <w:r w:rsidRPr="0022017F">
        <w:t> – </w:t>
      </w:r>
      <w:r>
        <w:t>При клике левой кнопкой мыши в любом месте окна указка устанавливается в это новое место, временн</w:t>
      </w:r>
      <w:r>
        <w:rPr>
          <w:rFonts w:ascii="Segoe UI" w:hAnsi="Segoe UI" w:cs="Segoe UI"/>
        </w:rPr>
        <w:t>́</w:t>
      </w:r>
      <w:r>
        <w:t>ой путь не рисуется</w:t>
      </w:r>
    </w:p>
    <w:p w14:paraId="46A300F3" w14:textId="7178C7FE" w:rsidR="00564CAE" w:rsidRDefault="00564CAE" w:rsidP="00564CAE">
      <w:pPr>
        <w:pStyle w:val="3"/>
        <w:numPr>
          <w:ilvl w:val="3"/>
          <w:numId w:val="1"/>
        </w:numPr>
      </w:pPr>
      <w:bookmarkStart w:id="29" w:name="_Toc109285144"/>
      <w:bookmarkStart w:id="30" w:name="_Ref109286996"/>
      <w:r>
        <w:t xml:space="preserve">Элемент № 8. </w:t>
      </w:r>
      <w:r w:rsidRPr="00BA1305">
        <w:t>Вертикальные линии сетки</w:t>
      </w:r>
      <w:bookmarkEnd w:id="29"/>
      <w:bookmarkEnd w:id="30"/>
    </w:p>
    <w:p w14:paraId="135F23FF" w14:textId="44BDAF58" w:rsidR="00D74E01" w:rsidRDefault="00D74E01" w:rsidP="00564CAE">
      <w:bookmarkStart w:id="31" w:name="_Ref109031733"/>
      <w:r>
        <w:t xml:space="preserve">Вертикальные линии сетки </w:t>
      </w:r>
      <w:r w:rsidR="002140EA">
        <w:t>отмеряют равные интервалы времени в мс и проводятся вертикально вниз от соответствующего значения</w:t>
      </w:r>
      <w:r w:rsidR="00723690">
        <w:t xml:space="preserve"> времени</w:t>
      </w:r>
      <w:r w:rsidR="002140EA">
        <w:t xml:space="preserve"> на шкале времени </w:t>
      </w:r>
      <w:r w:rsidR="002140EA" w:rsidRPr="002140EA">
        <w:t>(</w:t>
      </w:r>
      <w:r w:rsidR="002140EA">
        <w:t>элемент №6</w:t>
      </w:r>
      <w:r w:rsidR="002140EA" w:rsidRPr="002140EA">
        <w:t>)</w:t>
      </w:r>
      <w:r w:rsidR="00723690">
        <w:t>.</w:t>
      </w:r>
      <w:r w:rsidR="00DF4C9D">
        <w:t xml:space="preserve">  </w:t>
      </w:r>
      <w:r w:rsidR="00BA1305">
        <w:t>Подробно об отображении чисел на шкале времени написано в описании элемента №14</w:t>
      </w:r>
      <w:r w:rsidR="0039670F">
        <w:t xml:space="preserve"> </w:t>
      </w:r>
      <w:r w:rsidR="0039670F" w:rsidRPr="0039670F">
        <w:t>(</w:t>
      </w:r>
      <w:r w:rsidR="0039670F">
        <w:t xml:space="preserve">п. </w:t>
      </w:r>
      <w:r w:rsidR="0039670F">
        <w:fldChar w:fldCharType="begin"/>
      </w:r>
      <w:r w:rsidR="0039670F">
        <w:instrText xml:space="preserve"> REF _Ref109285996 \w \h </w:instrText>
      </w:r>
      <w:r w:rsidR="0039670F">
        <w:fldChar w:fldCharType="separate"/>
      </w:r>
      <w:r w:rsidR="0039670F">
        <w:t>2.3.2.14</w:t>
      </w:r>
      <w:r w:rsidR="0039670F">
        <w:fldChar w:fldCharType="end"/>
      </w:r>
      <w:r w:rsidR="0039670F" w:rsidRPr="0039670F">
        <w:t>)</w:t>
      </w:r>
      <w:r w:rsidR="00BA1305">
        <w:t>.</w:t>
      </w:r>
      <w:bookmarkEnd w:id="31"/>
    </w:p>
    <w:p w14:paraId="75901FA3" w14:textId="0A4FA53F" w:rsidR="00564CAE" w:rsidRDefault="00564CAE" w:rsidP="00564CAE">
      <w:pPr>
        <w:pStyle w:val="3"/>
        <w:numPr>
          <w:ilvl w:val="3"/>
          <w:numId w:val="1"/>
        </w:numPr>
      </w:pPr>
      <w:bookmarkStart w:id="32" w:name="_Toc109285145"/>
      <w:r>
        <w:t xml:space="preserve">Элемент № 9. </w:t>
      </w:r>
      <w:r w:rsidRPr="00564CAE">
        <w:t>Горизонтальная ось</w:t>
      </w:r>
      <w:bookmarkEnd w:id="32"/>
    </w:p>
    <w:p w14:paraId="76DDFB37" w14:textId="3C83DAB3" w:rsidR="00D74E01" w:rsidRDefault="00081DF8" w:rsidP="00564CAE">
      <w:r w:rsidRPr="00081DF8">
        <w:t>Для</w:t>
      </w:r>
      <w:r>
        <w:t xml:space="preserve"> каждого аналогового сигнала отображается горизонтальная ось, соответствующая нулевому значению этого сигнала. </w:t>
      </w:r>
      <w:r w:rsidR="00FA3E2A">
        <w:t>Эта ось всегда расположена посередине соответствующего окна аналогового сигнала, даже в случае незнакопеременного сигнала.</w:t>
      </w:r>
    </w:p>
    <w:p w14:paraId="1429B799" w14:textId="2AE8C712" w:rsidR="00564CAE" w:rsidRDefault="00564CAE" w:rsidP="00564CAE">
      <w:pPr>
        <w:pStyle w:val="3"/>
        <w:numPr>
          <w:ilvl w:val="3"/>
          <w:numId w:val="1"/>
        </w:numPr>
      </w:pPr>
      <w:bookmarkStart w:id="33" w:name="_Toc109285146"/>
      <w:r>
        <w:t xml:space="preserve">Элемент № 10. </w:t>
      </w:r>
      <w:r w:rsidRPr="00564CAE">
        <w:t xml:space="preserve">Инструменты масштабирования сигнала по оси </w:t>
      </w:r>
      <w:r w:rsidRPr="00564CAE">
        <w:rPr>
          <w:lang w:val="en-US"/>
        </w:rPr>
        <w:t>Y</w:t>
      </w:r>
      <w:bookmarkEnd w:id="33"/>
    </w:p>
    <w:p w14:paraId="4DED7458" w14:textId="337F143E" w:rsidR="00FA3E2A" w:rsidRPr="000D25F0" w:rsidRDefault="00FA3E2A" w:rsidP="00564CAE">
      <w:pPr>
        <w:rPr>
          <w:b/>
        </w:rPr>
      </w:pPr>
      <w:r>
        <w:t xml:space="preserve">Для каждого аналогового сигнала </w:t>
      </w:r>
      <w:r w:rsidR="00E15BAD">
        <w:t xml:space="preserve">доступен инструмент уменьшения/увеличения масштаба сигнала по оси </w:t>
      </w:r>
      <w:r w:rsidR="00E15BAD">
        <w:rPr>
          <w:lang w:val="en-US"/>
        </w:rPr>
        <w:t>Y</w:t>
      </w:r>
      <w:r w:rsidR="00E15BAD">
        <w:t xml:space="preserve">. Инструмент расположен в виде вертикальной полосы слева от окна </w:t>
      </w:r>
      <w:r w:rsidR="00E15BAD">
        <w:lastRenderedPageBreak/>
        <w:t>отображения сигналов</w:t>
      </w:r>
      <w:r w:rsidR="00095E4D">
        <w:t xml:space="preserve"> и отрисован в виде символов «+», «-» расположенных вертикально</w:t>
      </w:r>
      <w:r w:rsidR="00E15BAD">
        <w:t>. По-умолчанию при первом открытии осциллограммы все сигналы отображаются с единичным множителем.</w:t>
      </w:r>
      <w:r w:rsidR="00095E4D">
        <w:t xml:space="preserve"> При последовательном нажатии на «+» масштаб увеличивается</w:t>
      </w:r>
      <w:r w:rsidR="000D25F0">
        <w:t xml:space="preserve"> в </w:t>
      </w:r>
      <w:r w:rsidR="000D25F0">
        <w:rPr>
          <w:lang w:val="en-US"/>
        </w:rPr>
        <w:t>N</w:t>
      </w:r>
      <w:r w:rsidR="000D25F0">
        <w:t xml:space="preserve"> раз</w:t>
      </w:r>
      <w:r w:rsidR="00546B46">
        <w:t xml:space="preserve"> от исходного</w:t>
      </w:r>
      <w:r w:rsidR="000D25F0">
        <w:t xml:space="preserve">, где </w:t>
      </w:r>
      <w:r w:rsidR="000D25F0">
        <w:rPr>
          <w:lang w:val="en-US"/>
        </w:rPr>
        <w:t>N</w:t>
      </w:r>
      <w:r w:rsidR="000D25F0" w:rsidRPr="000D25F0">
        <w:t>-</w:t>
      </w:r>
      <w:r w:rsidR="000D25F0">
        <w:t xml:space="preserve">количество нажатий на «+». Для отображения текущего масштаба, начиная с </w:t>
      </w:r>
      <w:r w:rsidR="000D25F0">
        <w:rPr>
          <w:lang w:val="en-US"/>
        </w:rPr>
        <w:t>N</w:t>
      </w:r>
      <w:r w:rsidR="000D25F0" w:rsidRPr="000D25F0">
        <w:t>=2</w:t>
      </w:r>
      <w:r w:rsidR="000D25F0">
        <w:t xml:space="preserve"> отрисовывается прямоугольник с подсказкой</w:t>
      </w:r>
      <w:r w:rsidR="00DF4F8C">
        <w:t>. При нажатии на «-» масштаб уменьшается в обратном порядке. Доступное значение множителя: от 1 до 1000.</w:t>
      </w:r>
    </w:p>
    <w:p w14:paraId="2CBBD179" w14:textId="4B9EFD92" w:rsidR="00546B46" w:rsidRDefault="00925B7F" w:rsidP="00925B7F">
      <w:pPr>
        <w:jc w:val="center"/>
      </w:pPr>
      <w:r>
        <w:object w:dxaOrig="11371" w:dyaOrig="6495" w14:anchorId="4DB58CAA">
          <v:shape id="_x0000_i1030" type="#_x0000_t75" style="width:329.85pt;height:189.2pt" o:ole="">
            <v:imagedata r:id="rId21" o:title=""/>
          </v:shape>
          <o:OLEObject Type="Embed" ProgID="Visio.Drawing.15" ShapeID="_x0000_i1030" DrawAspect="Content" ObjectID="_1719907716" r:id="rId22"/>
        </w:object>
      </w:r>
    </w:p>
    <w:p w14:paraId="4E0129B9" w14:textId="67626125" w:rsidR="000D25F0" w:rsidRDefault="000D25F0" w:rsidP="000D25F0">
      <w:pPr>
        <w:jc w:val="center"/>
      </w:pPr>
      <w:r w:rsidRPr="0022017F">
        <w:t xml:space="preserve">Рис. </w:t>
      </w:r>
      <w:r w:rsidR="00961476">
        <w:fldChar w:fldCharType="begin"/>
      </w:r>
      <w:r w:rsidR="00961476">
        <w:instrText xml:space="preserve"> SEQ Рисунок \* ARABIC </w:instrText>
      </w:r>
      <w:r w:rsidR="00961476">
        <w:fldChar w:fldCharType="separate"/>
      </w:r>
      <w:r w:rsidR="003C0EF8">
        <w:rPr>
          <w:noProof/>
        </w:rPr>
        <w:t>8</w:t>
      </w:r>
      <w:r w:rsidR="00961476">
        <w:rPr>
          <w:noProof/>
        </w:rPr>
        <w:fldChar w:fldCharType="end"/>
      </w:r>
      <w:r w:rsidRPr="0022017F">
        <w:t> – </w:t>
      </w:r>
      <w:r>
        <w:t>Отображение прямоугольника с подсказкой при увеличении масштаба</w:t>
      </w:r>
      <w:r w:rsidR="00546B46">
        <w:t xml:space="preserve"> в более чем 1 раз</w:t>
      </w:r>
      <w:r w:rsidR="00925B7F">
        <w:t xml:space="preserve"> </w:t>
      </w:r>
      <w:r w:rsidR="00925B7F" w:rsidRPr="00925B7F">
        <w:t>(</w:t>
      </w:r>
      <w:r w:rsidR="00925B7F">
        <w:t>пример «</w:t>
      </w:r>
      <w:r w:rsidR="00925B7F">
        <w:rPr>
          <w:lang w:val="en-US"/>
        </w:rPr>
        <w:t>x</w:t>
      </w:r>
      <w:r w:rsidR="00925B7F" w:rsidRPr="00925B7F">
        <w:t>5</w:t>
      </w:r>
      <w:r w:rsidR="00925B7F">
        <w:t>»</w:t>
      </w:r>
      <w:r w:rsidR="00925B7F" w:rsidRPr="00925B7F">
        <w:t xml:space="preserve"> </w:t>
      </w:r>
      <w:r w:rsidR="00925B7F">
        <w:t>на рисунке</w:t>
      </w:r>
      <w:r w:rsidR="004046C7">
        <w:t xml:space="preserve"> для </w:t>
      </w:r>
      <w:r w:rsidR="004046C7">
        <w:rPr>
          <w:lang w:val="en-US"/>
        </w:rPr>
        <w:t>N</w:t>
      </w:r>
      <w:r w:rsidR="004046C7" w:rsidRPr="004046C7">
        <w:t xml:space="preserve"> = 5</w:t>
      </w:r>
      <w:r w:rsidR="00925B7F" w:rsidRPr="00925B7F">
        <w:t>)</w:t>
      </w:r>
    </w:p>
    <w:p w14:paraId="3F8234CF" w14:textId="4B4149A5" w:rsidR="00EE6EF7" w:rsidRPr="00EE6EF7" w:rsidRDefault="00EE6EF7" w:rsidP="00EE6EF7">
      <w:pPr>
        <w:pStyle w:val="3"/>
        <w:numPr>
          <w:ilvl w:val="3"/>
          <w:numId w:val="1"/>
        </w:numPr>
      </w:pPr>
      <w:bookmarkStart w:id="34" w:name="_Toc109285147"/>
      <w:r>
        <w:t>Элемент № 11</w:t>
      </w:r>
      <w:r w:rsidRPr="00EE6EF7">
        <w:t>. Поле отображения текущего значения сигнала</w:t>
      </w:r>
      <w:bookmarkEnd w:id="34"/>
    </w:p>
    <w:p w14:paraId="7F9CA4D4" w14:textId="23FC14E1" w:rsidR="002D11D2" w:rsidRPr="00B317EC" w:rsidRDefault="007F0A3B" w:rsidP="00EE6EF7">
      <w:pPr>
        <w:rPr>
          <w:b/>
        </w:rPr>
      </w:pPr>
      <w:r>
        <w:t xml:space="preserve">В этом поле </w:t>
      </w:r>
      <w:r w:rsidR="00E419AF">
        <w:t>отображаются</w:t>
      </w:r>
      <w:r w:rsidR="00D361DC">
        <w:t xml:space="preserve"> имя сигнала </w:t>
      </w:r>
      <w:r w:rsidR="00D361DC" w:rsidRPr="00D361DC">
        <w:t>(</w:t>
      </w:r>
      <w:r w:rsidR="00D361DC">
        <w:t>например, «</w:t>
      </w:r>
      <w:r w:rsidR="00D361DC">
        <w:rPr>
          <w:lang w:val="en-US"/>
        </w:rPr>
        <w:t>Ua</w:t>
      </w:r>
      <w:r w:rsidR="00D361DC">
        <w:t>», «</w:t>
      </w:r>
      <w:r w:rsidR="00D361DC">
        <w:rPr>
          <w:lang w:val="en-US"/>
        </w:rPr>
        <w:t>Ub</w:t>
      </w:r>
      <w:r w:rsidR="00D361DC">
        <w:t>»</w:t>
      </w:r>
      <w:r w:rsidR="00D361DC" w:rsidRPr="00D361DC">
        <w:t xml:space="preserve"> </w:t>
      </w:r>
      <w:r w:rsidR="00D361DC">
        <w:t>и т.д.</w:t>
      </w:r>
      <w:r w:rsidR="00D361DC" w:rsidRPr="00D361DC">
        <w:t>)</w:t>
      </w:r>
      <w:r w:rsidR="00D361DC">
        <w:t xml:space="preserve"> и</w:t>
      </w:r>
      <w:r w:rsidR="00E419AF">
        <w:t xml:space="preserve"> текущие замеры аналоговых и дискретных величин для текущего положения главной указки. </w:t>
      </w:r>
      <w:r w:rsidR="009776BC">
        <w:t>Для дискретной величины возможны только два значения: 0 или 1.</w:t>
      </w:r>
      <w:r w:rsidR="001316F2">
        <w:t xml:space="preserve"> Для аналоговых величин отображаются именованные первичные</w:t>
      </w:r>
      <w:r w:rsidR="00E54301">
        <w:t xml:space="preserve"> </w:t>
      </w:r>
      <w:r w:rsidR="00E54301" w:rsidRPr="00E54301">
        <w:t>(</w:t>
      </w:r>
      <w:r w:rsidR="00E54301">
        <w:t xml:space="preserve">килоамперы </w:t>
      </w:r>
      <w:r w:rsidR="00E54301" w:rsidRPr="00E54301">
        <w:t>(</w:t>
      </w:r>
      <w:r w:rsidR="00E54301">
        <w:t>кА</w:t>
      </w:r>
      <w:r w:rsidR="00E54301" w:rsidRPr="00E54301">
        <w:t>)</w:t>
      </w:r>
      <w:r w:rsidR="00E54301">
        <w:t xml:space="preserve">, киловольты </w:t>
      </w:r>
      <w:r w:rsidR="00E54301" w:rsidRPr="00E54301">
        <w:t>(</w:t>
      </w:r>
      <w:r w:rsidR="00E54301">
        <w:t>кВ</w:t>
      </w:r>
      <w:r w:rsidR="00E54301" w:rsidRPr="00E54301">
        <w:t>)</w:t>
      </w:r>
      <w:r w:rsidR="00E54301">
        <w:t xml:space="preserve"> и т.д.</w:t>
      </w:r>
      <w:r w:rsidR="00E54301" w:rsidRPr="00E54301">
        <w:t>)</w:t>
      </w:r>
      <w:r w:rsidR="001316F2">
        <w:t xml:space="preserve"> или вторичные </w:t>
      </w:r>
      <w:r w:rsidR="001316F2" w:rsidRPr="001316F2">
        <w:t>(</w:t>
      </w:r>
      <w:r w:rsidR="001316F2">
        <w:t xml:space="preserve">Амперы </w:t>
      </w:r>
      <w:r w:rsidR="001316F2" w:rsidRPr="001316F2">
        <w:t>(</w:t>
      </w:r>
      <w:r w:rsidR="001316F2">
        <w:rPr>
          <w:lang w:val="en-US"/>
        </w:rPr>
        <w:t>A</w:t>
      </w:r>
      <w:r w:rsidR="001316F2" w:rsidRPr="001316F2">
        <w:t>)</w:t>
      </w:r>
      <w:r w:rsidR="001316F2">
        <w:t>, Вольты</w:t>
      </w:r>
      <w:r w:rsidR="001316F2" w:rsidRPr="001316F2">
        <w:t xml:space="preserve"> (</w:t>
      </w:r>
      <w:r w:rsidR="001316F2">
        <w:t>В</w:t>
      </w:r>
      <w:r w:rsidR="001316F2" w:rsidRPr="001316F2">
        <w:t>)</w:t>
      </w:r>
      <w:r w:rsidR="001316F2">
        <w:t xml:space="preserve"> и т.д.</w:t>
      </w:r>
      <w:r w:rsidR="001316F2" w:rsidRPr="001316F2">
        <w:t>)</w:t>
      </w:r>
      <w:r w:rsidR="001316F2">
        <w:t xml:space="preserve"> величины </w:t>
      </w:r>
      <w:r w:rsidR="00E54301">
        <w:t xml:space="preserve">в зависимости от того, какая из кнопок «Перв.», «Втор.» </w:t>
      </w:r>
      <w:r w:rsidR="00E54301" w:rsidRPr="004B7C65">
        <w:t>(</w:t>
      </w:r>
      <w:r w:rsidR="00E54301">
        <w:t>элемент №20</w:t>
      </w:r>
      <w:r w:rsidR="00E54301" w:rsidRPr="004B7C65">
        <w:t>)</w:t>
      </w:r>
      <w:r w:rsidR="00E54301">
        <w:t xml:space="preserve"> активна.</w:t>
      </w:r>
      <w:r w:rsidR="002D11D2">
        <w:t xml:space="preserve"> </w:t>
      </w:r>
      <w:r w:rsidR="004B7C65">
        <w:t>Цвет текста в поле должен соответствовать цвету сигнала.</w:t>
      </w:r>
      <w:r w:rsidR="00B317EC">
        <w:t xml:space="preserve"> Если величина тока</w:t>
      </w:r>
      <w:r w:rsidR="00B317EC" w:rsidRPr="00B317EC">
        <w:t xml:space="preserve"> (</w:t>
      </w:r>
      <w:r w:rsidR="00B317EC">
        <w:t>напряжения</w:t>
      </w:r>
      <w:r w:rsidR="00B317EC" w:rsidRPr="00B317EC">
        <w:t>)</w:t>
      </w:r>
      <w:r w:rsidR="00B317EC">
        <w:t xml:space="preserve"> менее 1 </w:t>
      </w:r>
      <w:r w:rsidR="00B317EC">
        <w:rPr>
          <w:lang w:val="en-US"/>
        </w:rPr>
        <w:t>A</w:t>
      </w:r>
      <w:r w:rsidR="00B317EC">
        <w:t xml:space="preserve">мпера </w:t>
      </w:r>
      <w:r w:rsidR="00B317EC" w:rsidRPr="00B317EC">
        <w:t>(</w:t>
      </w:r>
      <w:r w:rsidR="00B317EC">
        <w:t>Вольта</w:t>
      </w:r>
      <w:r w:rsidR="00B317EC" w:rsidRPr="00B317EC">
        <w:t>)</w:t>
      </w:r>
      <w:r w:rsidR="00B317EC">
        <w:t xml:space="preserve">, то она отображается во всех полях Просмотрщика в мА </w:t>
      </w:r>
      <w:r w:rsidR="00B317EC" w:rsidRPr="00B317EC">
        <w:t>(</w:t>
      </w:r>
      <w:r w:rsidR="00B317EC">
        <w:t>мВ</w:t>
      </w:r>
      <w:r w:rsidR="00B317EC" w:rsidRPr="00B317EC">
        <w:t>)</w:t>
      </w:r>
      <w:r w:rsidR="00B317EC">
        <w:t xml:space="preserve">. Если величина тока </w:t>
      </w:r>
      <w:r w:rsidR="00B317EC" w:rsidRPr="00B317EC">
        <w:t>(</w:t>
      </w:r>
      <w:r w:rsidR="00B317EC">
        <w:t>напряжения</w:t>
      </w:r>
      <w:r w:rsidR="00B317EC" w:rsidRPr="00B317EC">
        <w:t>)</w:t>
      </w:r>
      <w:r w:rsidR="00B317EC">
        <w:t xml:space="preserve"> больше 1000 Ампер </w:t>
      </w:r>
      <w:r w:rsidR="00B317EC" w:rsidRPr="00B317EC">
        <w:t>(</w:t>
      </w:r>
      <w:r w:rsidR="00B317EC">
        <w:t>Вольт</w:t>
      </w:r>
      <w:r w:rsidR="00B317EC" w:rsidRPr="00B317EC">
        <w:t>)</w:t>
      </w:r>
      <w:r w:rsidR="00B317EC">
        <w:t xml:space="preserve">, то она отображается во всех полях Просмотрщика в кА </w:t>
      </w:r>
      <w:r w:rsidR="00B317EC" w:rsidRPr="00B317EC">
        <w:t>(</w:t>
      </w:r>
      <w:r w:rsidR="00B317EC">
        <w:t>кВ</w:t>
      </w:r>
      <w:r w:rsidR="00B317EC" w:rsidRPr="00B317EC">
        <w:t>)</w:t>
      </w:r>
      <w:r w:rsidR="00B317EC">
        <w:t>.</w:t>
      </w:r>
    </w:p>
    <w:p w14:paraId="2EC802F6" w14:textId="1A0894D9" w:rsidR="000D25F0" w:rsidRDefault="002D11D2" w:rsidP="00EE6EF7">
      <w:r>
        <w:t>То, какую именно величину требуется отображать, определяется ниспадающим списком элемента №19. Возможные значения приведены в табл</w:t>
      </w:r>
      <w:r w:rsidR="00D361DC">
        <w:t xml:space="preserve">. </w:t>
      </w:r>
      <w:r w:rsidR="00D361DC">
        <w:fldChar w:fldCharType="begin"/>
      </w:r>
      <w:r w:rsidR="00D361DC">
        <w:instrText xml:space="preserve"> REF Табл_1 \h </w:instrText>
      </w:r>
      <w:r w:rsidR="00D361DC">
        <w:fldChar w:fldCharType="separate"/>
      </w:r>
      <w:r w:rsidR="003C0EF8">
        <w:t>1</w:t>
      </w:r>
      <w:r w:rsidR="00D361DC">
        <w:fldChar w:fldCharType="end"/>
      </w:r>
      <w:r w:rsidR="00D361DC">
        <w:t>.</w:t>
      </w:r>
      <w:r>
        <w:t xml:space="preserve"> </w:t>
      </w:r>
    </w:p>
    <w:p w14:paraId="008305E2" w14:textId="3AFDFC08" w:rsidR="002D11D2" w:rsidRPr="002D11D2" w:rsidRDefault="002D11D2" w:rsidP="00EE6EF7">
      <w:r>
        <w:t>Табл. </w:t>
      </w:r>
      <w:bookmarkStart w:id="35" w:name="Табл_1"/>
      <w:r>
        <w:t>1</w:t>
      </w:r>
      <w:bookmarkEnd w:id="35"/>
      <w:r>
        <w:t xml:space="preserve">. </w:t>
      </w:r>
      <w:r w:rsidR="00D361DC">
        <w:t>Требуемая величина для отображения в поле аналогового сигнала</w:t>
      </w:r>
    </w:p>
    <w:tbl>
      <w:tblPr>
        <w:tblStyle w:val="afe"/>
        <w:tblW w:w="0" w:type="auto"/>
        <w:tblInd w:w="-5" w:type="dxa"/>
        <w:tblLook w:val="04A0" w:firstRow="1" w:lastRow="0" w:firstColumn="1" w:lastColumn="0" w:noHBand="0" w:noVBand="1"/>
      </w:tblPr>
      <w:tblGrid>
        <w:gridCol w:w="2552"/>
        <w:gridCol w:w="3685"/>
        <w:gridCol w:w="3679"/>
      </w:tblGrid>
      <w:tr w:rsidR="001F48F1" w14:paraId="38AD18F0" w14:textId="77777777" w:rsidTr="00EE6EF7">
        <w:tc>
          <w:tcPr>
            <w:tcW w:w="2552" w:type="dxa"/>
          </w:tcPr>
          <w:p w14:paraId="2297F066" w14:textId="473807AA" w:rsidR="002D11D2" w:rsidRDefault="002D11D2" w:rsidP="002D11D2">
            <w:pPr>
              <w:rPr>
                <w:b/>
              </w:rPr>
            </w:pPr>
            <w:r>
              <w:rPr>
                <w:b/>
              </w:rPr>
              <w:t>Значение элемента №19</w:t>
            </w:r>
          </w:p>
        </w:tc>
        <w:tc>
          <w:tcPr>
            <w:tcW w:w="3685" w:type="dxa"/>
          </w:tcPr>
          <w:p w14:paraId="39EE4B2D" w14:textId="431AEAA8" w:rsidR="002D11D2" w:rsidRPr="003873FD" w:rsidRDefault="002D11D2" w:rsidP="002D11D2">
            <w:pPr>
              <w:rPr>
                <w:b/>
              </w:rPr>
            </w:pPr>
            <w:r>
              <w:rPr>
                <w:b/>
              </w:rPr>
              <w:t xml:space="preserve">Пример отображения в поле №11 </w:t>
            </w:r>
            <w:r w:rsidR="003873FD" w:rsidRPr="003873FD">
              <w:rPr>
                <w:b/>
              </w:rPr>
              <w:t>(</w:t>
            </w:r>
            <w:r w:rsidR="003873FD">
              <w:rPr>
                <w:b/>
              </w:rPr>
              <w:t>имя сигнала не приведено</w:t>
            </w:r>
            <w:r w:rsidR="003873FD" w:rsidRPr="003873FD">
              <w:rPr>
                <w:b/>
              </w:rPr>
              <w:t>)</w:t>
            </w:r>
          </w:p>
        </w:tc>
        <w:tc>
          <w:tcPr>
            <w:tcW w:w="3679" w:type="dxa"/>
          </w:tcPr>
          <w:p w14:paraId="05C6DA30" w14:textId="7E8CF43F" w:rsidR="002D11D2" w:rsidRDefault="002D11D2" w:rsidP="002D11D2">
            <w:pPr>
              <w:rPr>
                <w:b/>
              </w:rPr>
            </w:pPr>
            <w:r>
              <w:rPr>
                <w:b/>
              </w:rPr>
              <w:t>Описание</w:t>
            </w:r>
          </w:p>
        </w:tc>
      </w:tr>
      <w:tr w:rsidR="001F48F1" w14:paraId="7F12E0C5" w14:textId="77777777" w:rsidTr="00EE6EF7">
        <w:tc>
          <w:tcPr>
            <w:tcW w:w="2552" w:type="dxa"/>
          </w:tcPr>
          <w:p w14:paraId="63A27D30" w14:textId="5642FF14" w:rsidR="002D11D2" w:rsidRPr="00D361DC" w:rsidRDefault="00D361DC" w:rsidP="002D11D2">
            <w:r w:rsidRPr="00D361DC">
              <w:t>Действующее</w:t>
            </w:r>
          </w:p>
        </w:tc>
        <w:tc>
          <w:tcPr>
            <w:tcW w:w="3685" w:type="dxa"/>
          </w:tcPr>
          <w:p w14:paraId="6BA977A5" w14:textId="217863BF" w:rsidR="003873FD" w:rsidRPr="003873FD" w:rsidRDefault="003873FD" w:rsidP="002D11D2">
            <w:r>
              <w:t xml:space="preserve">Действ.: </w:t>
            </w:r>
            <w:r>
              <w:rPr>
                <w:lang w:val="en-US"/>
              </w:rPr>
              <w:t xml:space="preserve">__ </w:t>
            </w:r>
            <w:r>
              <w:t>В</w:t>
            </w:r>
          </w:p>
        </w:tc>
        <w:tc>
          <w:tcPr>
            <w:tcW w:w="3679" w:type="dxa"/>
          </w:tcPr>
          <w:p w14:paraId="5F5FF3A5" w14:textId="73B2C3F9" w:rsidR="002D11D2" w:rsidRPr="00D361DC" w:rsidRDefault="003873FD" w:rsidP="001F48F1">
            <w:pPr>
              <w:jc w:val="left"/>
            </w:pPr>
            <w:r>
              <w:t>Расчётное действующее значение сигнала</w:t>
            </w:r>
          </w:p>
        </w:tc>
      </w:tr>
      <w:tr w:rsidR="001F48F1" w14:paraId="608F8547" w14:textId="77777777" w:rsidTr="00EE6EF7">
        <w:tc>
          <w:tcPr>
            <w:tcW w:w="2552" w:type="dxa"/>
          </w:tcPr>
          <w:p w14:paraId="1245F1FC" w14:textId="7AA8FE9A" w:rsidR="002D11D2" w:rsidRPr="00D361DC" w:rsidRDefault="003873FD" w:rsidP="002D11D2">
            <w:r>
              <w:t>Мгновенное</w:t>
            </w:r>
          </w:p>
        </w:tc>
        <w:tc>
          <w:tcPr>
            <w:tcW w:w="3685" w:type="dxa"/>
          </w:tcPr>
          <w:p w14:paraId="2061134F" w14:textId="75EB183A" w:rsidR="002D11D2" w:rsidRPr="003873FD" w:rsidRDefault="003873FD" w:rsidP="002D11D2">
            <w:r>
              <w:t xml:space="preserve">Мгн.: </w:t>
            </w:r>
            <w:r>
              <w:rPr>
                <w:lang w:val="en-US"/>
              </w:rPr>
              <w:t xml:space="preserve">__ </w:t>
            </w:r>
            <w:r>
              <w:t>В</w:t>
            </w:r>
          </w:p>
        </w:tc>
        <w:tc>
          <w:tcPr>
            <w:tcW w:w="3679" w:type="dxa"/>
          </w:tcPr>
          <w:p w14:paraId="472E9178" w14:textId="570D7137" w:rsidR="002D11D2" w:rsidRPr="00D361DC" w:rsidRDefault="003873FD" w:rsidP="001F48F1">
            <w:pPr>
              <w:jc w:val="left"/>
            </w:pPr>
            <w:r>
              <w:t>Мгновенное значение сигнала</w:t>
            </w:r>
          </w:p>
        </w:tc>
      </w:tr>
      <w:tr w:rsidR="001F48F1" w14:paraId="1C3B4C4A" w14:textId="77777777" w:rsidTr="00EE6EF7">
        <w:tc>
          <w:tcPr>
            <w:tcW w:w="2552" w:type="dxa"/>
          </w:tcPr>
          <w:p w14:paraId="7CF8E914" w14:textId="39BD2678" w:rsidR="002D11D2" w:rsidRPr="00D361DC" w:rsidRDefault="003873FD" w:rsidP="002D11D2">
            <w:r>
              <w:t>Среднее</w:t>
            </w:r>
          </w:p>
        </w:tc>
        <w:tc>
          <w:tcPr>
            <w:tcW w:w="3685" w:type="dxa"/>
          </w:tcPr>
          <w:p w14:paraId="7412A0DE" w14:textId="22A25E43" w:rsidR="002D11D2" w:rsidRPr="003873FD" w:rsidRDefault="003873FD" w:rsidP="002D11D2">
            <w:r>
              <w:t xml:space="preserve">Сред.: </w:t>
            </w:r>
            <w:r>
              <w:rPr>
                <w:lang w:val="en-US"/>
              </w:rPr>
              <w:t>__</w:t>
            </w:r>
            <w:r>
              <w:t xml:space="preserve"> В</w:t>
            </w:r>
          </w:p>
        </w:tc>
        <w:tc>
          <w:tcPr>
            <w:tcW w:w="3679" w:type="dxa"/>
          </w:tcPr>
          <w:p w14:paraId="09B2678D" w14:textId="4A07035C" w:rsidR="002D11D2" w:rsidRPr="00D361DC" w:rsidRDefault="003873FD" w:rsidP="001F48F1">
            <w:pPr>
              <w:jc w:val="left"/>
            </w:pPr>
            <w:r>
              <w:t>Среднее значение сигнала</w:t>
            </w:r>
          </w:p>
        </w:tc>
      </w:tr>
      <w:tr w:rsidR="001F48F1" w14:paraId="74C1AAD3" w14:textId="77777777" w:rsidTr="00EE6EF7">
        <w:tc>
          <w:tcPr>
            <w:tcW w:w="2552" w:type="dxa"/>
          </w:tcPr>
          <w:p w14:paraId="29EA71F9" w14:textId="6CB2CAC2" w:rsidR="002D11D2" w:rsidRPr="00D361DC" w:rsidRDefault="00960A90" w:rsidP="002D11D2">
            <w:r>
              <w:t>1 Гармоника</w:t>
            </w:r>
          </w:p>
        </w:tc>
        <w:tc>
          <w:tcPr>
            <w:tcW w:w="3685" w:type="dxa"/>
          </w:tcPr>
          <w:p w14:paraId="12646AAD" w14:textId="1262035B" w:rsidR="001F48F1" w:rsidRDefault="00960A90" w:rsidP="002D11D2">
            <w:r>
              <w:t>1 Гарм</w:t>
            </w:r>
            <w:r w:rsidR="001F48F1">
              <w:t>.</w:t>
            </w:r>
            <w:r>
              <w:t xml:space="preserve">: </w:t>
            </w:r>
          </w:p>
          <w:p w14:paraId="636B8068" w14:textId="77777777" w:rsidR="002D11D2" w:rsidRDefault="001F48F1" w:rsidP="002D11D2">
            <w:r>
              <w:t xml:space="preserve">Ампл.: </w:t>
            </w:r>
            <w:r w:rsidR="00960A90" w:rsidRPr="001F48F1">
              <w:t>__</w:t>
            </w:r>
            <w:r w:rsidR="00960A90">
              <w:t xml:space="preserve"> В</w:t>
            </w:r>
          </w:p>
          <w:p w14:paraId="2223350D" w14:textId="045BFEB3" w:rsidR="001F48F1" w:rsidRPr="001F48F1" w:rsidRDefault="001F48F1" w:rsidP="002D11D2">
            <w:pPr>
              <w:rPr>
                <w:lang w:val="en-US"/>
              </w:rPr>
            </w:pPr>
            <w:r>
              <w:t xml:space="preserve">Фаза: </w:t>
            </w:r>
            <w:r>
              <w:rPr>
                <w:lang w:val="en-US"/>
              </w:rPr>
              <w:t xml:space="preserve">__ </w:t>
            </w:r>
            <w:r>
              <w:rPr>
                <w:rFonts w:ascii="Segoe UI" w:hAnsi="Segoe UI" w:cs="Segoe UI"/>
                <w:lang w:val="en-US"/>
              </w:rPr>
              <w:t>°</w:t>
            </w:r>
          </w:p>
        </w:tc>
        <w:tc>
          <w:tcPr>
            <w:tcW w:w="3679" w:type="dxa"/>
          </w:tcPr>
          <w:p w14:paraId="3BB6F429" w14:textId="2C6A1CEC" w:rsidR="002D11D2" w:rsidRPr="00D361DC" w:rsidRDefault="001F48F1" w:rsidP="001F48F1">
            <w:pPr>
              <w:jc w:val="left"/>
            </w:pPr>
            <w:r>
              <w:t>Комплексное значение первой гармонической составляющей сигнала: модуль и угол комплексного числа</w:t>
            </w:r>
          </w:p>
        </w:tc>
      </w:tr>
      <w:tr w:rsidR="001F48F1" w14:paraId="58CB7DD0" w14:textId="77777777" w:rsidTr="00EE6EF7">
        <w:tc>
          <w:tcPr>
            <w:tcW w:w="2552" w:type="dxa"/>
          </w:tcPr>
          <w:p w14:paraId="44C34A00" w14:textId="0BDC7CF4" w:rsidR="002D11D2" w:rsidRPr="00D361DC" w:rsidRDefault="001F48F1" w:rsidP="002D11D2">
            <w:r>
              <w:lastRenderedPageBreak/>
              <w:t>2 Гармоника</w:t>
            </w:r>
          </w:p>
        </w:tc>
        <w:tc>
          <w:tcPr>
            <w:tcW w:w="3685" w:type="dxa"/>
          </w:tcPr>
          <w:p w14:paraId="48457FE8" w14:textId="77777777" w:rsidR="002D11D2" w:rsidRDefault="001F48F1" w:rsidP="002D11D2">
            <w:r>
              <w:t>2 Гарм.:</w:t>
            </w:r>
          </w:p>
          <w:p w14:paraId="12FACAD4" w14:textId="3215B0A3" w:rsidR="001F48F1" w:rsidRPr="001F48F1" w:rsidRDefault="001F48F1" w:rsidP="002D11D2">
            <w:r>
              <w:t xml:space="preserve">Ампл.: </w:t>
            </w:r>
            <w:r>
              <w:rPr>
                <w:lang w:val="en-US"/>
              </w:rPr>
              <w:t>_</w:t>
            </w:r>
            <w:r>
              <w:t>В</w:t>
            </w:r>
          </w:p>
        </w:tc>
        <w:tc>
          <w:tcPr>
            <w:tcW w:w="3679" w:type="dxa"/>
          </w:tcPr>
          <w:p w14:paraId="3A43DEEA" w14:textId="7DE45243" w:rsidR="002D11D2" w:rsidRPr="001F48F1" w:rsidRDefault="001F48F1" w:rsidP="001F48F1">
            <w:pPr>
              <w:jc w:val="left"/>
            </w:pPr>
            <w:r>
              <w:t>Амплитуда второй гармонической составляющей сигнала</w:t>
            </w:r>
          </w:p>
        </w:tc>
      </w:tr>
      <w:tr w:rsidR="001F48F1" w14:paraId="5C1E0CEE" w14:textId="77777777" w:rsidTr="00EE6EF7">
        <w:tc>
          <w:tcPr>
            <w:tcW w:w="2552" w:type="dxa"/>
          </w:tcPr>
          <w:p w14:paraId="39755765" w14:textId="6144581D" w:rsidR="001F48F1" w:rsidRDefault="001F48F1" w:rsidP="001F48F1">
            <w:r>
              <w:t>3 Гармоника</w:t>
            </w:r>
          </w:p>
        </w:tc>
        <w:tc>
          <w:tcPr>
            <w:tcW w:w="3685" w:type="dxa"/>
          </w:tcPr>
          <w:p w14:paraId="30F5FC3D" w14:textId="7D866715" w:rsidR="001F48F1" w:rsidRDefault="001F48F1" w:rsidP="001F48F1">
            <w:r>
              <w:t>3 Гарм.:</w:t>
            </w:r>
          </w:p>
          <w:p w14:paraId="65A6907C" w14:textId="67DA6BBA" w:rsidR="001F48F1" w:rsidRDefault="001F48F1" w:rsidP="001F48F1">
            <w:r>
              <w:t xml:space="preserve">Ампл.: </w:t>
            </w:r>
            <w:r>
              <w:rPr>
                <w:lang w:val="en-US"/>
              </w:rPr>
              <w:t>_</w:t>
            </w:r>
            <w:r>
              <w:t>В</w:t>
            </w:r>
          </w:p>
        </w:tc>
        <w:tc>
          <w:tcPr>
            <w:tcW w:w="3679" w:type="dxa"/>
          </w:tcPr>
          <w:p w14:paraId="4201DA3C" w14:textId="749909E3" w:rsidR="001F48F1" w:rsidRDefault="001F48F1" w:rsidP="001F48F1">
            <w:pPr>
              <w:jc w:val="left"/>
            </w:pPr>
            <w:r>
              <w:t>Амплитуда третьей гармонической составляющей сигнала</w:t>
            </w:r>
          </w:p>
        </w:tc>
      </w:tr>
      <w:tr w:rsidR="001F48F1" w14:paraId="101A552C" w14:textId="77777777" w:rsidTr="00EE6EF7">
        <w:tc>
          <w:tcPr>
            <w:tcW w:w="2552" w:type="dxa"/>
          </w:tcPr>
          <w:p w14:paraId="572601D7" w14:textId="6AE2117F" w:rsidR="001F48F1" w:rsidRDefault="001F48F1" w:rsidP="001F48F1">
            <w:r>
              <w:t>5 Гармоника</w:t>
            </w:r>
          </w:p>
        </w:tc>
        <w:tc>
          <w:tcPr>
            <w:tcW w:w="3685" w:type="dxa"/>
          </w:tcPr>
          <w:p w14:paraId="4D6AACA9" w14:textId="350DBDFA" w:rsidR="001F48F1" w:rsidRDefault="001F48F1" w:rsidP="001F48F1">
            <w:r>
              <w:t>5 Гарм.:</w:t>
            </w:r>
          </w:p>
          <w:p w14:paraId="68217B15" w14:textId="106EB201" w:rsidR="001F48F1" w:rsidRDefault="001F48F1" w:rsidP="001F48F1">
            <w:r>
              <w:t xml:space="preserve">Ампл.: </w:t>
            </w:r>
            <w:r>
              <w:rPr>
                <w:lang w:val="en-US"/>
              </w:rPr>
              <w:t>_</w:t>
            </w:r>
            <w:r>
              <w:t>В</w:t>
            </w:r>
          </w:p>
        </w:tc>
        <w:tc>
          <w:tcPr>
            <w:tcW w:w="3679" w:type="dxa"/>
          </w:tcPr>
          <w:p w14:paraId="677BB6A2" w14:textId="44351357" w:rsidR="001F48F1" w:rsidRDefault="001F48F1" w:rsidP="001F48F1">
            <w:pPr>
              <w:jc w:val="left"/>
            </w:pPr>
            <w:r>
              <w:t>Амплитуда пятой гармонической составляющей сигнала</w:t>
            </w:r>
          </w:p>
        </w:tc>
      </w:tr>
    </w:tbl>
    <w:p w14:paraId="0DCB2E37" w14:textId="6747A7C7" w:rsidR="002D11D2" w:rsidRDefault="00493F9F" w:rsidP="00EE6EF7">
      <w:r w:rsidRPr="00493F9F">
        <w:t xml:space="preserve">При </w:t>
      </w:r>
      <w:r>
        <w:t xml:space="preserve">наведении курсора на поле его изображение должно меняться со «стрелки» на «указательный палец», что свидетельствует о наличии дополнительной опции при двойном клике по этому полю. </w:t>
      </w:r>
      <w:r w:rsidR="00615958">
        <w:t>Таким образом, при двойном клике по этому полю должно открываться окно свойств сигнала</w:t>
      </w:r>
      <w:r w:rsidR="00485FDA" w:rsidRPr="00485FDA">
        <w:t xml:space="preserve"> (</w:t>
      </w:r>
      <w:r w:rsidR="00485FDA">
        <w:t xml:space="preserve">для аналогового сигнала – рис. </w:t>
      </w:r>
      <w:r w:rsidR="00485FDA">
        <w:fldChar w:fldCharType="begin"/>
      </w:r>
      <w:r w:rsidR="00485FDA">
        <w:instrText xml:space="preserve"> REF Рис_9_new5 \h </w:instrText>
      </w:r>
      <w:r w:rsidR="00485FDA">
        <w:fldChar w:fldCharType="separate"/>
      </w:r>
      <w:r w:rsidR="003C0EF8">
        <w:rPr>
          <w:noProof/>
        </w:rPr>
        <w:t>9</w:t>
      </w:r>
      <w:r w:rsidR="00485FDA">
        <w:fldChar w:fldCharType="end"/>
      </w:r>
      <w:r w:rsidR="00DB57D6">
        <w:t>, для дискретного – рис.</w:t>
      </w:r>
      <w:r w:rsidR="00DB57D6">
        <w:fldChar w:fldCharType="begin"/>
      </w:r>
      <w:r w:rsidR="00DB57D6">
        <w:instrText xml:space="preserve"> REF Рис_10_new5 \h </w:instrText>
      </w:r>
      <w:r w:rsidR="00DB57D6">
        <w:fldChar w:fldCharType="separate"/>
      </w:r>
      <w:r w:rsidR="003C0EF8">
        <w:rPr>
          <w:noProof/>
        </w:rPr>
        <w:t>10</w:t>
      </w:r>
      <w:r w:rsidR="00DB57D6">
        <w:fldChar w:fldCharType="end"/>
      </w:r>
      <w:r w:rsidR="00485FDA" w:rsidRPr="00485FDA">
        <w:t>)</w:t>
      </w:r>
      <w:r w:rsidR="00615958">
        <w:t>.</w:t>
      </w:r>
      <w:r w:rsidR="00B0035A">
        <w:t xml:space="preserve"> </w:t>
      </w:r>
    </w:p>
    <w:p w14:paraId="7695854A" w14:textId="3B738803" w:rsidR="00B0035A" w:rsidRPr="00B0035A" w:rsidRDefault="00B0035A" w:rsidP="00EE6EF7">
      <w:r>
        <w:t xml:space="preserve">Для аналогового в неизменяемых полях указывается наименование сигнала, тип – </w:t>
      </w:r>
      <w:r w:rsidR="00DB57D6">
        <w:t>аналоговый</w:t>
      </w:r>
      <w:r>
        <w:t xml:space="preserve">, номинальные первичный и вторичный токи </w:t>
      </w:r>
      <w:r w:rsidRPr="00B0035A">
        <w:t>(</w:t>
      </w:r>
      <w:r>
        <w:t xml:space="preserve">считываются из файла конфигурации осциллограммы </w:t>
      </w:r>
      <w:r w:rsidRPr="00B0035A">
        <w:t>*.</w:t>
      </w:r>
      <w:r>
        <w:rPr>
          <w:lang w:val="en-US"/>
        </w:rPr>
        <w:t>cfg</w:t>
      </w:r>
      <w:r w:rsidRPr="00B0035A">
        <w:t>)</w:t>
      </w:r>
      <w:r>
        <w:t xml:space="preserve">. </w:t>
      </w:r>
    </w:p>
    <w:p w14:paraId="6C659EBA" w14:textId="1EC49D20" w:rsidR="00615958" w:rsidRDefault="004B7C65" w:rsidP="00B0035A">
      <w:pPr>
        <w:ind w:left="709"/>
        <w:jc w:val="center"/>
      </w:pPr>
      <w:r>
        <w:object w:dxaOrig="8400" w:dyaOrig="8205" w14:anchorId="71DA29B1">
          <v:shape id="_x0000_i1031" type="#_x0000_t75" style="width:404.35pt;height:395.15pt" o:ole="">
            <v:imagedata r:id="rId23" o:title=""/>
          </v:shape>
          <o:OLEObject Type="Embed" ProgID="Visio.Drawing.15" ShapeID="_x0000_i1031" DrawAspect="Content" ObjectID="_1719907717" r:id="rId24"/>
        </w:object>
      </w:r>
    </w:p>
    <w:p w14:paraId="0D13D41D" w14:textId="626C6CF9" w:rsidR="00615958" w:rsidRDefault="00615958" w:rsidP="00615958">
      <w:pPr>
        <w:jc w:val="center"/>
      </w:pPr>
      <w:r w:rsidRPr="0022017F">
        <w:t xml:space="preserve">Рис. </w:t>
      </w:r>
      <w:bookmarkStart w:id="36" w:name="Рис_9_new5"/>
      <w:r>
        <w:fldChar w:fldCharType="begin"/>
      </w:r>
      <w:r>
        <w:instrText xml:space="preserve"> SEQ Рисунок \* ARABIC </w:instrText>
      </w:r>
      <w:r>
        <w:fldChar w:fldCharType="separate"/>
      </w:r>
      <w:r w:rsidR="003C0EF8">
        <w:rPr>
          <w:noProof/>
        </w:rPr>
        <w:t>9</w:t>
      </w:r>
      <w:r>
        <w:rPr>
          <w:noProof/>
        </w:rPr>
        <w:fldChar w:fldCharType="end"/>
      </w:r>
      <w:bookmarkEnd w:id="36"/>
      <w:r w:rsidRPr="0022017F">
        <w:t> – </w:t>
      </w:r>
      <w:r w:rsidR="00485FDA">
        <w:t>О</w:t>
      </w:r>
      <w:r>
        <w:t>кно свойств аналогового сигнала</w:t>
      </w:r>
    </w:p>
    <w:p w14:paraId="21CD8B2E" w14:textId="747D58D5" w:rsidR="00485FDA" w:rsidRDefault="00B0035A" w:rsidP="00EE6EF7">
      <w:r>
        <w:t xml:space="preserve">Первое изменяемое поле позволяет выбрать цвет отображения сигнала. При </w:t>
      </w:r>
      <w:r w:rsidR="00C27A31">
        <w:t>клике по нему левой кнопкой мыши должна открываться палитра. Второе изменяемое поле позволяет выбрать стиль линии: сплошная, пунктирная и штрих-пунктирная.</w:t>
      </w:r>
    </w:p>
    <w:p w14:paraId="07C5EB61" w14:textId="65961B7B" w:rsidR="00C27A31" w:rsidRDefault="00EE5B5B" w:rsidP="00850334">
      <w:pPr>
        <w:ind w:left="709"/>
        <w:jc w:val="center"/>
      </w:pPr>
      <w:r>
        <w:object w:dxaOrig="8400" w:dyaOrig="8205" w14:anchorId="69E74002">
          <v:shape id="_x0000_i1032" type="#_x0000_t75" style="width:396.85pt;height:387.65pt" o:ole="">
            <v:imagedata r:id="rId25" o:title=""/>
          </v:shape>
          <o:OLEObject Type="Embed" ProgID="Visio.Drawing.15" ShapeID="_x0000_i1032" DrawAspect="Content" ObjectID="_1719907718" r:id="rId26"/>
        </w:object>
      </w:r>
    </w:p>
    <w:p w14:paraId="5A784A73" w14:textId="75D55AD3" w:rsidR="00485FDA" w:rsidRDefault="00485FDA" w:rsidP="00485FDA">
      <w:pPr>
        <w:jc w:val="center"/>
      </w:pPr>
      <w:r w:rsidRPr="0022017F">
        <w:t xml:space="preserve">Рис. </w:t>
      </w:r>
      <w:bookmarkStart w:id="37" w:name="Рис_10_new5"/>
      <w:r>
        <w:fldChar w:fldCharType="begin"/>
      </w:r>
      <w:r>
        <w:instrText xml:space="preserve"> SEQ Рисунок \* ARABIC </w:instrText>
      </w:r>
      <w:r>
        <w:fldChar w:fldCharType="separate"/>
      </w:r>
      <w:r w:rsidR="003C0EF8">
        <w:rPr>
          <w:noProof/>
        </w:rPr>
        <w:t>10</w:t>
      </w:r>
      <w:r>
        <w:rPr>
          <w:noProof/>
        </w:rPr>
        <w:fldChar w:fldCharType="end"/>
      </w:r>
      <w:bookmarkEnd w:id="37"/>
      <w:r w:rsidRPr="0022017F">
        <w:t> – </w:t>
      </w:r>
      <w:r>
        <w:t>Окно свойств дискретного сигнала</w:t>
      </w:r>
    </w:p>
    <w:p w14:paraId="303FA909" w14:textId="45CC2B26" w:rsidR="00EE6EF7" w:rsidRPr="00EE6EF7" w:rsidRDefault="00EE6EF7" w:rsidP="00EE6EF7">
      <w:pPr>
        <w:pStyle w:val="3"/>
        <w:numPr>
          <w:ilvl w:val="3"/>
          <w:numId w:val="1"/>
        </w:numPr>
      </w:pPr>
      <w:bookmarkStart w:id="38" w:name="_Toc109285148"/>
      <w:r>
        <w:t>Элемент № 12</w:t>
      </w:r>
      <w:r w:rsidRPr="00EE6EF7">
        <w:t>. График аналогового сигнала</w:t>
      </w:r>
      <w:bookmarkEnd w:id="38"/>
    </w:p>
    <w:p w14:paraId="7C69414C" w14:textId="4DEA40A0" w:rsidR="00F55CDB" w:rsidRPr="0056387F" w:rsidRDefault="00F266E5" w:rsidP="00EE6EF7">
      <w:pPr>
        <w:rPr>
          <w:b/>
        </w:rPr>
      </w:pPr>
      <w:r>
        <w:t xml:space="preserve">При первом открытии </w:t>
      </w:r>
      <w:r w:rsidR="00E863C0">
        <w:t xml:space="preserve">осциллограммы сигнал отображается таким образом, что его максимальное и минимальное значение отстоят от соответствующих краёв своего окна на величину </w:t>
      </w:r>
      <w:r w:rsidR="00E863C0" w:rsidRPr="00E863C0">
        <w:t>0.1*(</w:t>
      </w:r>
      <w:r w:rsidR="00E863C0">
        <w:rPr>
          <w:lang w:val="en-US"/>
        </w:rPr>
        <w:t>max</w:t>
      </w:r>
      <w:r w:rsidR="00E863C0" w:rsidRPr="00E863C0">
        <w:t>-</w:t>
      </w:r>
      <w:r w:rsidR="00E863C0">
        <w:rPr>
          <w:lang w:val="en-US"/>
        </w:rPr>
        <w:t>min</w:t>
      </w:r>
      <w:r w:rsidR="00E863C0" w:rsidRPr="00E863C0">
        <w:t>)</w:t>
      </w:r>
      <w:r w:rsidR="00372F3C">
        <w:t xml:space="preserve"> </w:t>
      </w:r>
      <w:r w:rsidR="007B584C" w:rsidRPr="007B584C">
        <w:t>(</w:t>
      </w:r>
      <w:r w:rsidR="007B584C">
        <w:t xml:space="preserve">рис. </w:t>
      </w:r>
      <w:r w:rsidR="007B584C">
        <w:fldChar w:fldCharType="begin"/>
      </w:r>
      <w:r w:rsidR="007B584C">
        <w:instrText xml:space="preserve"> REF Рис_9_new4 \h </w:instrText>
      </w:r>
      <w:r w:rsidR="007B584C">
        <w:fldChar w:fldCharType="separate"/>
      </w:r>
      <w:r w:rsidR="003C0EF8">
        <w:rPr>
          <w:noProof/>
        </w:rPr>
        <w:t>11</w:t>
      </w:r>
      <w:r w:rsidR="007B584C">
        <w:fldChar w:fldCharType="end"/>
      </w:r>
      <w:r w:rsidR="007B584C" w:rsidRPr="007B584C">
        <w:t>)</w:t>
      </w:r>
      <w:r w:rsidR="00373E3E">
        <w:t xml:space="preserve"> и с множителем масштабирования </w:t>
      </w:r>
      <w:r w:rsidR="00373E3E">
        <w:rPr>
          <w:lang w:val="en-US"/>
        </w:rPr>
        <w:t>x</w:t>
      </w:r>
      <w:r w:rsidR="00373E3E" w:rsidRPr="00EE6EF7">
        <w:t xml:space="preserve">1 </w:t>
      </w:r>
      <w:r w:rsidR="00373E3E">
        <w:t xml:space="preserve">по оси </w:t>
      </w:r>
      <w:r w:rsidR="00373E3E">
        <w:rPr>
          <w:lang w:val="en-US"/>
        </w:rPr>
        <w:t>Y</w:t>
      </w:r>
      <w:r w:rsidR="007B584C">
        <w:t>.</w:t>
      </w:r>
    </w:p>
    <w:p w14:paraId="4ACF2331" w14:textId="292A4463" w:rsidR="005A7149" w:rsidRDefault="00881D04" w:rsidP="007B584C">
      <w:pPr>
        <w:jc w:val="center"/>
      </w:pPr>
      <w:r>
        <w:object w:dxaOrig="12796" w:dyaOrig="5910" w14:anchorId="08B496F4">
          <v:shape id="_x0000_i1033" type="#_x0000_t75" style="width:400.2pt;height:184.2pt" o:ole="">
            <v:imagedata r:id="rId27" o:title=""/>
          </v:shape>
          <o:OLEObject Type="Embed" ProgID="Visio.Drawing.15" ShapeID="_x0000_i1033" DrawAspect="Content" ObjectID="_1719907719" r:id="rId28"/>
        </w:object>
      </w:r>
    </w:p>
    <w:p w14:paraId="3276A0D3" w14:textId="4F8ABF58" w:rsidR="00746A23" w:rsidRPr="00746A23" w:rsidRDefault="00746A23" w:rsidP="00746A23">
      <w:pPr>
        <w:jc w:val="center"/>
      </w:pPr>
      <w:r w:rsidRPr="0022017F">
        <w:t xml:space="preserve">Рис. </w:t>
      </w:r>
      <w:bookmarkStart w:id="39" w:name="Рис_9_new4"/>
      <w:r>
        <w:fldChar w:fldCharType="begin"/>
      </w:r>
      <w:r>
        <w:instrText xml:space="preserve"> SEQ Рисунок \* ARABIC </w:instrText>
      </w:r>
      <w:r>
        <w:fldChar w:fldCharType="separate"/>
      </w:r>
      <w:r w:rsidR="003C0EF8">
        <w:rPr>
          <w:noProof/>
        </w:rPr>
        <w:t>11</w:t>
      </w:r>
      <w:r>
        <w:rPr>
          <w:noProof/>
        </w:rPr>
        <w:fldChar w:fldCharType="end"/>
      </w:r>
      <w:bookmarkEnd w:id="39"/>
      <w:r w:rsidRPr="0022017F">
        <w:t> – </w:t>
      </w:r>
      <w:r>
        <w:t>Изначальное масштабирование аналогового сигнала в пределах своего окна отображения</w:t>
      </w:r>
    </w:p>
    <w:p w14:paraId="4B105B14" w14:textId="51CAF3DE" w:rsidR="00746A23" w:rsidRDefault="00373E3E" w:rsidP="00EE6EF7">
      <w:r>
        <w:t>В том случае, если Пользователем открывается сохранённый файл конфигурации, то график перерисовывается в соответствии с сохранённым множителем из файла конфигурации.</w:t>
      </w:r>
    </w:p>
    <w:p w14:paraId="307D4BA0" w14:textId="27FFA888" w:rsidR="00373E3E" w:rsidRDefault="00373E3E" w:rsidP="00EE6EF7">
      <w:r>
        <w:lastRenderedPageBreak/>
        <w:t xml:space="preserve">При изменении масштаба по оси времени </w:t>
      </w:r>
      <w:r w:rsidR="007000C2">
        <w:t>график растягивается/сужается соответствующим образом</w:t>
      </w:r>
      <w:r w:rsidR="008024E8">
        <w:t xml:space="preserve"> </w:t>
      </w:r>
      <w:r w:rsidR="008024E8" w:rsidRPr="008024E8">
        <w:t>(</w:t>
      </w:r>
      <w:r w:rsidR="008024E8">
        <w:t xml:space="preserve">рис. </w:t>
      </w:r>
      <w:r w:rsidR="008024E8">
        <w:fldChar w:fldCharType="begin"/>
      </w:r>
      <w:r w:rsidR="008024E8">
        <w:instrText xml:space="preserve"> REF Рис_10_new4 \h </w:instrText>
      </w:r>
      <w:r w:rsidR="008024E8">
        <w:fldChar w:fldCharType="separate"/>
      </w:r>
      <w:r w:rsidR="003C0EF8">
        <w:rPr>
          <w:noProof/>
        </w:rPr>
        <w:t>12</w:t>
      </w:r>
      <w:r w:rsidR="008024E8">
        <w:fldChar w:fldCharType="end"/>
      </w:r>
      <w:r w:rsidR="008024E8" w:rsidRPr="008024E8">
        <w:t>)</w:t>
      </w:r>
      <w:r w:rsidR="007000C2">
        <w:t xml:space="preserve">. </w:t>
      </w:r>
    </w:p>
    <w:p w14:paraId="7D07D2CF" w14:textId="3E02542E" w:rsidR="008024E8" w:rsidRDefault="00493F9F" w:rsidP="008024E8">
      <w:pPr>
        <w:ind w:left="709"/>
        <w:jc w:val="center"/>
      </w:pPr>
      <w:r>
        <w:object w:dxaOrig="12735" w:dyaOrig="2700" w14:anchorId="3F97E3CE">
          <v:shape id="_x0000_i1034" type="#_x0000_t75" style="width:467.15pt;height:104.65pt" o:ole="">
            <v:imagedata r:id="rId29" o:title=""/>
          </v:shape>
          <o:OLEObject Type="Embed" ProgID="Visio.Drawing.15" ShapeID="_x0000_i1034" DrawAspect="Content" ObjectID="_1719907720" r:id="rId30"/>
        </w:object>
      </w:r>
      <w:r w:rsidR="008024E8" w:rsidRPr="0022017F">
        <w:t xml:space="preserve">Рис. </w:t>
      </w:r>
      <w:bookmarkStart w:id="40" w:name="Рис_10_new4"/>
      <w:r w:rsidR="008024E8">
        <w:fldChar w:fldCharType="begin"/>
      </w:r>
      <w:r w:rsidR="008024E8">
        <w:instrText xml:space="preserve"> SEQ Рисунок \* ARABIC </w:instrText>
      </w:r>
      <w:r w:rsidR="008024E8">
        <w:fldChar w:fldCharType="separate"/>
      </w:r>
      <w:r w:rsidR="003C0EF8">
        <w:rPr>
          <w:noProof/>
        </w:rPr>
        <w:t>12</w:t>
      </w:r>
      <w:r w:rsidR="008024E8">
        <w:rPr>
          <w:noProof/>
        </w:rPr>
        <w:fldChar w:fldCharType="end"/>
      </w:r>
      <w:bookmarkEnd w:id="40"/>
      <w:r w:rsidR="008024E8" w:rsidRPr="0022017F">
        <w:t> – </w:t>
      </w:r>
      <w:r w:rsidR="008024E8">
        <w:t xml:space="preserve">Растягивание графика по рис. </w:t>
      </w:r>
      <w:r w:rsidR="008024E8">
        <w:fldChar w:fldCharType="begin"/>
      </w:r>
      <w:r w:rsidR="008024E8">
        <w:instrText xml:space="preserve"> REF Рис_9_new4 \h </w:instrText>
      </w:r>
      <w:r w:rsidR="008024E8">
        <w:fldChar w:fldCharType="separate"/>
      </w:r>
      <w:r w:rsidR="003C0EF8">
        <w:rPr>
          <w:noProof/>
        </w:rPr>
        <w:t>11</w:t>
      </w:r>
      <w:r w:rsidR="008024E8">
        <w:fldChar w:fldCharType="end"/>
      </w:r>
      <w:r w:rsidR="008024E8">
        <w:t xml:space="preserve"> при увеличении масштаба по времени</w:t>
      </w:r>
    </w:p>
    <w:p w14:paraId="01F24320" w14:textId="302C134F" w:rsidR="008024E8" w:rsidRPr="0052622C" w:rsidRDefault="00CE4D8A" w:rsidP="00EE6EF7">
      <w:r>
        <w:t xml:space="preserve">В электроэнергетике принято устоявшееся цветовое обозначение сигналов фазных величин. </w:t>
      </w:r>
      <w:r w:rsidR="00BB573C">
        <w:t>При</w:t>
      </w:r>
      <w:r w:rsidR="004E0369">
        <w:t xml:space="preserve"> первом открытии осциллограммы ц</w:t>
      </w:r>
      <w:r>
        <w:t xml:space="preserve">ветовое обозначение сигналов </w:t>
      </w:r>
      <w:r w:rsidR="00BB573C">
        <w:t>должно соответствовать требованиям табл.</w:t>
      </w:r>
      <w:r w:rsidR="00BB573C">
        <w:fldChar w:fldCharType="begin"/>
      </w:r>
      <w:r w:rsidR="00BB573C">
        <w:instrText xml:space="preserve"> REF Табл_2 \h </w:instrText>
      </w:r>
      <w:r w:rsidR="00BB573C">
        <w:fldChar w:fldCharType="separate"/>
      </w:r>
      <w:r w:rsidR="003C0EF8">
        <w:t>2</w:t>
      </w:r>
      <w:r w:rsidR="00BB573C">
        <w:fldChar w:fldCharType="end"/>
      </w:r>
      <w:r w:rsidR="00BB573C">
        <w:t>.</w:t>
      </w:r>
      <w:r w:rsidR="0052622C">
        <w:t xml:space="preserve"> В том случае, если наименование сигнала не содержит символов по табл.</w:t>
      </w:r>
      <w:r w:rsidR="0052622C">
        <w:fldChar w:fldCharType="begin"/>
      </w:r>
      <w:r w:rsidR="0052622C">
        <w:instrText xml:space="preserve"> REF Табл_2 \h </w:instrText>
      </w:r>
      <w:r w:rsidR="0052622C">
        <w:fldChar w:fldCharType="separate"/>
      </w:r>
      <w:r w:rsidR="003C0EF8">
        <w:t>2</w:t>
      </w:r>
      <w:r w:rsidR="0052622C">
        <w:fldChar w:fldCharType="end"/>
      </w:r>
      <w:r w:rsidR="0052622C">
        <w:t>, цвет сигнала по-умолчанию – чёрный.</w:t>
      </w:r>
      <w:r w:rsidR="006A4DB4">
        <w:t xml:space="preserve"> Цвета сигналов не должны быть яркими, толщина линии по-умолчанию </w:t>
      </w:r>
      <w:r w:rsidR="00AB113F">
        <w:t>1,5 пт. Все линии должны быть сглажены.</w:t>
      </w:r>
    </w:p>
    <w:p w14:paraId="016DF652" w14:textId="32E73D3F" w:rsidR="00CE4D8A" w:rsidRPr="002D11D2" w:rsidRDefault="00CE4D8A" w:rsidP="00EE6EF7">
      <w:r>
        <w:t>Табл. </w:t>
      </w:r>
      <w:bookmarkStart w:id="41" w:name="Табл_2"/>
      <w:r w:rsidR="00BB573C">
        <w:t>2</w:t>
      </w:r>
      <w:bookmarkEnd w:id="41"/>
      <w:r>
        <w:t xml:space="preserve">. </w:t>
      </w:r>
      <w:r w:rsidR="00BB573C">
        <w:t>Цвет сигнала по-умолчаню для некоторых значений имён аналоговых сигналов</w:t>
      </w:r>
    </w:p>
    <w:tbl>
      <w:tblPr>
        <w:tblStyle w:val="afe"/>
        <w:tblW w:w="0" w:type="auto"/>
        <w:tblInd w:w="-5" w:type="dxa"/>
        <w:tblLook w:val="04A0" w:firstRow="1" w:lastRow="0" w:firstColumn="1" w:lastColumn="0" w:noHBand="0" w:noVBand="1"/>
      </w:tblPr>
      <w:tblGrid>
        <w:gridCol w:w="4111"/>
        <w:gridCol w:w="2410"/>
        <w:gridCol w:w="3395"/>
      </w:tblGrid>
      <w:tr w:rsidR="00CE4D8A" w14:paraId="7649F6F1" w14:textId="77777777" w:rsidTr="00EE6EF7">
        <w:tc>
          <w:tcPr>
            <w:tcW w:w="4111" w:type="dxa"/>
          </w:tcPr>
          <w:p w14:paraId="728F69A6" w14:textId="6844A6BD" w:rsidR="00CE4D8A" w:rsidRPr="0078469B" w:rsidRDefault="0078469B" w:rsidP="0078469B">
            <w:pPr>
              <w:rPr>
                <w:b/>
              </w:rPr>
            </w:pPr>
            <w:r>
              <w:rPr>
                <w:b/>
              </w:rPr>
              <w:t>Возможное с</w:t>
            </w:r>
            <w:r w:rsidR="00BB573C">
              <w:rPr>
                <w:b/>
              </w:rPr>
              <w:t>очетание символов в названии аналогового сигнала</w:t>
            </w:r>
            <w:r>
              <w:rPr>
                <w:b/>
              </w:rPr>
              <w:t xml:space="preserve"> </w:t>
            </w:r>
            <w:r w:rsidRPr="0078469B">
              <w:rPr>
                <w:b/>
              </w:rPr>
              <w:t>(</w:t>
            </w:r>
            <w:r>
              <w:rPr>
                <w:b/>
              </w:rPr>
              <w:t>одно из перечисленных через запятую</w:t>
            </w:r>
            <w:r w:rsidRPr="0078469B">
              <w:rPr>
                <w:b/>
              </w:rPr>
              <w:t>)</w:t>
            </w:r>
          </w:p>
        </w:tc>
        <w:tc>
          <w:tcPr>
            <w:tcW w:w="2410" w:type="dxa"/>
          </w:tcPr>
          <w:p w14:paraId="02D4F88D" w14:textId="346B9033" w:rsidR="00CE4D8A" w:rsidRPr="003873FD" w:rsidRDefault="00BB573C" w:rsidP="0078469B">
            <w:pPr>
              <w:rPr>
                <w:b/>
              </w:rPr>
            </w:pPr>
            <w:r>
              <w:rPr>
                <w:b/>
              </w:rPr>
              <w:t>Описание</w:t>
            </w:r>
          </w:p>
        </w:tc>
        <w:tc>
          <w:tcPr>
            <w:tcW w:w="3395" w:type="dxa"/>
          </w:tcPr>
          <w:p w14:paraId="3F4FDFD0" w14:textId="7A7586D0" w:rsidR="00CE4D8A" w:rsidRDefault="00BB573C" w:rsidP="0078469B">
            <w:pPr>
              <w:rPr>
                <w:b/>
              </w:rPr>
            </w:pPr>
            <w:r>
              <w:rPr>
                <w:b/>
              </w:rPr>
              <w:t>Требуемое значение цвета</w:t>
            </w:r>
          </w:p>
        </w:tc>
      </w:tr>
      <w:tr w:rsidR="00CE4D8A" w14:paraId="50A6C50F" w14:textId="77777777" w:rsidTr="00EE6EF7">
        <w:tc>
          <w:tcPr>
            <w:tcW w:w="4111" w:type="dxa"/>
          </w:tcPr>
          <w:p w14:paraId="0E937E3B" w14:textId="6A5EDE6F" w:rsidR="00CE4D8A" w:rsidRPr="004E0369" w:rsidRDefault="004E0369" w:rsidP="0078469B">
            <w:r>
              <w:rPr>
                <w:lang w:val="en-US"/>
              </w:rPr>
              <w:t>Ia</w:t>
            </w:r>
            <w:r w:rsidRPr="004E0369">
              <w:t xml:space="preserve">, </w:t>
            </w:r>
            <w:r>
              <w:rPr>
                <w:lang w:val="en-US"/>
              </w:rPr>
              <w:t>ia</w:t>
            </w:r>
            <w:r w:rsidRPr="004E0369">
              <w:t xml:space="preserve">, </w:t>
            </w:r>
            <w:r>
              <w:rPr>
                <w:lang w:val="en-US"/>
              </w:rPr>
              <w:t>Ia</w:t>
            </w:r>
            <w:r w:rsidRPr="004E0369">
              <w:t xml:space="preserve"> </w:t>
            </w:r>
            <w:r>
              <w:t xml:space="preserve">В1, </w:t>
            </w:r>
            <w:r>
              <w:rPr>
                <w:lang w:val="en-US"/>
              </w:rPr>
              <w:t>Ia</w:t>
            </w:r>
            <w:r w:rsidRPr="004E0369">
              <w:t xml:space="preserve"> </w:t>
            </w:r>
            <w:r>
              <w:t xml:space="preserve">В2, </w:t>
            </w:r>
            <w:r>
              <w:rPr>
                <w:lang w:val="en-US"/>
              </w:rPr>
              <w:t>Ia</w:t>
            </w:r>
            <w:r w:rsidRPr="004E0369">
              <w:t xml:space="preserve"> </w:t>
            </w:r>
            <w:r>
              <w:t xml:space="preserve">В3, </w:t>
            </w:r>
            <w:r>
              <w:rPr>
                <w:lang w:val="en-US"/>
              </w:rPr>
              <w:t>Ia</w:t>
            </w:r>
            <w:r w:rsidRPr="004E0369">
              <w:t xml:space="preserve"> </w:t>
            </w:r>
            <w:r w:rsidR="0078469B">
              <w:t>РП</w:t>
            </w:r>
          </w:p>
        </w:tc>
        <w:tc>
          <w:tcPr>
            <w:tcW w:w="2410" w:type="dxa"/>
          </w:tcPr>
          <w:p w14:paraId="4B5E4884" w14:textId="081759F7" w:rsidR="00CE4D8A" w:rsidRPr="003873FD" w:rsidRDefault="0078469B" w:rsidP="0078469B">
            <w:r>
              <w:t>Ток фазы А</w:t>
            </w:r>
          </w:p>
        </w:tc>
        <w:tc>
          <w:tcPr>
            <w:tcW w:w="3395" w:type="dxa"/>
          </w:tcPr>
          <w:p w14:paraId="7B10DACC" w14:textId="233AB144" w:rsidR="00CE4D8A" w:rsidRPr="00AB113F" w:rsidRDefault="0078469B" w:rsidP="0078469B">
            <w:pPr>
              <w:jc w:val="left"/>
              <w:rPr>
                <w:lang w:val="en-US"/>
              </w:rPr>
            </w:pPr>
            <w:r>
              <w:t>Оранжевый</w:t>
            </w:r>
            <w:r w:rsidR="00AB113F">
              <w:t xml:space="preserve"> </w:t>
            </w:r>
            <w:r w:rsidR="00AB113F">
              <w:rPr>
                <w:lang w:val="en-US"/>
              </w:rPr>
              <w:t>RGB(255, 127, 39)</w:t>
            </w:r>
          </w:p>
        </w:tc>
      </w:tr>
      <w:tr w:rsidR="0078469B" w14:paraId="090B7DE8" w14:textId="77777777" w:rsidTr="00EE6EF7">
        <w:tc>
          <w:tcPr>
            <w:tcW w:w="4111" w:type="dxa"/>
          </w:tcPr>
          <w:p w14:paraId="28E2C185" w14:textId="734CE64D" w:rsidR="0078469B" w:rsidRPr="00D361DC" w:rsidRDefault="0078469B" w:rsidP="0078469B">
            <w:r>
              <w:rPr>
                <w:lang w:val="en-US"/>
              </w:rPr>
              <w:t>Ib</w:t>
            </w:r>
            <w:r w:rsidRPr="004E0369">
              <w:t xml:space="preserve">, </w:t>
            </w:r>
            <w:r>
              <w:rPr>
                <w:lang w:val="en-US"/>
              </w:rPr>
              <w:t>ib</w:t>
            </w:r>
            <w:r w:rsidRPr="004E0369">
              <w:t xml:space="preserve">, </w:t>
            </w:r>
            <w:r>
              <w:rPr>
                <w:lang w:val="en-US"/>
              </w:rPr>
              <w:t>Ib</w:t>
            </w:r>
            <w:r w:rsidRPr="004E0369">
              <w:t xml:space="preserve"> </w:t>
            </w:r>
            <w:r>
              <w:t xml:space="preserve">В1, </w:t>
            </w:r>
            <w:r>
              <w:rPr>
                <w:lang w:val="en-US"/>
              </w:rPr>
              <w:t>Ib</w:t>
            </w:r>
            <w:r w:rsidRPr="004E0369">
              <w:t xml:space="preserve"> </w:t>
            </w:r>
            <w:r>
              <w:t xml:space="preserve">В2, </w:t>
            </w:r>
            <w:r>
              <w:rPr>
                <w:lang w:val="en-US"/>
              </w:rPr>
              <w:t>Ib</w:t>
            </w:r>
            <w:r w:rsidRPr="004E0369">
              <w:t xml:space="preserve"> </w:t>
            </w:r>
            <w:r>
              <w:t xml:space="preserve">В3, </w:t>
            </w:r>
            <w:r>
              <w:rPr>
                <w:lang w:val="en-US"/>
              </w:rPr>
              <w:t>Ib</w:t>
            </w:r>
            <w:r w:rsidRPr="004E0369">
              <w:t xml:space="preserve"> </w:t>
            </w:r>
            <w:r>
              <w:t>РП</w:t>
            </w:r>
          </w:p>
        </w:tc>
        <w:tc>
          <w:tcPr>
            <w:tcW w:w="2410" w:type="dxa"/>
          </w:tcPr>
          <w:p w14:paraId="1E26C277" w14:textId="7C49C34E" w:rsidR="0078469B" w:rsidRPr="0078469B" w:rsidRDefault="0078469B" w:rsidP="0078469B">
            <w:pPr>
              <w:rPr>
                <w:lang w:val="en-US"/>
              </w:rPr>
            </w:pPr>
            <w:r>
              <w:t xml:space="preserve">Ток фазы </w:t>
            </w:r>
            <w:r>
              <w:rPr>
                <w:lang w:val="en-US"/>
              </w:rPr>
              <w:t>B</w:t>
            </w:r>
          </w:p>
        </w:tc>
        <w:tc>
          <w:tcPr>
            <w:tcW w:w="3395" w:type="dxa"/>
          </w:tcPr>
          <w:p w14:paraId="4FFF1D15" w14:textId="3FBBFE9D" w:rsidR="0078469B" w:rsidRPr="00AB113F" w:rsidRDefault="0078469B" w:rsidP="00AB113F">
            <w:pPr>
              <w:jc w:val="left"/>
              <w:rPr>
                <w:lang w:val="en-US"/>
              </w:rPr>
            </w:pPr>
            <w:r>
              <w:t>Зеленый</w:t>
            </w:r>
            <w:r w:rsidR="00AB113F">
              <w:rPr>
                <w:lang w:val="en-US"/>
              </w:rPr>
              <w:t xml:space="preserve"> RGB(0, 128, 0)</w:t>
            </w:r>
          </w:p>
        </w:tc>
      </w:tr>
      <w:tr w:rsidR="0078469B" w14:paraId="0B1061A4" w14:textId="77777777" w:rsidTr="00EE6EF7">
        <w:tc>
          <w:tcPr>
            <w:tcW w:w="4111" w:type="dxa"/>
          </w:tcPr>
          <w:p w14:paraId="18E9E781" w14:textId="25B8A6E0" w:rsidR="0078469B" w:rsidRPr="00D361DC" w:rsidRDefault="0078469B" w:rsidP="0078469B">
            <w:r>
              <w:rPr>
                <w:lang w:val="en-US"/>
              </w:rPr>
              <w:t>Ic</w:t>
            </w:r>
            <w:r w:rsidRPr="004E0369">
              <w:t xml:space="preserve">, </w:t>
            </w:r>
            <w:r>
              <w:rPr>
                <w:lang w:val="en-US"/>
              </w:rPr>
              <w:t>ic</w:t>
            </w:r>
            <w:r w:rsidRPr="004E0369">
              <w:t xml:space="preserve">, </w:t>
            </w:r>
            <w:r>
              <w:rPr>
                <w:lang w:val="en-US"/>
              </w:rPr>
              <w:t>Ic</w:t>
            </w:r>
            <w:r w:rsidRPr="004E0369">
              <w:t xml:space="preserve"> </w:t>
            </w:r>
            <w:r>
              <w:t xml:space="preserve">В1, </w:t>
            </w:r>
            <w:r>
              <w:rPr>
                <w:lang w:val="en-US"/>
              </w:rPr>
              <w:t>Ic</w:t>
            </w:r>
            <w:r w:rsidRPr="004E0369">
              <w:t xml:space="preserve"> </w:t>
            </w:r>
            <w:r>
              <w:t xml:space="preserve">В2, </w:t>
            </w:r>
            <w:r>
              <w:rPr>
                <w:lang w:val="en-US"/>
              </w:rPr>
              <w:t>Ic</w:t>
            </w:r>
            <w:r w:rsidRPr="004E0369">
              <w:t xml:space="preserve"> </w:t>
            </w:r>
            <w:r>
              <w:t xml:space="preserve">В3, </w:t>
            </w:r>
            <w:r>
              <w:rPr>
                <w:lang w:val="en-US"/>
              </w:rPr>
              <w:t>Ic</w:t>
            </w:r>
            <w:r w:rsidRPr="004E0369">
              <w:t xml:space="preserve"> </w:t>
            </w:r>
            <w:r>
              <w:t>РП</w:t>
            </w:r>
          </w:p>
        </w:tc>
        <w:tc>
          <w:tcPr>
            <w:tcW w:w="2410" w:type="dxa"/>
          </w:tcPr>
          <w:p w14:paraId="6062F882" w14:textId="6A153345" w:rsidR="0078469B" w:rsidRPr="003873FD" w:rsidRDefault="0078469B" w:rsidP="0078469B">
            <w:r>
              <w:t xml:space="preserve">Ток фазы </w:t>
            </w:r>
            <w:r>
              <w:rPr>
                <w:lang w:val="en-US"/>
              </w:rPr>
              <w:t>C</w:t>
            </w:r>
          </w:p>
        </w:tc>
        <w:tc>
          <w:tcPr>
            <w:tcW w:w="3395" w:type="dxa"/>
          </w:tcPr>
          <w:p w14:paraId="4FE4795A" w14:textId="2FC29389" w:rsidR="0078469B" w:rsidRPr="00D361DC" w:rsidRDefault="0078469B" w:rsidP="00621962">
            <w:pPr>
              <w:jc w:val="left"/>
            </w:pPr>
            <w:r>
              <w:t>Красный</w:t>
            </w:r>
            <w:r w:rsidR="00621962">
              <w:rPr>
                <w:lang w:val="en-US"/>
              </w:rPr>
              <w:t xml:space="preserve"> RGB(198, 0, 0)</w:t>
            </w:r>
          </w:p>
        </w:tc>
      </w:tr>
      <w:tr w:rsidR="00621962" w14:paraId="5DB0B31B" w14:textId="77777777" w:rsidTr="00EE6EF7">
        <w:tc>
          <w:tcPr>
            <w:tcW w:w="4111" w:type="dxa"/>
          </w:tcPr>
          <w:p w14:paraId="26FBDBD8" w14:textId="6F827345" w:rsidR="00621962" w:rsidRPr="0078469B" w:rsidRDefault="00621962" w:rsidP="00621962">
            <w:r>
              <w:rPr>
                <w:lang w:val="en-US"/>
              </w:rPr>
              <w:t>Ua</w:t>
            </w:r>
            <w:r w:rsidRPr="004E0369">
              <w:t xml:space="preserve">, </w:t>
            </w:r>
            <w:r>
              <w:rPr>
                <w:lang w:val="en-US"/>
              </w:rPr>
              <w:t>ua</w:t>
            </w:r>
            <w:r w:rsidRPr="004E0369">
              <w:t xml:space="preserve">, </w:t>
            </w:r>
            <w:r>
              <w:rPr>
                <w:lang w:val="en-US"/>
              </w:rPr>
              <w:t>Ua</w:t>
            </w:r>
            <w:r w:rsidRPr="004E0369">
              <w:t xml:space="preserve"> </w:t>
            </w:r>
            <w:r>
              <w:t xml:space="preserve">В1, </w:t>
            </w:r>
            <w:r>
              <w:rPr>
                <w:lang w:val="en-US"/>
              </w:rPr>
              <w:t>Ua</w:t>
            </w:r>
            <w:r w:rsidRPr="004E0369">
              <w:t xml:space="preserve"> </w:t>
            </w:r>
            <w:r>
              <w:t xml:space="preserve">В2, </w:t>
            </w:r>
            <w:r>
              <w:rPr>
                <w:lang w:val="en-US"/>
              </w:rPr>
              <w:t>Ua</w:t>
            </w:r>
            <w:r w:rsidRPr="004E0369">
              <w:t xml:space="preserve"> </w:t>
            </w:r>
            <w:r>
              <w:t xml:space="preserve">В3, </w:t>
            </w:r>
            <w:r>
              <w:rPr>
                <w:lang w:val="en-US"/>
              </w:rPr>
              <w:t>Ua</w:t>
            </w:r>
            <w:r w:rsidRPr="004E0369">
              <w:t xml:space="preserve"> </w:t>
            </w:r>
            <w:r>
              <w:t>РП</w:t>
            </w:r>
          </w:p>
        </w:tc>
        <w:tc>
          <w:tcPr>
            <w:tcW w:w="2410" w:type="dxa"/>
          </w:tcPr>
          <w:p w14:paraId="272DAA63" w14:textId="07032F46" w:rsidR="00621962" w:rsidRDefault="00621962" w:rsidP="00621962">
            <w:r>
              <w:t>Напряжение фазы А</w:t>
            </w:r>
          </w:p>
        </w:tc>
        <w:tc>
          <w:tcPr>
            <w:tcW w:w="3395" w:type="dxa"/>
          </w:tcPr>
          <w:p w14:paraId="1DEE654B" w14:textId="2CE671DA" w:rsidR="00621962" w:rsidRDefault="00621962" w:rsidP="00621962">
            <w:pPr>
              <w:jc w:val="left"/>
            </w:pPr>
            <w:r>
              <w:t xml:space="preserve">Оранжевый </w:t>
            </w:r>
            <w:r>
              <w:rPr>
                <w:lang w:val="en-US"/>
              </w:rPr>
              <w:t>RGB(255, 127, 39)</w:t>
            </w:r>
          </w:p>
        </w:tc>
      </w:tr>
      <w:tr w:rsidR="00621962" w14:paraId="4D7B3B2D" w14:textId="77777777" w:rsidTr="00EE6EF7">
        <w:tc>
          <w:tcPr>
            <w:tcW w:w="4111" w:type="dxa"/>
          </w:tcPr>
          <w:p w14:paraId="1BFCF358" w14:textId="063F3EF7" w:rsidR="00621962" w:rsidRPr="0078469B" w:rsidRDefault="00621962" w:rsidP="00621962">
            <w:r>
              <w:rPr>
                <w:lang w:val="en-US"/>
              </w:rPr>
              <w:t>Ub</w:t>
            </w:r>
            <w:r w:rsidRPr="004E0369">
              <w:t xml:space="preserve">, </w:t>
            </w:r>
            <w:r>
              <w:rPr>
                <w:lang w:val="en-US"/>
              </w:rPr>
              <w:t>ub</w:t>
            </w:r>
            <w:r w:rsidRPr="004E0369">
              <w:t xml:space="preserve">, </w:t>
            </w:r>
            <w:r>
              <w:rPr>
                <w:lang w:val="en-US"/>
              </w:rPr>
              <w:t>Ub</w:t>
            </w:r>
            <w:r w:rsidRPr="004E0369">
              <w:t xml:space="preserve"> </w:t>
            </w:r>
            <w:r>
              <w:t xml:space="preserve">В1, </w:t>
            </w:r>
            <w:r>
              <w:rPr>
                <w:lang w:val="en-US"/>
              </w:rPr>
              <w:t>Ub</w:t>
            </w:r>
            <w:r w:rsidRPr="004E0369">
              <w:t xml:space="preserve"> </w:t>
            </w:r>
            <w:r>
              <w:t xml:space="preserve">В2, </w:t>
            </w:r>
            <w:r>
              <w:rPr>
                <w:lang w:val="en-US"/>
              </w:rPr>
              <w:t>Ub</w:t>
            </w:r>
            <w:r w:rsidRPr="004E0369">
              <w:t xml:space="preserve"> </w:t>
            </w:r>
            <w:r>
              <w:t xml:space="preserve">В3, </w:t>
            </w:r>
            <w:r>
              <w:rPr>
                <w:lang w:val="en-US"/>
              </w:rPr>
              <w:t>Ub</w:t>
            </w:r>
            <w:r w:rsidRPr="004E0369">
              <w:t xml:space="preserve"> </w:t>
            </w:r>
            <w:r>
              <w:t>РП</w:t>
            </w:r>
          </w:p>
        </w:tc>
        <w:tc>
          <w:tcPr>
            <w:tcW w:w="2410" w:type="dxa"/>
          </w:tcPr>
          <w:p w14:paraId="52104292" w14:textId="64D1D408" w:rsidR="00621962" w:rsidRDefault="00621962" w:rsidP="00621962">
            <w:r>
              <w:t xml:space="preserve">Напряжение фазы </w:t>
            </w:r>
            <w:r>
              <w:rPr>
                <w:lang w:val="en-US"/>
              </w:rPr>
              <w:t>B</w:t>
            </w:r>
          </w:p>
        </w:tc>
        <w:tc>
          <w:tcPr>
            <w:tcW w:w="3395" w:type="dxa"/>
          </w:tcPr>
          <w:p w14:paraId="54D6BF71" w14:textId="68F70B63" w:rsidR="00621962" w:rsidRDefault="00621962" w:rsidP="00621962">
            <w:pPr>
              <w:jc w:val="left"/>
            </w:pPr>
            <w:r>
              <w:t>Зеленый</w:t>
            </w:r>
            <w:r>
              <w:rPr>
                <w:lang w:val="en-US"/>
              </w:rPr>
              <w:t xml:space="preserve"> RGB(0, 128, 0)</w:t>
            </w:r>
          </w:p>
        </w:tc>
      </w:tr>
      <w:tr w:rsidR="00621962" w14:paraId="7E13EF7E" w14:textId="77777777" w:rsidTr="00EE6EF7">
        <w:tc>
          <w:tcPr>
            <w:tcW w:w="4111" w:type="dxa"/>
          </w:tcPr>
          <w:p w14:paraId="07377F1E" w14:textId="590F1662" w:rsidR="00621962" w:rsidRPr="0078469B" w:rsidRDefault="00621962" w:rsidP="00621962">
            <w:r>
              <w:rPr>
                <w:lang w:val="en-US"/>
              </w:rPr>
              <w:t>Uc</w:t>
            </w:r>
            <w:r w:rsidRPr="004E0369">
              <w:t xml:space="preserve">, </w:t>
            </w:r>
            <w:r>
              <w:rPr>
                <w:lang w:val="en-US"/>
              </w:rPr>
              <w:t>uc</w:t>
            </w:r>
            <w:r w:rsidRPr="004E0369">
              <w:t xml:space="preserve">, </w:t>
            </w:r>
            <w:r>
              <w:rPr>
                <w:lang w:val="en-US"/>
              </w:rPr>
              <w:t>Uc</w:t>
            </w:r>
            <w:r w:rsidRPr="004E0369">
              <w:t xml:space="preserve"> </w:t>
            </w:r>
            <w:r>
              <w:t xml:space="preserve">В1, </w:t>
            </w:r>
            <w:r>
              <w:rPr>
                <w:lang w:val="en-US"/>
              </w:rPr>
              <w:t>Uc</w:t>
            </w:r>
            <w:r w:rsidRPr="004E0369">
              <w:t xml:space="preserve"> </w:t>
            </w:r>
            <w:r>
              <w:t xml:space="preserve">В2, </w:t>
            </w:r>
            <w:r>
              <w:rPr>
                <w:lang w:val="en-US"/>
              </w:rPr>
              <w:t>Uc</w:t>
            </w:r>
            <w:r w:rsidRPr="004E0369">
              <w:t xml:space="preserve"> </w:t>
            </w:r>
            <w:r>
              <w:t xml:space="preserve">В3, </w:t>
            </w:r>
            <w:r>
              <w:rPr>
                <w:lang w:val="en-US"/>
              </w:rPr>
              <w:t>Uc</w:t>
            </w:r>
            <w:r w:rsidRPr="004E0369">
              <w:t xml:space="preserve"> </w:t>
            </w:r>
            <w:r>
              <w:t>РП</w:t>
            </w:r>
          </w:p>
        </w:tc>
        <w:tc>
          <w:tcPr>
            <w:tcW w:w="2410" w:type="dxa"/>
          </w:tcPr>
          <w:p w14:paraId="771457FE" w14:textId="48A1DAC3" w:rsidR="00621962" w:rsidRDefault="00621962" w:rsidP="00621962">
            <w:r>
              <w:t xml:space="preserve">Напряжение фазы </w:t>
            </w:r>
            <w:r>
              <w:rPr>
                <w:lang w:val="en-US"/>
              </w:rPr>
              <w:t>C</w:t>
            </w:r>
          </w:p>
        </w:tc>
        <w:tc>
          <w:tcPr>
            <w:tcW w:w="3395" w:type="dxa"/>
          </w:tcPr>
          <w:p w14:paraId="6280B105" w14:textId="1384386A" w:rsidR="00621962" w:rsidRDefault="00621962" w:rsidP="00621962">
            <w:pPr>
              <w:jc w:val="left"/>
            </w:pPr>
            <w:r>
              <w:t>Красный</w:t>
            </w:r>
            <w:r>
              <w:rPr>
                <w:lang w:val="en-US"/>
              </w:rPr>
              <w:t xml:space="preserve"> RGB(198, 0, 0)</w:t>
            </w:r>
          </w:p>
        </w:tc>
      </w:tr>
    </w:tbl>
    <w:p w14:paraId="4D82EACD" w14:textId="77777777" w:rsidR="00746A23" w:rsidRDefault="00746A23" w:rsidP="005A7149"/>
    <w:p w14:paraId="2C6ECDAC" w14:textId="7DC952C3" w:rsidR="008C0EAF" w:rsidRPr="008C0EAF" w:rsidRDefault="008C0EAF" w:rsidP="008C0EAF">
      <w:pPr>
        <w:pStyle w:val="3"/>
        <w:numPr>
          <w:ilvl w:val="3"/>
          <w:numId w:val="1"/>
        </w:numPr>
      </w:pPr>
      <w:bookmarkStart w:id="42" w:name="_Toc109285149"/>
      <w:r>
        <w:t>Элемент № 13</w:t>
      </w:r>
      <w:r w:rsidRPr="00EE6EF7">
        <w:t xml:space="preserve">. </w:t>
      </w:r>
      <w:r w:rsidRPr="008C0EAF">
        <w:t>Инструмент перемещения окна отображения аналогового сигнала</w:t>
      </w:r>
      <w:bookmarkEnd w:id="42"/>
    </w:p>
    <w:p w14:paraId="5A71C7E6" w14:textId="51BB600E" w:rsidR="00E863C0" w:rsidRPr="00A92132" w:rsidRDefault="007F3F01" w:rsidP="008C0EAF">
      <w:pPr>
        <w:rPr>
          <w:b/>
        </w:rPr>
      </w:pPr>
      <w:r w:rsidRPr="007F3F01">
        <w:t>Пол</w:t>
      </w:r>
      <w:r>
        <w:t>ьзователь должен иметь возможность переместить окно отображения сигнала с одной позиции на другую или совместить два сигнала</w:t>
      </w:r>
      <w:r w:rsidR="00B91E21">
        <w:t xml:space="preserve"> в одном окне</w:t>
      </w:r>
      <w:r w:rsidR="003136FE">
        <w:t>.</w:t>
      </w:r>
      <w:r w:rsidR="00CE4D8A">
        <w:t xml:space="preserve"> Инструмент вертикального перемещения окна отображения сигнала </w:t>
      </w:r>
      <w:r w:rsidR="00847C99">
        <w:t xml:space="preserve">изображён в виде символа </w:t>
      </w:r>
      <w:r w:rsidR="00B91E21">
        <w:rPr>
          <w:noProof/>
          <w:lang w:eastAsia="ru-RU"/>
        </w:rPr>
        <w:drawing>
          <wp:inline distT="0" distB="0" distL="0" distR="0" wp14:anchorId="79046919" wp14:editId="3940DFCA">
            <wp:extent cx="118745" cy="237490"/>
            <wp:effectExtent l="0" t="0" r="0" b="0"/>
            <wp:docPr id="2" name="Рисунок 2" descr="K:\Копия диска Е\Documents\Work2\0116. 05072022TechTaskOscill\TRASH\Arrow.w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9" descr="K:\Копия диска Е\Documents\Work2\0116. 05072022TechTaskOscill\TRASH\Arrow.wmf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45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1E21">
        <w:t xml:space="preserve">. </w:t>
      </w:r>
      <w:r w:rsidR="00511AF9">
        <w:t>При наведении курсора мыши на этот символ изображение курсора «стрелка» должно меняться на «указательный палец». При одновременном нажатии левой кнопкой мыши и перемещении должен появляться прямоугольник чёрного цвета с наименованием перемещаемого сигнала</w:t>
      </w:r>
      <w:r w:rsidR="002D1DDC">
        <w:t xml:space="preserve"> и красная полоса, обозначающая позицию куда будет перемещено текущее окно</w:t>
      </w:r>
      <w:r w:rsidR="004E557D">
        <w:t xml:space="preserve"> </w:t>
      </w:r>
      <w:r w:rsidR="004E557D" w:rsidRPr="004E557D">
        <w:t>(</w:t>
      </w:r>
      <w:r w:rsidR="004E557D">
        <w:t xml:space="preserve">рис.  </w:t>
      </w:r>
      <w:r w:rsidR="004E557D">
        <w:fldChar w:fldCharType="begin"/>
      </w:r>
      <w:r w:rsidR="004E557D">
        <w:instrText xml:space="preserve"> REF Рис_13_new5 \h </w:instrText>
      </w:r>
      <w:r w:rsidR="004E557D">
        <w:fldChar w:fldCharType="separate"/>
      </w:r>
      <w:r w:rsidR="003C0EF8">
        <w:rPr>
          <w:noProof/>
        </w:rPr>
        <w:t>13</w:t>
      </w:r>
      <w:r w:rsidR="004E557D">
        <w:fldChar w:fldCharType="end"/>
      </w:r>
      <w:r w:rsidR="004E557D" w:rsidRPr="004E557D">
        <w:t>)</w:t>
      </w:r>
      <w:r w:rsidR="002D1DDC">
        <w:t>.</w:t>
      </w:r>
      <w:r w:rsidR="009668FB">
        <w:t xml:space="preserve"> Красная полоса располагается снизу от окна, после которого будет расположен переносимый сигнал</w:t>
      </w:r>
      <w:r w:rsidR="00A55962" w:rsidRPr="00A55962">
        <w:t xml:space="preserve"> (</w:t>
      </w:r>
      <w:r w:rsidR="00A55962">
        <w:t xml:space="preserve">рис. </w:t>
      </w:r>
      <w:r w:rsidR="004E557D">
        <w:fldChar w:fldCharType="begin"/>
      </w:r>
      <w:r w:rsidR="004E557D">
        <w:instrText xml:space="preserve"> REF Рис_14_new5 \h </w:instrText>
      </w:r>
      <w:r w:rsidR="004E557D">
        <w:fldChar w:fldCharType="separate"/>
      </w:r>
      <w:r w:rsidR="003C0EF8">
        <w:rPr>
          <w:noProof/>
        </w:rPr>
        <w:t>14</w:t>
      </w:r>
      <w:r w:rsidR="004E557D">
        <w:fldChar w:fldCharType="end"/>
      </w:r>
      <w:r w:rsidR="00A55962" w:rsidRPr="00A55962">
        <w:t>)</w:t>
      </w:r>
      <w:r w:rsidR="009668FB">
        <w:t>.</w:t>
      </w:r>
    </w:p>
    <w:p w14:paraId="60DF40DC" w14:textId="1C4FF24F" w:rsidR="004B7C65" w:rsidRPr="00A46586" w:rsidRDefault="00A92132" w:rsidP="006A30C0">
      <w:pPr>
        <w:ind w:left="360" w:hanging="360"/>
        <w:jc w:val="center"/>
      </w:pPr>
      <w:r>
        <w:object w:dxaOrig="25140" w:dyaOrig="14955" w14:anchorId="1ED2A255">
          <v:shape id="_x0000_i1035" type="#_x0000_t75" style="width:495.65pt;height:294.7pt" o:ole="">
            <v:imagedata r:id="rId32" o:title=""/>
          </v:shape>
          <o:OLEObject Type="Embed" ProgID="Visio.Drawing.15" ShapeID="_x0000_i1035" DrawAspect="Content" ObjectID="_1719907721" r:id="rId33"/>
        </w:object>
      </w:r>
      <w:r w:rsidR="004B7C65" w:rsidRPr="0022017F">
        <w:t xml:space="preserve">Рис. </w:t>
      </w:r>
      <w:bookmarkStart w:id="43" w:name="Рис_13_new5"/>
      <w:r w:rsidR="004B7C65">
        <w:fldChar w:fldCharType="begin"/>
      </w:r>
      <w:r w:rsidR="004B7C65">
        <w:instrText xml:space="preserve"> SEQ Рисунок \* ARABIC </w:instrText>
      </w:r>
      <w:r w:rsidR="004B7C65">
        <w:fldChar w:fldCharType="separate"/>
      </w:r>
      <w:r w:rsidR="003C0EF8">
        <w:rPr>
          <w:noProof/>
        </w:rPr>
        <w:t>13</w:t>
      </w:r>
      <w:r w:rsidR="004B7C65">
        <w:rPr>
          <w:noProof/>
        </w:rPr>
        <w:fldChar w:fldCharType="end"/>
      </w:r>
      <w:bookmarkEnd w:id="43"/>
      <w:r w:rsidR="004B7C65" w:rsidRPr="0022017F">
        <w:t> – </w:t>
      </w:r>
      <w:r w:rsidR="00FD7CCF">
        <w:t>Красная полоса располагается под самим переносимым сигналом</w:t>
      </w:r>
      <w:r>
        <w:t xml:space="preserve"> </w:t>
      </w:r>
      <w:r>
        <w:rPr>
          <w:lang w:val="en-US"/>
        </w:rPr>
        <w:t>Ua</w:t>
      </w:r>
      <w:r w:rsidR="00A46586">
        <w:t xml:space="preserve">. Перенос сигнала </w:t>
      </w:r>
      <w:r w:rsidR="00A46586">
        <w:rPr>
          <w:lang w:val="en-US"/>
        </w:rPr>
        <w:t>Ua</w:t>
      </w:r>
      <w:r w:rsidR="00A46586" w:rsidRPr="00A92132">
        <w:t xml:space="preserve"> </w:t>
      </w:r>
      <w:r w:rsidR="00A46586">
        <w:t>не происходит</w:t>
      </w:r>
    </w:p>
    <w:p w14:paraId="4846D828" w14:textId="7EB6483C" w:rsidR="004B7C65" w:rsidRDefault="006A30C0" w:rsidP="006A30C0">
      <w:pPr>
        <w:jc w:val="center"/>
        <w:rPr>
          <w:b/>
        </w:rPr>
      </w:pPr>
      <w:r>
        <w:object w:dxaOrig="25140" w:dyaOrig="14955" w14:anchorId="0DDC7FE6">
          <v:shape id="_x0000_i1036" type="#_x0000_t75" style="width:495.65pt;height:294.7pt" o:ole="">
            <v:imagedata r:id="rId34" o:title=""/>
          </v:shape>
          <o:OLEObject Type="Embed" ProgID="Visio.Drawing.15" ShapeID="_x0000_i1036" DrawAspect="Content" ObjectID="_1719907722" r:id="rId35"/>
        </w:object>
      </w:r>
    </w:p>
    <w:p w14:paraId="632889B1" w14:textId="2DF619B2" w:rsidR="006A30C0" w:rsidRPr="009D57F0" w:rsidRDefault="006A30C0" w:rsidP="006A30C0">
      <w:pPr>
        <w:ind w:left="360"/>
        <w:jc w:val="center"/>
      </w:pPr>
      <w:r w:rsidRPr="0022017F">
        <w:t xml:space="preserve">Рис. </w:t>
      </w:r>
      <w:bookmarkStart w:id="44" w:name="Рис_14_new5"/>
      <w:r>
        <w:fldChar w:fldCharType="begin"/>
      </w:r>
      <w:r>
        <w:instrText xml:space="preserve"> SEQ Рисунок \* ARABIC </w:instrText>
      </w:r>
      <w:r>
        <w:fldChar w:fldCharType="separate"/>
      </w:r>
      <w:r w:rsidR="003C0EF8">
        <w:rPr>
          <w:noProof/>
        </w:rPr>
        <w:t>14</w:t>
      </w:r>
      <w:r>
        <w:rPr>
          <w:noProof/>
        </w:rPr>
        <w:fldChar w:fldCharType="end"/>
      </w:r>
      <w:bookmarkEnd w:id="44"/>
      <w:r w:rsidRPr="0022017F">
        <w:t> – </w:t>
      </w:r>
      <w:r>
        <w:t xml:space="preserve">Красная полоса располагается под сигналом </w:t>
      </w:r>
      <w:r>
        <w:rPr>
          <w:lang w:val="en-US"/>
        </w:rPr>
        <w:t>Ub</w:t>
      </w:r>
      <w:r>
        <w:t xml:space="preserve">. После отпускания левой кнопки мыши сигнал </w:t>
      </w:r>
      <w:r>
        <w:rPr>
          <w:lang w:val="en-US"/>
        </w:rPr>
        <w:t>Ua</w:t>
      </w:r>
      <w:r w:rsidRPr="006A30C0">
        <w:t xml:space="preserve"> </w:t>
      </w:r>
      <w:r>
        <w:t xml:space="preserve">будет расположен после сигнала </w:t>
      </w:r>
      <w:r>
        <w:rPr>
          <w:lang w:val="en-US"/>
        </w:rPr>
        <w:t>Ub</w:t>
      </w:r>
      <w:r w:rsidR="009D57F0" w:rsidRPr="009D57F0">
        <w:t xml:space="preserve"> (</w:t>
      </w:r>
      <w:r w:rsidR="009D57F0">
        <w:t>рис.</w:t>
      </w:r>
      <w:r w:rsidR="009D57F0">
        <w:fldChar w:fldCharType="begin"/>
      </w:r>
      <w:r w:rsidR="009D57F0">
        <w:instrText xml:space="preserve"> REF Рис_15_new4 \h </w:instrText>
      </w:r>
      <w:r w:rsidR="009D57F0">
        <w:fldChar w:fldCharType="separate"/>
      </w:r>
      <w:r w:rsidR="003C0EF8">
        <w:rPr>
          <w:noProof/>
        </w:rPr>
        <w:t>15</w:t>
      </w:r>
      <w:r w:rsidR="009D57F0">
        <w:fldChar w:fldCharType="end"/>
      </w:r>
      <w:r w:rsidR="009D57F0" w:rsidRPr="009D57F0">
        <w:t>)</w:t>
      </w:r>
    </w:p>
    <w:p w14:paraId="649FE4C3" w14:textId="6630A368" w:rsidR="006A30C0" w:rsidRDefault="009F7C02" w:rsidP="004B7C65">
      <w:pPr>
        <w:rPr>
          <w:b/>
        </w:rPr>
      </w:pPr>
      <w:r>
        <w:object w:dxaOrig="25140" w:dyaOrig="14955" w14:anchorId="0BE3F079">
          <v:shape id="_x0000_i1037" type="#_x0000_t75" style="width:495pt;height:294.75pt" o:ole="">
            <v:imagedata r:id="rId36" o:title=""/>
          </v:shape>
          <o:OLEObject Type="Embed" ProgID="Visio.Drawing.15" ShapeID="_x0000_i1037" DrawAspect="Content" ObjectID="_1719907723" r:id="rId37"/>
        </w:object>
      </w:r>
    </w:p>
    <w:p w14:paraId="67113A9E" w14:textId="5EDAE584" w:rsidR="009F7C02" w:rsidRPr="009F7C02" w:rsidRDefault="009F7C02" w:rsidP="009F7C02">
      <w:pPr>
        <w:ind w:left="360"/>
        <w:jc w:val="center"/>
      </w:pPr>
      <w:r w:rsidRPr="0022017F">
        <w:t xml:space="preserve">Рис. </w:t>
      </w:r>
      <w:bookmarkStart w:id="45" w:name="Рис_15_new4"/>
      <w:r>
        <w:fldChar w:fldCharType="begin"/>
      </w:r>
      <w:r>
        <w:instrText xml:space="preserve"> SEQ Рисунок \* ARABIC </w:instrText>
      </w:r>
      <w:r>
        <w:fldChar w:fldCharType="separate"/>
      </w:r>
      <w:r w:rsidR="003C0EF8">
        <w:rPr>
          <w:noProof/>
        </w:rPr>
        <w:t>15</w:t>
      </w:r>
      <w:r>
        <w:rPr>
          <w:noProof/>
        </w:rPr>
        <w:fldChar w:fldCharType="end"/>
      </w:r>
      <w:bookmarkEnd w:id="45"/>
      <w:r w:rsidRPr="0022017F">
        <w:t> – </w:t>
      </w:r>
      <w:r>
        <w:t xml:space="preserve">После перемещения сигнал </w:t>
      </w:r>
      <w:r>
        <w:rPr>
          <w:lang w:val="en-US"/>
        </w:rPr>
        <w:t>Ua</w:t>
      </w:r>
      <w:r w:rsidRPr="009F7C02">
        <w:t xml:space="preserve"> </w:t>
      </w:r>
      <w:r>
        <w:t xml:space="preserve">расположен под сигналом </w:t>
      </w:r>
      <w:r>
        <w:rPr>
          <w:lang w:val="en-US"/>
        </w:rPr>
        <w:t>Ub</w:t>
      </w:r>
    </w:p>
    <w:p w14:paraId="6517F540" w14:textId="115FF874" w:rsidR="006A30C0" w:rsidRDefault="009D57F0" w:rsidP="009D57F0">
      <w:r>
        <w:t xml:space="preserve">Если курсор пересекает поле отображения </w:t>
      </w:r>
      <w:r w:rsidR="00D163B5">
        <w:t>информации сигнала, то красная полоса отрисовывается только над/под областью поля отображения</w:t>
      </w:r>
      <w:r w:rsidR="0072158B">
        <w:t xml:space="preserve"> </w:t>
      </w:r>
      <w:r w:rsidR="0072158B" w:rsidRPr="0072158B">
        <w:t>(</w:t>
      </w:r>
      <w:r w:rsidR="0072158B">
        <w:t xml:space="preserve">рис. </w:t>
      </w:r>
      <w:r w:rsidR="0072158B">
        <w:fldChar w:fldCharType="begin"/>
      </w:r>
      <w:r w:rsidR="0072158B">
        <w:instrText xml:space="preserve"> REF Рис_16_new5 \h </w:instrText>
      </w:r>
      <w:r w:rsidR="0072158B">
        <w:fldChar w:fldCharType="separate"/>
      </w:r>
      <w:r w:rsidR="003C0EF8">
        <w:rPr>
          <w:noProof/>
        </w:rPr>
        <w:t>16</w:t>
      </w:r>
      <w:r w:rsidR="0072158B">
        <w:fldChar w:fldCharType="end"/>
      </w:r>
      <w:r w:rsidR="0072158B" w:rsidRPr="0072158B">
        <w:t>)</w:t>
      </w:r>
      <w:r w:rsidR="00D163B5">
        <w:t>. При этом после отпускания левой кнопки мыши переносимый</w:t>
      </w:r>
      <w:r w:rsidR="00AF5464">
        <w:t xml:space="preserve"> сигнал накладывается </w:t>
      </w:r>
      <w:r w:rsidR="00B9305A">
        <w:t>на тот</w:t>
      </w:r>
      <w:r w:rsidR="00AF5464">
        <w:t xml:space="preserve"> сигнал, на который указывает красная полоса</w:t>
      </w:r>
      <w:r w:rsidR="0072158B">
        <w:t xml:space="preserve"> </w:t>
      </w:r>
      <w:r w:rsidR="0072158B" w:rsidRPr="0072158B">
        <w:t>(</w:t>
      </w:r>
      <w:r w:rsidR="0072158B">
        <w:t xml:space="preserve">рис. </w:t>
      </w:r>
      <w:r w:rsidR="0072158B">
        <w:fldChar w:fldCharType="begin"/>
      </w:r>
      <w:r w:rsidR="0072158B">
        <w:instrText xml:space="preserve"> REF Рис_17_new5 \h </w:instrText>
      </w:r>
      <w:r w:rsidR="0072158B">
        <w:fldChar w:fldCharType="separate"/>
      </w:r>
      <w:r w:rsidR="003C0EF8">
        <w:rPr>
          <w:noProof/>
        </w:rPr>
        <w:t>17</w:t>
      </w:r>
      <w:r w:rsidR="0072158B">
        <w:fldChar w:fldCharType="end"/>
      </w:r>
      <w:r w:rsidR="0072158B" w:rsidRPr="0072158B">
        <w:t>)</w:t>
      </w:r>
      <w:r w:rsidR="00AF5464">
        <w:t>.</w:t>
      </w:r>
    </w:p>
    <w:p w14:paraId="1D7203E6" w14:textId="7C619553" w:rsidR="00AF5464" w:rsidRDefault="00B9305A" w:rsidP="00B9305A">
      <w:pPr>
        <w:jc w:val="center"/>
      </w:pPr>
      <w:r>
        <w:object w:dxaOrig="25140" w:dyaOrig="14955" w14:anchorId="39E360BC">
          <v:shape id="_x0000_i1038" type="#_x0000_t75" style="width:495pt;height:294.75pt" o:ole="">
            <v:imagedata r:id="rId38" o:title=""/>
          </v:shape>
          <o:OLEObject Type="Embed" ProgID="Visio.Drawing.15" ShapeID="_x0000_i1038" DrawAspect="Content" ObjectID="_1719907724" r:id="rId39"/>
        </w:object>
      </w:r>
    </w:p>
    <w:p w14:paraId="0547E7D2" w14:textId="2294CBEC" w:rsidR="00AF5464" w:rsidRDefault="00AF5464" w:rsidP="00AF5464">
      <w:pPr>
        <w:ind w:left="360"/>
        <w:jc w:val="center"/>
      </w:pPr>
      <w:r w:rsidRPr="0022017F">
        <w:t xml:space="preserve">Рис. </w:t>
      </w:r>
      <w:bookmarkStart w:id="46" w:name="Рис_16_new5"/>
      <w:r>
        <w:fldChar w:fldCharType="begin"/>
      </w:r>
      <w:r>
        <w:instrText xml:space="preserve"> SEQ Рисунок \* ARABIC </w:instrText>
      </w:r>
      <w:r>
        <w:fldChar w:fldCharType="separate"/>
      </w:r>
      <w:r w:rsidR="003C0EF8">
        <w:rPr>
          <w:noProof/>
        </w:rPr>
        <w:t>16</w:t>
      </w:r>
      <w:r>
        <w:rPr>
          <w:noProof/>
        </w:rPr>
        <w:fldChar w:fldCharType="end"/>
      </w:r>
      <w:bookmarkEnd w:id="46"/>
      <w:r w:rsidRPr="0022017F">
        <w:t> – </w:t>
      </w:r>
      <w:r>
        <w:t>Ра</w:t>
      </w:r>
      <w:r w:rsidR="00B9305A">
        <w:t>сположение красной полосы для случая наложения переносимого сигнала на имеющийся</w:t>
      </w:r>
    </w:p>
    <w:p w14:paraId="742CF963" w14:textId="69ECB195" w:rsidR="00126B67" w:rsidRDefault="00374B29" w:rsidP="00126B67">
      <w:pPr>
        <w:ind w:left="360"/>
        <w:jc w:val="center"/>
      </w:pPr>
      <w:r>
        <w:object w:dxaOrig="25140" w:dyaOrig="14955" w14:anchorId="611693CC">
          <v:shape id="_x0000_i1039" type="#_x0000_t75" style="width:495pt;height:294.75pt" o:ole="">
            <v:imagedata r:id="rId40" o:title=""/>
          </v:shape>
          <o:OLEObject Type="Embed" ProgID="Visio.Drawing.15" ShapeID="_x0000_i1039" DrawAspect="Content" ObjectID="_1719907725" r:id="rId41"/>
        </w:object>
      </w:r>
      <w:r w:rsidR="00126B67" w:rsidRPr="00126B67">
        <w:t xml:space="preserve"> </w:t>
      </w:r>
      <w:r w:rsidR="00126B67" w:rsidRPr="0022017F">
        <w:t xml:space="preserve">Рис. </w:t>
      </w:r>
      <w:bookmarkStart w:id="47" w:name="Рис_17_new5"/>
      <w:r w:rsidR="00126B67">
        <w:fldChar w:fldCharType="begin"/>
      </w:r>
      <w:r w:rsidR="00126B67">
        <w:instrText xml:space="preserve"> SEQ Рисунок \* ARABIC </w:instrText>
      </w:r>
      <w:r w:rsidR="00126B67">
        <w:fldChar w:fldCharType="separate"/>
      </w:r>
      <w:r w:rsidR="003C0EF8">
        <w:rPr>
          <w:noProof/>
        </w:rPr>
        <w:t>17</w:t>
      </w:r>
      <w:r w:rsidR="00126B67">
        <w:rPr>
          <w:noProof/>
        </w:rPr>
        <w:fldChar w:fldCharType="end"/>
      </w:r>
      <w:bookmarkEnd w:id="47"/>
      <w:r w:rsidR="00126B67" w:rsidRPr="0022017F">
        <w:t> – </w:t>
      </w:r>
      <w:r w:rsidR="00126B67">
        <w:t xml:space="preserve">Расположение </w:t>
      </w:r>
      <w:r w:rsidR="0072158B">
        <w:t>сигналов после наложения</w:t>
      </w:r>
    </w:p>
    <w:p w14:paraId="0CD7F827" w14:textId="7052D0E1" w:rsidR="003136FE" w:rsidRDefault="00F63BFB" w:rsidP="000F0834">
      <w:r>
        <w:t xml:space="preserve">Процедура переноса дискретных сигналов аналогична переносу аналоговых сигналов. Более того, должна быть предусмотрена возможность переноса </w:t>
      </w:r>
      <w:r w:rsidR="00A97BC5">
        <w:t xml:space="preserve">аналогового </w:t>
      </w:r>
      <w:r>
        <w:t xml:space="preserve">сигнала </w:t>
      </w:r>
      <w:r w:rsidR="00A97BC5">
        <w:t xml:space="preserve">в </w:t>
      </w:r>
      <w:r w:rsidR="002F1186">
        <w:t>область</w:t>
      </w:r>
      <w:r w:rsidR="00A97BC5">
        <w:t xml:space="preserve"> дискретных и наоборот. При этом масштаб отображения дискретных сигналов по оси ординат не меняется при его наложении на аналоговый сигнал и остаётся постоянной величиной в пикселях. </w:t>
      </w:r>
    </w:p>
    <w:p w14:paraId="267AC5A8" w14:textId="6A98EBF5" w:rsidR="00A97BC5" w:rsidRDefault="00A97BC5" w:rsidP="000F0834">
      <w:r>
        <w:t xml:space="preserve">Примечание: </w:t>
      </w:r>
      <w:r w:rsidR="002F1186">
        <w:t>области</w:t>
      </w:r>
      <w:r>
        <w:t xml:space="preserve"> отображения аналоговых и дискретных сигналов разделены полосой </w:t>
      </w:r>
      <w:r w:rsidRPr="00A97BC5">
        <w:t>(</w:t>
      </w:r>
      <w:r>
        <w:t xml:space="preserve">элемент №21 на рис. </w:t>
      </w:r>
      <w:r w:rsidR="005D62DB">
        <w:fldChar w:fldCharType="begin"/>
      </w:r>
      <w:r w:rsidR="005D62DB">
        <w:instrText xml:space="preserve"> REF Рис_1_new2 \h </w:instrText>
      </w:r>
      <w:r w:rsidR="005D62DB">
        <w:fldChar w:fldCharType="separate"/>
      </w:r>
      <w:r w:rsidR="003C0EF8">
        <w:rPr>
          <w:noProof/>
        </w:rPr>
        <w:t>3</w:t>
      </w:r>
      <w:r w:rsidR="005D62DB">
        <w:fldChar w:fldCharType="end"/>
      </w:r>
      <w:r w:rsidRPr="00A97BC5">
        <w:t>)</w:t>
      </w:r>
      <w:r w:rsidR="005D62DB">
        <w:t xml:space="preserve">. </w:t>
      </w:r>
    </w:p>
    <w:p w14:paraId="40E63382" w14:textId="77777777" w:rsidR="00597B12" w:rsidRDefault="00597B12" w:rsidP="00F63BFB">
      <w:pPr>
        <w:ind w:left="426"/>
      </w:pPr>
    </w:p>
    <w:p w14:paraId="6E8D40DC" w14:textId="06B09D90" w:rsidR="00597B12" w:rsidRPr="008C0EAF" w:rsidRDefault="00597B12" w:rsidP="00597B12">
      <w:pPr>
        <w:pStyle w:val="3"/>
        <w:numPr>
          <w:ilvl w:val="3"/>
          <w:numId w:val="1"/>
        </w:numPr>
      </w:pPr>
      <w:bookmarkStart w:id="48" w:name="_Toc109285150"/>
      <w:bookmarkStart w:id="49" w:name="_Ref109285878"/>
      <w:bookmarkStart w:id="50" w:name="_Ref109285996"/>
      <w:r>
        <w:t>Элемент № 14</w:t>
      </w:r>
      <w:r w:rsidRPr="00EE6EF7">
        <w:t xml:space="preserve">. </w:t>
      </w:r>
      <w:r w:rsidRPr="00597B12">
        <w:t>Кнопка увеличения масштаба по оси времени</w:t>
      </w:r>
      <w:bookmarkEnd w:id="48"/>
      <w:bookmarkEnd w:id="49"/>
      <w:bookmarkEnd w:id="50"/>
    </w:p>
    <w:p w14:paraId="5F8F8437" w14:textId="66A5606C" w:rsidR="003136FE" w:rsidRPr="00A53C76" w:rsidRDefault="00A53C76" w:rsidP="00597B12">
      <w:r w:rsidRPr="00A53C76">
        <w:t>Для деталь</w:t>
      </w:r>
      <w:r>
        <w:t>ного анализа осциллограммы необходима возможность масштабирования его по оси времени. При первом открытии осциллограммы в окне должен помещаться весь временной отрезок, записанный осциллограммой.</w:t>
      </w:r>
      <w:r w:rsidR="00D94EE4">
        <w:t xml:space="preserve"> При нажатии на кнопку </w:t>
      </w:r>
      <w:r w:rsidR="00D94EE4" w:rsidRPr="00D94EE4">
        <w:t xml:space="preserve">&lt;&gt; </w:t>
      </w:r>
      <w:r w:rsidR="00D94EE4">
        <w:t xml:space="preserve">масштаб времени должен увеличиваться и временной интервал между вертикальными линиями сетки </w:t>
      </w:r>
      <w:r w:rsidR="00D94EE4" w:rsidRPr="00D94EE4">
        <w:t>(</w:t>
      </w:r>
      <w:r w:rsidR="00D94EE4">
        <w:t xml:space="preserve">п. </w:t>
      </w:r>
      <w:r w:rsidR="00363D7F">
        <w:fldChar w:fldCharType="begin"/>
      </w:r>
      <w:r w:rsidR="00363D7F">
        <w:instrText xml:space="preserve"> REF _Ref109286996 \w \h </w:instrText>
      </w:r>
      <w:r w:rsidR="00363D7F">
        <w:fldChar w:fldCharType="separate"/>
      </w:r>
      <w:r w:rsidR="00363D7F">
        <w:t>2.3.2.8</w:t>
      </w:r>
      <w:r w:rsidR="00363D7F">
        <w:fldChar w:fldCharType="end"/>
      </w:r>
      <w:r w:rsidR="00D94EE4" w:rsidRPr="00D94EE4">
        <w:t>)</w:t>
      </w:r>
      <w:r w:rsidR="00A62E5D">
        <w:t xml:space="preserve"> должен выбираться</w:t>
      </w:r>
      <w:r w:rsidR="00530DCE">
        <w:t xml:space="preserve"> ряда чисел</w:t>
      </w:r>
      <w:r w:rsidR="00A62E5D">
        <w:t xml:space="preserve"> </w:t>
      </w:r>
      <w:r w:rsidR="009478D8">
        <w:t xml:space="preserve">табл. </w:t>
      </w:r>
      <w:r w:rsidR="009478D8">
        <w:fldChar w:fldCharType="begin"/>
      </w:r>
      <w:r w:rsidR="009478D8">
        <w:instrText xml:space="preserve"> REF Табл_3 \h </w:instrText>
      </w:r>
      <w:r w:rsidR="009478D8">
        <w:fldChar w:fldCharType="separate"/>
      </w:r>
      <w:r w:rsidR="003C0EF8">
        <w:t>3</w:t>
      </w:r>
      <w:r w:rsidR="009478D8">
        <w:fldChar w:fldCharType="end"/>
      </w:r>
      <w:r w:rsidR="009478D8">
        <w:t xml:space="preserve"> так, чтобы число временных интервалов не превышало 20 при открытии осциллограммы на всё окно. При этом при уменьшении окна программы величина интервала не должна изменяться ни в мс, ни в пикселях, а должно меняться лишь количество целых интервалов отображения.</w:t>
      </w:r>
      <w:r w:rsidR="00530DCE">
        <w:t xml:space="preserve"> Если требуемое значение интервала более 500 мс, то его значение получают умножением на 2 предыдущего значения.</w:t>
      </w:r>
    </w:p>
    <w:p w14:paraId="0335F257" w14:textId="4D3CEE8A" w:rsidR="00A62E5D" w:rsidRPr="002D11D2" w:rsidRDefault="00A62E5D" w:rsidP="00CC0064">
      <w:r>
        <w:t>Табл. </w:t>
      </w:r>
      <w:bookmarkStart w:id="51" w:name="Табл_3"/>
      <w:r>
        <w:t>3</w:t>
      </w:r>
      <w:bookmarkEnd w:id="51"/>
      <w:r>
        <w:t>. Величины интервалов времени между вертикальными линиями сетки</w:t>
      </w:r>
    </w:p>
    <w:tbl>
      <w:tblPr>
        <w:tblStyle w:val="afe"/>
        <w:tblW w:w="10065" w:type="dxa"/>
        <w:tblInd w:w="-5" w:type="dxa"/>
        <w:tblLook w:val="04A0" w:firstRow="1" w:lastRow="0" w:firstColumn="1" w:lastColumn="0" w:noHBand="0" w:noVBand="1"/>
      </w:tblPr>
      <w:tblGrid>
        <w:gridCol w:w="10065"/>
      </w:tblGrid>
      <w:tr w:rsidR="00C93528" w14:paraId="3137048B" w14:textId="77777777" w:rsidTr="00CC0064">
        <w:tc>
          <w:tcPr>
            <w:tcW w:w="10065" w:type="dxa"/>
          </w:tcPr>
          <w:p w14:paraId="479E9D31" w14:textId="79DD837F" w:rsidR="00C93528" w:rsidRPr="009478D8" w:rsidRDefault="00C93528" w:rsidP="00CC0064">
            <w:pPr>
              <w:jc w:val="center"/>
              <w:rPr>
                <w:b/>
              </w:rPr>
            </w:pPr>
            <w:r>
              <w:rPr>
                <w:b/>
              </w:rPr>
              <w:t>Величина временного интервала между вертикальными линиями сетки, мс</w:t>
            </w:r>
          </w:p>
        </w:tc>
      </w:tr>
      <w:tr w:rsidR="00C93528" w14:paraId="35906F8F" w14:textId="77777777" w:rsidTr="00CC0064">
        <w:tc>
          <w:tcPr>
            <w:tcW w:w="10065" w:type="dxa"/>
          </w:tcPr>
          <w:p w14:paraId="26B61992" w14:textId="688FD0E8" w:rsidR="00C93528" w:rsidRPr="00D361DC" w:rsidRDefault="00C93528" w:rsidP="001F35D4">
            <w:r>
              <w:t>…</w:t>
            </w:r>
          </w:p>
        </w:tc>
      </w:tr>
      <w:tr w:rsidR="00C93528" w14:paraId="5E4F8BF5" w14:textId="77777777" w:rsidTr="00CC0064">
        <w:tc>
          <w:tcPr>
            <w:tcW w:w="10065" w:type="dxa"/>
          </w:tcPr>
          <w:p w14:paraId="011482BE" w14:textId="70BE2ED7" w:rsidR="00C93528" w:rsidRPr="00D361DC" w:rsidRDefault="00C93528" w:rsidP="001F35D4">
            <w:r>
              <w:t>500</w:t>
            </w:r>
          </w:p>
        </w:tc>
      </w:tr>
      <w:tr w:rsidR="00C93528" w14:paraId="2F0B4FDB" w14:textId="77777777" w:rsidTr="00CC0064">
        <w:tc>
          <w:tcPr>
            <w:tcW w:w="10065" w:type="dxa"/>
          </w:tcPr>
          <w:p w14:paraId="2CB92250" w14:textId="2009FFB5" w:rsidR="00C93528" w:rsidRPr="00D361DC" w:rsidRDefault="00530DCE" w:rsidP="001F35D4">
            <w:r>
              <w:t>200</w:t>
            </w:r>
          </w:p>
        </w:tc>
      </w:tr>
      <w:tr w:rsidR="00C93528" w14:paraId="3767AB53" w14:textId="77777777" w:rsidTr="00CC0064">
        <w:tc>
          <w:tcPr>
            <w:tcW w:w="10065" w:type="dxa"/>
          </w:tcPr>
          <w:p w14:paraId="60035E65" w14:textId="3AA38F8E" w:rsidR="00C93528" w:rsidRPr="00D361DC" w:rsidRDefault="00530DCE" w:rsidP="001F35D4">
            <w:r>
              <w:t>100</w:t>
            </w:r>
          </w:p>
        </w:tc>
      </w:tr>
      <w:tr w:rsidR="00C93528" w14:paraId="38E058F7" w14:textId="77777777" w:rsidTr="00CC0064">
        <w:tc>
          <w:tcPr>
            <w:tcW w:w="10065" w:type="dxa"/>
          </w:tcPr>
          <w:p w14:paraId="1F24707D" w14:textId="2FC71B65" w:rsidR="00C93528" w:rsidRPr="00D361DC" w:rsidRDefault="00530DCE" w:rsidP="001F35D4">
            <w:r>
              <w:t>50</w:t>
            </w:r>
          </w:p>
        </w:tc>
      </w:tr>
      <w:tr w:rsidR="00C93528" w14:paraId="5282483D" w14:textId="77777777" w:rsidTr="00CC0064">
        <w:tc>
          <w:tcPr>
            <w:tcW w:w="10065" w:type="dxa"/>
          </w:tcPr>
          <w:p w14:paraId="11C1D2CD" w14:textId="0472BF3F" w:rsidR="00C93528" w:rsidRDefault="00530DCE" w:rsidP="001F35D4">
            <w:r>
              <w:t>20</w:t>
            </w:r>
          </w:p>
        </w:tc>
      </w:tr>
      <w:tr w:rsidR="00C93528" w14:paraId="015E57AB" w14:textId="77777777" w:rsidTr="00CC0064">
        <w:tc>
          <w:tcPr>
            <w:tcW w:w="10065" w:type="dxa"/>
          </w:tcPr>
          <w:p w14:paraId="6B1A39A1" w14:textId="411F874A" w:rsidR="00C93528" w:rsidRDefault="00530DCE" w:rsidP="001F35D4">
            <w:r>
              <w:lastRenderedPageBreak/>
              <w:t>10</w:t>
            </w:r>
          </w:p>
        </w:tc>
      </w:tr>
      <w:tr w:rsidR="00530DCE" w14:paraId="27E63837" w14:textId="77777777" w:rsidTr="00CC0064">
        <w:tc>
          <w:tcPr>
            <w:tcW w:w="10065" w:type="dxa"/>
          </w:tcPr>
          <w:p w14:paraId="1FA21401" w14:textId="46076541" w:rsidR="00530DCE" w:rsidRDefault="00530DCE" w:rsidP="001F35D4">
            <w:r>
              <w:t>5</w:t>
            </w:r>
          </w:p>
        </w:tc>
      </w:tr>
      <w:tr w:rsidR="00530DCE" w14:paraId="34BC4E1D" w14:textId="77777777" w:rsidTr="00CC0064">
        <w:tc>
          <w:tcPr>
            <w:tcW w:w="10065" w:type="dxa"/>
          </w:tcPr>
          <w:p w14:paraId="1A1F102D" w14:textId="370D781E" w:rsidR="00530DCE" w:rsidRDefault="00530DCE" w:rsidP="001F35D4">
            <w:r>
              <w:t>2</w:t>
            </w:r>
          </w:p>
        </w:tc>
      </w:tr>
      <w:tr w:rsidR="00530DCE" w14:paraId="103C781B" w14:textId="77777777" w:rsidTr="00CC0064">
        <w:tc>
          <w:tcPr>
            <w:tcW w:w="10065" w:type="dxa"/>
          </w:tcPr>
          <w:p w14:paraId="779AFF2E" w14:textId="7AD868F7" w:rsidR="00530DCE" w:rsidRDefault="00530DCE" w:rsidP="001F35D4">
            <w:r>
              <w:t>1</w:t>
            </w:r>
          </w:p>
        </w:tc>
      </w:tr>
    </w:tbl>
    <w:p w14:paraId="68E9318C" w14:textId="1EF96EB7" w:rsidR="003136FE" w:rsidRDefault="00E45050" w:rsidP="000F0834">
      <w:r w:rsidRPr="00E45050">
        <w:t xml:space="preserve">При </w:t>
      </w:r>
      <w:r>
        <w:t xml:space="preserve">достижении масштаба </w:t>
      </w:r>
      <w:r w:rsidR="006F6280">
        <w:t xml:space="preserve">интервала в </w:t>
      </w:r>
      <w:r w:rsidR="00783E2C">
        <w:t>5</w:t>
      </w:r>
      <w:r w:rsidR="006F6280">
        <w:t xml:space="preserve"> мс на всех аналоговых сигналах должны отображаться отсчёты сигнала </w:t>
      </w:r>
      <w:r w:rsidR="001D4BF5">
        <w:t>с помощью</w:t>
      </w:r>
      <w:r w:rsidR="006F6280">
        <w:t xml:space="preserve"> знака «+»</w:t>
      </w:r>
      <w:r w:rsidR="001D4BF5">
        <w:t xml:space="preserve"> </w:t>
      </w:r>
      <w:r w:rsidR="001D4BF5" w:rsidRPr="001D4BF5">
        <w:t>(</w:t>
      </w:r>
      <w:r w:rsidR="001D4BF5">
        <w:t xml:space="preserve">рис. </w:t>
      </w:r>
      <w:r w:rsidR="001D4BF5">
        <w:fldChar w:fldCharType="begin"/>
      </w:r>
      <w:r w:rsidR="001D4BF5">
        <w:instrText xml:space="preserve"> REF Рис_18_new5 \h </w:instrText>
      </w:r>
      <w:r w:rsidR="001D4BF5">
        <w:fldChar w:fldCharType="separate"/>
      </w:r>
      <w:r w:rsidR="003C0EF8">
        <w:rPr>
          <w:noProof/>
        </w:rPr>
        <w:t>18</w:t>
      </w:r>
      <w:r w:rsidR="001D4BF5">
        <w:fldChar w:fldCharType="end"/>
      </w:r>
      <w:r w:rsidR="001D4BF5" w:rsidRPr="001D4BF5">
        <w:t>)</w:t>
      </w:r>
      <w:r w:rsidR="006F6280">
        <w:t>.</w:t>
      </w:r>
    </w:p>
    <w:p w14:paraId="61BDE81B" w14:textId="77777777" w:rsidR="00A2139B" w:rsidRDefault="00A2139B" w:rsidP="000F0834">
      <w:r>
        <w:object w:dxaOrig="17040" w:dyaOrig="3015" w14:anchorId="178E2FD9">
          <v:shape id="_x0000_i1040" type="#_x0000_t75" style="width:495.75pt;height:87.75pt" o:ole="">
            <v:imagedata r:id="rId42" o:title=""/>
          </v:shape>
          <o:OLEObject Type="Embed" ProgID="Visio.Drawing.15" ShapeID="_x0000_i1040" DrawAspect="Content" ObjectID="_1719907726" r:id="rId43"/>
        </w:object>
      </w:r>
    </w:p>
    <w:p w14:paraId="750E824E" w14:textId="4D7E35F7" w:rsidR="001D4BF5" w:rsidRDefault="001D4BF5" w:rsidP="00A2139B">
      <w:pPr>
        <w:ind w:left="709"/>
        <w:jc w:val="center"/>
      </w:pPr>
      <w:r w:rsidRPr="0022017F">
        <w:t xml:space="preserve">Рис. </w:t>
      </w:r>
      <w:bookmarkStart w:id="52" w:name="Рис_18_new5"/>
      <w:r>
        <w:fldChar w:fldCharType="begin"/>
      </w:r>
      <w:r>
        <w:instrText xml:space="preserve"> SEQ Рисунок \* ARABIC </w:instrText>
      </w:r>
      <w:r>
        <w:fldChar w:fldCharType="separate"/>
      </w:r>
      <w:r w:rsidR="003C0EF8">
        <w:rPr>
          <w:noProof/>
        </w:rPr>
        <w:t>18</w:t>
      </w:r>
      <w:r>
        <w:rPr>
          <w:noProof/>
        </w:rPr>
        <w:fldChar w:fldCharType="end"/>
      </w:r>
      <w:bookmarkEnd w:id="52"/>
      <w:r w:rsidRPr="0022017F">
        <w:t> – </w:t>
      </w:r>
      <w:r>
        <w:t>Отображение отсчётов сигнала с помощью знака «+»</w:t>
      </w:r>
    </w:p>
    <w:p w14:paraId="232151EE" w14:textId="18AB650D" w:rsidR="00A2139B" w:rsidRPr="009B68D0" w:rsidRDefault="00783E2C" w:rsidP="000F0834">
      <w:r>
        <w:t>При достижении масштаба интервала в 2 мс должны отображаться номера отсчётов сигнала</w:t>
      </w:r>
      <w:r w:rsidR="009B68D0">
        <w:t xml:space="preserve"> </w:t>
      </w:r>
      <w:r w:rsidR="009B68D0" w:rsidRPr="009B68D0">
        <w:t>(</w:t>
      </w:r>
      <w:r w:rsidR="009B68D0">
        <w:t xml:space="preserve">рис. </w:t>
      </w:r>
      <w:r w:rsidR="009B68D0">
        <w:fldChar w:fldCharType="begin"/>
      </w:r>
      <w:r w:rsidR="009B68D0">
        <w:instrText xml:space="preserve"> REF Рис_19_new5 \h </w:instrText>
      </w:r>
      <w:r w:rsidR="009B68D0">
        <w:fldChar w:fldCharType="separate"/>
      </w:r>
      <w:r w:rsidR="003C0EF8">
        <w:rPr>
          <w:noProof/>
        </w:rPr>
        <w:t>19</w:t>
      </w:r>
      <w:r w:rsidR="009B68D0">
        <w:fldChar w:fldCharType="end"/>
      </w:r>
      <w:r w:rsidR="009B68D0" w:rsidRPr="009B68D0">
        <w:t>)</w:t>
      </w:r>
      <w:r w:rsidR="009B68D0">
        <w:t xml:space="preserve">. </w:t>
      </w:r>
    </w:p>
    <w:p w14:paraId="6CEAB44D" w14:textId="6B6DE852" w:rsidR="00783E2C" w:rsidRDefault="008662D2" w:rsidP="008662D2">
      <w:pPr>
        <w:ind w:left="709"/>
        <w:jc w:val="center"/>
      </w:pPr>
      <w:r>
        <w:object w:dxaOrig="7411" w:dyaOrig="3840" w14:anchorId="51E52D9C">
          <v:shape id="_x0000_i1041" type="#_x0000_t75" style="width:284.25pt;height:148.5pt" o:ole="">
            <v:imagedata r:id="rId44" o:title=""/>
          </v:shape>
          <o:OLEObject Type="Embed" ProgID="Visio.Drawing.15" ShapeID="_x0000_i1041" DrawAspect="Content" ObjectID="_1719907727" r:id="rId45"/>
        </w:object>
      </w:r>
    </w:p>
    <w:p w14:paraId="2DE74EA2" w14:textId="6DED3289" w:rsidR="00783E2C" w:rsidRDefault="00783E2C" w:rsidP="00783E2C">
      <w:pPr>
        <w:ind w:left="709"/>
        <w:jc w:val="center"/>
      </w:pPr>
      <w:r w:rsidRPr="0022017F">
        <w:t xml:space="preserve">Рис. </w:t>
      </w:r>
      <w:bookmarkStart w:id="53" w:name="Рис_19_new5"/>
      <w:r>
        <w:fldChar w:fldCharType="begin"/>
      </w:r>
      <w:r>
        <w:instrText xml:space="preserve"> SEQ Рисунок \* ARABIC </w:instrText>
      </w:r>
      <w:r>
        <w:fldChar w:fldCharType="separate"/>
      </w:r>
      <w:r w:rsidR="003C0EF8">
        <w:rPr>
          <w:noProof/>
        </w:rPr>
        <w:t>19</w:t>
      </w:r>
      <w:r>
        <w:rPr>
          <w:noProof/>
        </w:rPr>
        <w:fldChar w:fldCharType="end"/>
      </w:r>
      <w:bookmarkEnd w:id="53"/>
      <w:r w:rsidRPr="0022017F">
        <w:t> – </w:t>
      </w:r>
      <w:r>
        <w:t>Отображение номеров отсчётов сигнала</w:t>
      </w:r>
    </w:p>
    <w:p w14:paraId="0313E93C" w14:textId="77777777" w:rsidR="00783E2C" w:rsidRDefault="00783E2C" w:rsidP="00783E2C">
      <w:pPr>
        <w:ind w:left="709"/>
        <w:jc w:val="left"/>
      </w:pPr>
    </w:p>
    <w:p w14:paraId="1986E030" w14:textId="1838C472" w:rsidR="000F0834" w:rsidRDefault="000F0834" w:rsidP="000F0834">
      <w:pPr>
        <w:pStyle w:val="3"/>
        <w:numPr>
          <w:ilvl w:val="3"/>
          <w:numId w:val="1"/>
        </w:numPr>
      </w:pPr>
      <w:bookmarkStart w:id="54" w:name="_Toc109285151"/>
      <w:r>
        <w:t>Элемент № 15</w:t>
      </w:r>
      <w:r w:rsidRPr="00EE6EF7">
        <w:t xml:space="preserve">. </w:t>
      </w:r>
      <w:r w:rsidRPr="000F0834">
        <w:t>Кнопка уменьшения масштаба по оси времени</w:t>
      </w:r>
      <w:bookmarkEnd w:id="54"/>
    </w:p>
    <w:p w14:paraId="54D51949" w14:textId="7180BB32" w:rsidR="000F0834" w:rsidRPr="000F0834" w:rsidRDefault="000F0834" w:rsidP="000F0834">
      <w:r>
        <w:t xml:space="preserve">Работа кнопки </w:t>
      </w:r>
      <w:r w:rsidR="00781F4B">
        <w:t>обратна работе</w:t>
      </w:r>
      <w:r>
        <w:t xml:space="preserve"> кнопк</w:t>
      </w:r>
      <w:r w:rsidR="00781F4B">
        <w:t>и</w:t>
      </w:r>
      <w:r>
        <w:t xml:space="preserve"> увеличения сигнала. Нажатие на кнопку приводит к уменьшению масштаба по оси времени в соответствии с числовым рядом</w:t>
      </w:r>
      <w:r w:rsidR="00781F4B">
        <w:t xml:space="preserve"> множителей</w:t>
      </w:r>
      <w:r>
        <w:t xml:space="preserve"> табл.</w:t>
      </w:r>
      <w:r>
        <w:fldChar w:fldCharType="begin"/>
      </w:r>
      <w:r>
        <w:instrText xml:space="preserve"> REF Табл_3 \h </w:instrText>
      </w:r>
      <w:r>
        <w:fldChar w:fldCharType="separate"/>
      </w:r>
      <w:r w:rsidR="003C0EF8">
        <w:t>3</w:t>
      </w:r>
      <w:r>
        <w:fldChar w:fldCharType="end"/>
      </w:r>
      <w:r>
        <w:t>.</w:t>
      </w:r>
    </w:p>
    <w:p w14:paraId="6D7FEC0C" w14:textId="77777777" w:rsidR="003136FE" w:rsidRDefault="003136FE" w:rsidP="003136FE">
      <w:pPr>
        <w:rPr>
          <w:b/>
        </w:rPr>
      </w:pPr>
    </w:p>
    <w:p w14:paraId="329BDC74" w14:textId="3878AD14" w:rsidR="002B4AAA" w:rsidRPr="002B4AAA" w:rsidRDefault="002B4AAA" w:rsidP="002B4AAA">
      <w:pPr>
        <w:pStyle w:val="3"/>
        <w:numPr>
          <w:ilvl w:val="3"/>
          <w:numId w:val="1"/>
        </w:numPr>
      </w:pPr>
      <w:bookmarkStart w:id="55" w:name="_Toc109285152"/>
      <w:r>
        <w:t>Элемент № 16</w:t>
      </w:r>
      <w:r w:rsidRPr="00EE6EF7">
        <w:t xml:space="preserve">. </w:t>
      </w:r>
      <w:r w:rsidRPr="002B4AAA">
        <w:t>Кнопка увеличения размеров окон отображения аналоговых сигналов</w:t>
      </w:r>
      <w:bookmarkEnd w:id="55"/>
    </w:p>
    <w:p w14:paraId="41F122FA" w14:textId="0894A1C6" w:rsidR="001F35D4" w:rsidRPr="00093614" w:rsidRDefault="00DB14A1" w:rsidP="002B4AAA">
      <w:pPr>
        <w:rPr>
          <w:b/>
        </w:rPr>
      </w:pPr>
      <w:bookmarkStart w:id="56" w:name="_Ref109043927"/>
      <w:r w:rsidRPr="00DB14A1">
        <w:t>При п</w:t>
      </w:r>
      <w:r>
        <w:t>ервом открытии осциллограммы</w:t>
      </w:r>
      <w:r w:rsidR="00DC4BD6">
        <w:t xml:space="preserve"> размеры окон отображения каждого аналогового и дискретного сигнала должны быть таковы, что</w:t>
      </w:r>
      <w:r>
        <w:t xml:space="preserve"> в область отображения аналоговых сигналов должно умещ</w:t>
      </w:r>
      <w:r w:rsidR="00DC4BD6">
        <w:t xml:space="preserve">аться 6 аналоговых сигналов, в область отображения дискретных – 6 дискретных сигналов при открытии окна программы на весь экран. При этом размер окон отображения </w:t>
      </w:r>
      <w:r w:rsidR="00DC4BD6" w:rsidRPr="00781F4B">
        <w:rPr>
          <w:b/>
        </w:rPr>
        <w:t>каждого</w:t>
      </w:r>
      <w:r w:rsidR="00DC4BD6">
        <w:t xml:space="preserve"> аналогового сигнала не должен уменьшаться при уменьшении размеров окна программы. </w:t>
      </w:r>
      <w:r w:rsidR="002F691A" w:rsidRPr="002F691A">
        <w:t>Пр</w:t>
      </w:r>
      <w:r w:rsidR="002F691A">
        <w:t xml:space="preserve">и нажатии на кнопку </w:t>
      </w:r>
      <w:r w:rsidR="002F691A">
        <w:object w:dxaOrig="871" w:dyaOrig="600" w14:anchorId="46EEC546">
          <v:shape id="_x0000_i1042" type="#_x0000_t75" style="width:23.25pt;height:15.75pt" o:ole="">
            <v:imagedata r:id="rId46" o:title=""/>
          </v:shape>
          <o:OLEObject Type="Embed" ProgID="Visio.Drawing.15" ShapeID="_x0000_i1042" DrawAspect="Content" ObjectID="_1719907728" r:id="rId47"/>
        </w:object>
      </w:r>
      <w:r w:rsidR="002F691A">
        <w:t xml:space="preserve"> </w:t>
      </w:r>
      <w:r>
        <w:t>увеличивается размер</w:t>
      </w:r>
      <w:r w:rsidR="00EA53D0">
        <w:t xml:space="preserve"> всех без исключения окон отображения аналоговых сигналов </w:t>
      </w:r>
      <w:r w:rsidR="00EA53D0" w:rsidRPr="00EA53D0">
        <w:t>(</w:t>
      </w:r>
      <w:r w:rsidR="00EA53D0">
        <w:t>но не дискретных</w:t>
      </w:r>
      <w:r w:rsidR="00EA53D0" w:rsidRPr="00EA53D0">
        <w:t>)</w:t>
      </w:r>
      <w:r w:rsidR="00EA53D0">
        <w:t>.</w:t>
      </w:r>
      <w:r w:rsidR="00E363CA">
        <w:t xml:space="preserve"> Каждое нажатие на кнопку сопровождается увеличением размера окна по оси ординат в 1,2 раза</w:t>
      </w:r>
      <w:r w:rsidR="00093614">
        <w:t xml:space="preserve"> от предыдущего значения</w:t>
      </w:r>
      <w:r w:rsidR="00E363CA">
        <w:t>. Верхним пределом размера окна по оси ординат является размер в 2/3 от всего окна отображения программы при её открытии на весь экран.</w:t>
      </w:r>
      <w:bookmarkEnd w:id="56"/>
    </w:p>
    <w:p w14:paraId="35B40F3A" w14:textId="3BAE76D5" w:rsidR="00093614" w:rsidRDefault="00093614" w:rsidP="00093614">
      <w:pPr>
        <w:jc w:val="center"/>
        <w:rPr>
          <w:b/>
        </w:rPr>
      </w:pPr>
      <w:r>
        <w:object w:dxaOrig="25140" w:dyaOrig="14955" w14:anchorId="1A044FB5">
          <v:shape id="_x0000_i1043" type="#_x0000_t75" style="width:495pt;height:294.75pt" o:ole="">
            <v:imagedata r:id="rId48" o:title=""/>
          </v:shape>
          <o:OLEObject Type="Embed" ProgID="Visio.Drawing.15" ShapeID="_x0000_i1043" DrawAspect="Content" ObjectID="_1719907729" r:id="rId49"/>
        </w:object>
      </w:r>
    </w:p>
    <w:p w14:paraId="2227F31D" w14:textId="25DBE981" w:rsidR="00093614" w:rsidRDefault="00093614" w:rsidP="00093614">
      <w:pPr>
        <w:jc w:val="center"/>
      </w:pPr>
      <w:r w:rsidRPr="0022017F">
        <w:t xml:space="preserve">Рис. </w:t>
      </w:r>
      <w:r w:rsidR="00961476">
        <w:fldChar w:fldCharType="begin"/>
      </w:r>
      <w:r w:rsidR="00961476">
        <w:instrText xml:space="preserve"> SEQ Рисунок \* ARABIC </w:instrText>
      </w:r>
      <w:r w:rsidR="00961476">
        <w:fldChar w:fldCharType="separate"/>
      </w:r>
      <w:r w:rsidR="003C0EF8">
        <w:rPr>
          <w:noProof/>
        </w:rPr>
        <w:t>20</w:t>
      </w:r>
      <w:r w:rsidR="00961476">
        <w:rPr>
          <w:noProof/>
        </w:rPr>
        <w:fldChar w:fldCharType="end"/>
      </w:r>
      <w:r w:rsidRPr="0022017F">
        <w:t> – </w:t>
      </w:r>
      <w:r>
        <w:t>Увеличенн</w:t>
      </w:r>
      <w:r w:rsidR="00781F4B">
        <w:t>ы</w:t>
      </w:r>
      <w:r>
        <w:t>е размеры окон отображения аналоговых сигналов</w:t>
      </w:r>
    </w:p>
    <w:p w14:paraId="64570B96" w14:textId="77941664" w:rsidR="002B4AAA" w:rsidRPr="002B4AAA" w:rsidRDefault="002B4AAA" w:rsidP="002B4AAA">
      <w:pPr>
        <w:pStyle w:val="3"/>
        <w:numPr>
          <w:ilvl w:val="3"/>
          <w:numId w:val="1"/>
        </w:numPr>
      </w:pPr>
      <w:bookmarkStart w:id="57" w:name="_Toc109285153"/>
      <w:r>
        <w:t>Элемент № 18</w:t>
      </w:r>
      <w:r w:rsidRPr="00EE6EF7">
        <w:t xml:space="preserve">. </w:t>
      </w:r>
      <w:r w:rsidRPr="002B4AAA">
        <w:t>Кнопка уменьшения размеров окна отображения аналоговых сигналов</w:t>
      </w:r>
      <w:bookmarkEnd w:id="57"/>
    </w:p>
    <w:p w14:paraId="4CBF2FB4" w14:textId="4D72FAAB" w:rsidR="00E363CA" w:rsidRDefault="00C37E3B" w:rsidP="002B4AAA">
      <w:r>
        <w:t xml:space="preserve">Работа кнопки аналогична работе кнопки увеличения </w:t>
      </w:r>
      <w:r w:rsidRPr="00C37E3B">
        <w:t>(</w:t>
      </w:r>
      <w:r>
        <w:t>элемент №16</w:t>
      </w:r>
      <w:r w:rsidRPr="00C37E3B">
        <w:t>)</w:t>
      </w:r>
      <w:r>
        <w:t xml:space="preserve">. При нажатии величина всех окон по оси ординат уменьшается в 1,2 раз. Минимальный размер окна </w:t>
      </w:r>
      <w:r w:rsidR="00182CA8">
        <w:t xml:space="preserve">отображения аналогового сигнала определяется размером поля отображения текущего значения сигнала </w:t>
      </w:r>
      <w:r w:rsidR="00182CA8" w:rsidRPr="00182CA8">
        <w:t>(</w:t>
      </w:r>
      <w:r w:rsidR="00182CA8">
        <w:t>элемент №11 рис.</w:t>
      </w:r>
      <w:r w:rsidR="002B4AAA">
        <w:t> </w:t>
      </w:r>
      <w:r w:rsidR="00182CA8">
        <w:fldChar w:fldCharType="begin"/>
      </w:r>
      <w:r w:rsidR="00182CA8">
        <w:instrText xml:space="preserve"> REF Рис_1_new2 \h </w:instrText>
      </w:r>
      <w:r w:rsidR="00182CA8">
        <w:fldChar w:fldCharType="separate"/>
      </w:r>
      <w:r w:rsidR="003C0EF8">
        <w:rPr>
          <w:noProof/>
        </w:rPr>
        <w:t>3</w:t>
      </w:r>
      <w:r w:rsidR="00182CA8">
        <w:fldChar w:fldCharType="end"/>
      </w:r>
      <w:r w:rsidR="00182CA8" w:rsidRPr="00182CA8">
        <w:t>)</w:t>
      </w:r>
      <w:r w:rsidR="00182CA8">
        <w:t xml:space="preserve">. </w:t>
      </w:r>
      <w:r w:rsidR="00431073">
        <w:t>Примечание: если на какой-то сигнал наложено множество других сигналов, то поле отображения текущего значения сигнала, очевид</w:t>
      </w:r>
      <w:r w:rsidR="00295612">
        <w:t>но, шире, так как включает информацию обо всех наложенных сигналах. То есть ширина окна по оси ординат не может быть меньше</w:t>
      </w:r>
      <w:r w:rsidR="00781F4B">
        <w:t xml:space="preserve"> этого суммарного поля наложенных сигналов</w:t>
      </w:r>
      <w:r w:rsidR="00295612">
        <w:t>.</w:t>
      </w:r>
    </w:p>
    <w:p w14:paraId="072BEB66" w14:textId="77777777" w:rsidR="002B4AAA" w:rsidRDefault="002B4AAA" w:rsidP="001F1B35"/>
    <w:p w14:paraId="4CA7807E" w14:textId="7EB289FC" w:rsidR="006A7F5D" w:rsidRPr="00996B6A" w:rsidRDefault="006A7F5D" w:rsidP="006A7F5D">
      <w:pPr>
        <w:pStyle w:val="3"/>
        <w:numPr>
          <w:ilvl w:val="3"/>
          <w:numId w:val="1"/>
        </w:numPr>
      </w:pPr>
      <w:bookmarkStart w:id="58" w:name="_Toc109285154"/>
      <w:r>
        <w:t>Элемент № 19</w:t>
      </w:r>
      <w:r w:rsidRPr="00EE6EF7">
        <w:t xml:space="preserve">. </w:t>
      </w:r>
      <w:r w:rsidRPr="00996B6A">
        <w:t>Ниспадающий список выбора типа информации об отображаемом сигнале</w:t>
      </w:r>
      <w:bookmarkEnd w:id="58"/>
    </w:p>
    <w:p w14:paraId="10AC8D69" w14:textId="0F74BB9D" w:rsidR="00295612" w:rsidRDefault="002C5870" w:rsidP="00996B6A">
      <w:pPr>
        <w:rPr>
          <w:b/>
        </w:rPr>
      </w:pPr>
      <w:r>
        <w:t xml:space="preserve">Поле должно обеспечивать выбор отображаемой информации в поле отображения всех аналоговых сигналов </w:t>
      </w:r>
      <w:r w:rsidRPr="002C5870">
        <w:t>(</w:t>
      </w:r>
      <w:r>
        <w:t xml:space="preserve">элемент №11 рис. </w:t>
      </w:r>
      <w:r>
        <w:fldChar w:fldCharType="begin"/>
      </w:r>
      <w:r>
        <w:instrText xml:space="preserve"> REF Рис_1_new2 \h </w:instrText>
      </w:r>
      <w:r>
        <w:fldChar w:fldCharType="separate"/>
      </w:r>
      <w:r w:rsidR="003C0EF8">
        <w:rPr>
          <w:noProof/>
        </w:rPr>
        <w:t>3</w:t>
      </w:r>
      <w:r>
        <w:fldChar w:fldCharType="end"/>
      </w:r>
      <w:r w:rsidRPr="002C5870">
        <w:t>)</w:t>
      </w:r>
      <w:r>
        <w:t xml:space="preserve"> в соответствии с табл.</w:t>
      </w:r>
      <w:r>
        <w:fldChar w:fldCharType="begin"/>
      </w:r>
      <w:r>
        <w:instrText xml:space="preserve"> REF Табл_3 \h </w:instrText>
      </w:r>
      <w:r>
        <w:fldChar w:fldCharType="separate"/>
      </w:r>
      <w:r w:rsidR="003C0EF8">
        <w:t>3</w:t>
      </w:r>
      <w:r>
        <w:fldChar w:fldCharType="end"/>
      </w:r>
      <w:r>
        <w:t>.</w:t>
      </w:r>
      <w:r w:rsidR="00295612">
        <w:rPr>
          <w:b/>
        </w:rPr>
        <w:t xml:space="preserve"> </w:t>
      </w:r>
    </w:p>
    <w:p w14:paraId="0BFF7F64" w14:textId="77777777" w:rsidR="00996B6A" w:rsidRDefault="00996B6A" w:rsidP="00996B6A">
      <w:pPr>
        <w:rPr>
          <w:b/>
        </w:rPr>
      </w:pPr>
    </w:p>
    <w:p w14:paraId="7207C502" w14:textId="23FE06CE" w:rsidR="009C4FA9" w:rsidRPr="009C4FA9" w:rsidRDefault="009C4FA9" w:rsidP="009C4FA9">
      <w:pPr>
        <w:pStyle w:val="3"/>
        <w:numPr>
          <w:ilvl w:val="3"/>
          <w:numId w:val="1"/>
        </w:numPr>
      </w:pPr>
      <w:bookmarkStart w:id="59" w:name="_Toc109285155"/>
      <w:r>
        <w:t>Элемент № 20</w:t>
      </w:r>
      <w:r w:rsidRPr="00EE6EF7">
        <w:t xml:space="preserve">. </w:t>
      </w:r>
      <w:r w:rsidRPr="009C4FA9">
        <w:t>Кнопки выбора отображения аналоговых в первичных/вторичных величинах</w:t>
      </w:r>
      <w:bookmarkEnd w:id="59"/>
    </w:p>
    <w:p w14:paraId="73C44452" w14:textId="6AE27895" w:rsidR="00182CA8" w:rsidRDefault="00432F34" w:rsidP="009C4FA9">
      <w:r w:rsidRPr="00432F34">
        <w:t xml:space="preserve">При </w:t>
      </w:r>
      <w:r>
        <w:t>первом открытии осциллограммы аналоговые сигналы и информация о них отображается во вторичных величинах</w:t>
      </w:r>
      <w:r w:rsidR="00767974">
        <w:t xml:space="preserve">. При этом кнопка «Втор.» отрисовывается нажатой. При переключении на вкладку «Перв.» все величины отображаются в первичных величинах. Пересчёт осуществляется посредством умножения на коэффициент трансформации </w:t>
      </w:r>
      <w:r w:rsidR="00767974" w:rsidRPr="00767974">
        <w:rPr>
          <w:i/>
          <w:lang w:val="en-US"/>
        </w:rPr>
        <w:t>K</w:t>
      </w:r>
      <w:r w:rsidR="00767974" w:rsidRPr="00767974">
        <w:rPr>
          <w:i/>
        </w:rPr>
        <w:t xml:space="preserve"> = </w:t>
      </w:r>
      <w:r w:rsidR="00767974" w:rsidRPr="00767974">
        <w:rPr>
          <w:i/>
          <w:lang w:val="en-US"/>
        </w:rPr>
        <w:t>primary</w:t>
      </w:r>
      <w:r w:rsidR="00767974" w:rsidRPr="00767974">
        <w:rPr>
          <w:i/>
        </w:rPr>
        <w:t>/</w:t>
      </w:r>
      <w:r w:rsidR="00767974" w:rsidRPr="00767974">
        <w:rPr>
          <w:i/>
          <w:lang w:val="en-US"/>
        </w:rPr>
        <w:t>secondary</w:t>
      </w:r>
      <w:r w:rsidR="00767974">
        <w:t xml:space="preserve">. Параметры </w:t>
      </w:r>
      <w:r w:rsidR="00767974" w:rsidRPr="00767974">
        <w:rPr>
          <w:i/>
          <w:lang w:val="en-US"/>
        </w:rPr>
        <w:t>primary</w:t>
      </w:r>
      <w:r w:rsidR="00767974">
        <w:rPr>
          <w:i/>
        </w:rPr>
        <w:t xml:space="preserve">, </w:t>
      </w:r>
      <w:r w:rsidR="00767974" w:rsidRPr="00767974">
        <w:rPr>
          <w:i/>
          <w:lang w:val="en-US"/>
        </w:rPr>
        <w:t>secondary</w:t>
      </w:r>
      <w:r w:rsidR="00767974">
        <w:rPr>
          <w:i/>
        </w:rPr>
        <w:t xml:space="preserve"> </w:t>
      </w:r>
      <w:r w:rsidR="00767974">
        <w:t xml:space="preserve">считываются из файла </w:t>
      </w:r>
      <w:r w:rsidR="00767974" w:rsidRPr="00767974">
        <w:t>*.</w:t>
      </w:r>
      <w:r w:rsidR="00767974">
        <w:rPr>
          <w:lang w:val="en-US"/>
        </w:rPr>
        <w:t>cfg</w:t>
      </w:r>
      <w:r w:rsidR="00767974" w:rsidRPr="00767974">
        <w:t xml:space="preserve"> </w:t>
      </w:r>
      <w:r w:rsidR="00767974">
        <w:t xml:space="preserve">осциллограммы. Их описание </w:t>
      </w:r>
      <w:r w:rsidR="007C04C4">
        <w:t>и местоположение</w:t>
      </w:r>
      <w:r w:rsidR="008C479E">
        <w:t xml:space="preserve"> в файле</w:t>
      </w:r>
      <w:r w:rsidR="007C04C4">
        <w:t xml:space="preserve"> </w:t>
      </w:r>
      <w:r w:rsidR="00767974">
        <w:t xml:space="preserve">приведено в </w:t>
      </w:r>
      <w:r w:rsidR="007C04C4" w:rsidRPr="00C15614">
        <w:t>[</w:t>
      </w:r>
      <w:r w:rsidR="007C04C4">
        <w:rPr>
          <w:lang w:val="en-US"/>
        </w:rPr>
        <w:fldChar w:fldCharType="begin"/>
      </w:r>
      <w:r w:rsidR="007C04C4" w:rsidRPr="00C15614">
        <w:instrText xml:space="preserve"> </w:instrText>
      </w:r>
      <w:r w:rsidR="007C04C4">
        <w:rPr>
          <w:lang w:val="en-US"/>
        </w:rPr>
        <w:instrText>REF</w:instrText>
      </w:r>
      <w:r w:rsidR="007C04C4" w:rsidRPr="00C15614">
        <w:instrText xml:space="preserve"> Лит_1 \</w:instrText>
      </w:r>
      <w:r w:rsidR="007C04C4">
        <w:rPr>
          <w:lang w:val="en-US"/>
        </w:rPr>
        <w:instrText>h</w:instrText>
      </w:r>
      <w:r w:rsidR="007C04C4" w:rsidRPr="00C15614">
        <w:instrText xml:space="preserve"> </w:instrText>
      </w:r>
      <w:r w:rsidR="007C04C4">
        <w:rPr>
          <w:lang w:val="en-US"/>
        </w:rPr>
      </w:r>
      <w:r w:rsidR="007C04C4">
        <w:rPr>
          <w:lang w:val="en-US"/>
        </w:rPr>
        <w:fldChar w:fldCharType="separate"/>
      </w:r>
      <w:r w:rsidR="003C0EF8" w:rsidRPr="003830F3">
        <w:t>1</w:t>
      </w:r>
      <w:r w:rsidR="007C04C4">
        <w:rPr>
          <w:lang w:val="en-US"/>
        </w:rPr>
        <w:fldChar w:fldCharType="end"/>
      </w:r>
      <w:r w:rsidR="007C04C4" w:rsidRPr="00C15614">
        <w:t>]</w:t>
      </w:r>
      <w:r w:rsidR="007C04C4">
        <w:t>.</w:t>
      </w:r>
      <w:r w:rsidR="008C479E">
        <w:t xml:space="preserve"> Не может быть состояния одновременного нажатия/ненажатия кнопок «Перв.», «Втор.».</w:t>
      </w:r>
    </w:p>
    <w:p w14:paraId="27A4EBE0" w14:textId="77777777" w:rsidR="009C4FA9" w:rsidRDefault="009C4FA9" w:rsidP="009C4FA9">
      <w:pPr>
        <w:rPr>
          <w:b/>
        </w:rPr>
      </w:pPr>
    </w:p>
    <w:p w14:paraId="43B07E88" w14:textId="1228D00A" w:rsidR="009C4FA9" w:rsidRPr="009C4FA9" w:rsidRDefault="009C4FA9" w:rsidP="009C4FA9">
      <w:pPr>
        <w:pStyle w:val="3"/>
        <w:numPr>
          <w:ilvl w:val="3"/>
          <w:numId w:val="1"/>
        </w:numPr>
      </w:pPr>
      <w:bookmarkStart w:id="60" w:name="_Toc109285156"/>
      <w:r>
        <w:lastRenderedPageBreak/>
        <w:t>Элемент № 21</w:t>
      </w:r>
      <w:r w:rsidRPr="00EE6EF7">
        <w:t xml:space="preserve">. </w:t>
      </w:r>
      <w:r w:rsidRPr="009C4FA9">
        <w:t>Полоса разделения областей отображения аналоговых и дискретных сигналов</w:t>
      </w:r>
      <w:bookmarkEnd w:id="60"/>
    </w:p>
    <w:p w14:paraId="285C30AE" w14:textId="42C1BADE" w:rsidR="00182CA8" w:rsidRPr="00C37E3B" w:rsidRDefault="00EC54AE" w:rsidP="009C4FA9">
      <w:pPr>
        <w:rPr>
          <w:b/>
        </w:rPr>
      </w:pPr>
      <w:r>
        <w:t>Полоса серого цвета предназначена для визуального разделения областей отображения аналоговых и дискретных сигналов. Захват и перемещение полосы</w:t>
      </w:r>
      <w:r w:rsidR="00A968F7">
        <w:t xml:space="preserve"> приводит к изменению вида курсора на значок «</w:t>
      </w:r>
      <w:r w:rsidR="00A968F7">
        <w:object w:dxaOrig="211" w:dyaOrig="526" w14:anchorId="2FA2D1AC">
          <v:shape id="_x0000_i1044" type="#_x0000_t75" style="width:6.75pt;height:17.25pt" o:ole="">
            <v:imagedata r:id="rId50" o:title=""/>
          </v:shape>
          <o:OLEObject Type="Embed" ProgID="Visio.Drawing.15" ShapeID="_x0000_i1044" DrawAspect="Content" ObjectID="_1719907730" r:id="rId51"/>
        </w:object>
      </w:r>
      <w:r w:rsidR="00A968F7">
        <w:t>» и</w:t>
      </w:r>
      <w:r>
        <w:t xml:space="preserve"> позволяет увеличивать </w:t>
      </w:r>
      <w:r w:rsidRPr="00EC54AE">
        <w:t>(</w:t>
      </w:r>
      <w:r>
        <w:t>уменьшать</w:t>
      </w:r>
      <w:r w:rsidRPr="00EC54AE">
        <w:t>)</w:t>
      </w:r>
      <w:r>
        <w:t xml:space="preserve"> область отображения аналоговых сигналов и, соответственно, уменьшать </w:t>
      </w:r>
      <w:r w:rsidRPr="00EC54AE">
        <w:t>(</w:t>
      </w:r>
      <w:r>
        <w:t>увеличивать</w:t>
      </w:r>
      <w:r w:rsidRPr="00EC54AE">
        <w:t>)</w:t>
      </w:r>
      <w:r>
        <w:t xml:space="preserve"> область отображения дискретных сигналов. </w:t>
      </w:r>
    </w:p>
    <w:p w14:paraId="278AF55E" w14:textId="4623BE81" w:rsidR="00097889" w:rsidRPr="009C4FA9" w:rsidRDefault="00097889" w:rsidP="00097889">
      <w:pPr>
        <w:pStyle w:val="3"/>
        <w:numPr>
          <w:ilvl w:val="3"/>
          <w:numId w:val="1"/>
        </w:numPr>
      </w:pPr>
      <w:bookmarkStart w:id="61" w:name="_Toc109285157"/>
      <w:r>
        <w:t>Элемент № 2</w:t>
      </w:r>
      <w:r w:rsidR="009F176D">
        <w:t>2</w:t>
      </w:r>
      <w:r w:rsidRPr="00EE6EF7">
        <w:t xml:space="preserve">. </w:t>
      </w:r>
      <w:r w:rsidR="009F176D" w:rsidRPr="009F176D">
        <w:t>График дискретного сигнала</w:t>
      </w:r>
      <w:bookmarkEnd w:id="61"/>
    </w:p>
    <w:p w14:paraId="02D1500F" w14:textId="0D38DFF9" w:rsidR="00E363CA" w:rsidRPr="00C15614" w:rsidRDefault="00341BD6" w:rsidP="009F176D">
      <w:pPr>
        <w:rPr>
          <w:b/>
        </w:rPr>
      </w:pPr>
      <w:r>
        <w:t xml:space="preserve">Взаимные размеры отображения дискретного сигнала относительно размеров </w:t>
      </w:r>
      <w:r w:rsidR="008C479E">
        <w:t xml:space="preserve">его </w:t>
      </w:r>
      <w:r>
        <w:t xml:space="preserve">окна приведены на рис. </w:t>
      </w:r>
      <w:r>
        <w:fldChar w:fldCharType="begin"/>
      </w:r>
      <w:r>
        <w:instrText xml:space="preserve"> REF Рис_21_new5 \h </w:instrText>
      </w:r>
      <w:r>
        <w:fldChar w:fldCharType="separate"/>
      </w:r>
      <w:r w:rsidR="003C0EF8">
        <w:rPr>
          <w:noProof/>
        </w:rPr>
        <w:t>21</w:t>
      </w:r>
      <w:r>
        <w:fldChar w:fldCharType="end"/>
      </w:r>
      <w:r>
        <w:t>. Для окна отображения дискретного сигнала не доступна возможность сжатия/расширения по оси ординат.</w:t>
      </w:r>
    </w:p>
    <w:p w14:paraId="6FD7D117" w14:textId="74FD6C27" w:rsidR="00C15614" w:rsidRDefault="007C39DA" w:rsidP="00341BD6">
      <w:pPr>
        <w:jc w:val="center"/>
      </w:pPr>
      <w:r>
        <w:object w:dxaOrig="13725" w:dyaOrig="2895" w14:anchorId="1B549878">
          <v:shape id="_x0000_i1045" type="#_x0000_t75" style="width:425.25pt;height:89.25pt" o:ole="">
            <v:imagedata r:id="rId52" o:title=""/>
          </v:shape>
          <o:OLEObject Type="Embed" ProgID="Visio.Drawing.15" ShapeID="_x0000_i1045" DrawAspect="Content" ObjectID="_1719907731" r:id="rId53"/>
        </w:object>
      </w:r>
    </w:p>
    <w:p w14:paraId="60A66C2E" w14:textId="50F7FC8B" w:rsidR="00C15614" w:rsidRPr="00746A23" w:rsidRDefault="00C15614" w:rsidP="00C15614">
      <w:pPr>
        <w:jc w:val="center"/>
      </w:pPr>
      <w:r w:rsidRPr="0022017F">
        <w:t xml:space="preserve">Рис. </w:t>
      </w:r>
      <w:bookmarkStart w:id="62" w:name="Рис_21_new5"/>
      <w:r>
        <w:fldChar w:fldCharType="begin"/>
      </w:r>
      <w:r>
        <w:instrText xml:space="preserve"> SEQ Рисунок \* ARABIC </w:instrText>
      </w:r>
      <w:r>
        <w:fldChar w:fldCharType="separate"/>
      </w:r>
      <w:r w:rsidR="003C0EF8">
        <w:rPr>
          <w:noProof/>
        </w:rPr>
        <w:t>21</w:t>
      </w:r>
      <w:r>
        <w:rPr>
          <w:noProof/>
        </w:rPr>
        <w:fldChar w:fldCharType="end"/>
      </w:r>
      <w:bookmarkEnd w:id="62"/>
      <w:r w:rsidRPr="0022017F">
        <w:t> – </w:t>
      </w:r>
      <w:r w:rsidR="00341BD6">
        <w:t>Взаимные размеры отображения дискретного сигнала относительно размеров окна</w:t>
      </w:r>
    </w:p>
    <w:p w14:paraId="7F636E25" w14:textId="1EE02D55" w:rsidR="009120D5" w:rsidRPr="009120D5" w:rsidRDefault="009120D5" w:rsidP="009120D5">
      <w:pPr>
        <w:pStyle w:val="3"/>
        <w:numPr>
          <w:ilvl w:val="3"/>
          <w:numId w:val="1"/>
        </w:numPr>
      </w:pPr>
      <w:bookmarkStart w:id="63" w:name="_Toc109285158"/>
      <w:r>
        <w:t>Элемент № 23</w:t>
      </w:r>
      <w:r w:rsidRPr="00EE6EF7">
        <w:t xml:space="preserve">. </w:t>
      </w:r>
      <w:r w:rsidRPr="009120D5">
        <w:t>Горизонтальная полоса прокрутки</w:t>
      </w:r>
      <w:bookmarkEnd w:id="63"/>
    </w:p>
    <w:p w14:paraId="4C082748" w14:textId="49D29441" w:rsidR="00C15614" w:rsidRDefault="00EF0D0B" w:rsidP="009120D5">
      <w:r>
        <w:t>Горизонтальная</w:t>
      </w:r>
      <w:r w:rsidR="00466B5B">
        <w:t xml:space="preserve"> полоса прокрутки обеспечивает </w:t>
      </w:r>
      <w:r>
        <w:t>прокрутку</w:t>
      </w:r>
      <w:r w:rsidR="00466B5B">
        <w:t xml:space="preserve"> осциллограммы от начала до конца</w:t>
      </w:r>
      <w:r>
        <w:t xml:space="preserve"> по оси времени</w:t>
      </w:r>
      <w:r w:rsidR="00466B5B">
        <w:t xml:space="preserve">. При этом масштаб </w:t>
      </w:r>
      <w:r w:rsidR="00DA13D5">
        <w:t>ни по оси времени, ни по оси ординат не изменяется.</w:t>
      </w:r>
      <w:r>
        <w:t xml:space="preserve"> Позиции указок не меняются.</w:t>
      </w:r>
    </w:p>
    <w:p w14:paraId="04FD88BA" w14:textId="6DA6EEC3" w:rsidR="009120D5" w:rsidRPr="009120D5" w:rsidRDefault="009120D5" w:rsidP="009120D5">
      <w:pPr>
        <w:pStyle w:val="3"/>
        <w:numPr>
          <w:ilvl w:val="3"/>
          <w:numId w:val="1"/>
        </w:numPr>
      </w:pPr>
      <w:bookmarkStart w:id="64" w:name="_Toc109285159"/>
      <w:r>
        <w:t>Элемент № 2</w:t>
      </w:r>
      <w:r w:rsidR="00BF3588">
        <w:t>4</w:t>
      </w:r>
      <w:r w:rsidRPr="00EE6EF7">
        <w:t xml:space="preserve">. </w:t>
      </w:r>
      <w:r w:rsidRPr="009120D5">
        <w:t>Вертикальные полосы прокрутки</w:t>
      </w:r>
      <w:bookmarkEnd w:id="64"/>
    </w:p>
    <w:p w14:paraId="7B764210" w14:textId="52060E9E" w:rsidR="00E363CA" w:rsidRDefault="00EF0D0B" w:rsidP="009120D5">
      <w:r>
        <w:t xml:space="preserve">Вертикальные полосы прокрутки обеспечивают </w:t>
      </w:r>
      <w:r w:rsidR="009627AF">
        <w:t>прокрутку</w:t>
      </w:r>
      <w:r w:rsidR="00D96955">
        <w:t xml:space="preserve"> областей отображения аналоговых и дискретных сигналов по-отдельности. </w:t>
      </w:r>
    </w:p>
    <w:p w14:paraId="57E7DE6B" w14:textId="594C9755" w:rsidR="00674FD5" w:rsidRPr="009120D5" w:rsidRDefault="00674FD5" w:rsidP="00674FD5">
      <w:pPr>
        <w:pStyle w:val="3"/>
        <w:numPr>
          <w:ilvl w:val="3"/>
          <w:numId w:val="1"/>
        </w:numPr>
      </w:pPr>
      <w:bookmarkStart w:id="65" w:name="_Toc109285160"/>
      <w:r>
        <w:t>Элемент № 25</w:t>
      </w:r>
      <w:r w:rsidRPr="00EE6EF7">
        <w:t xml:space="preserve">. </w:t>
      </w:r>
      <w:r w:rsidRPr="00674FD5">
        <w:t>Указка начала переходного процесса</w:t>
      </w:r>
      <w:bookmarkEnd w:id="65"/>
    </w:p>
    <w:p w14:paraId="12949997" w14:textId="12806412" w:rsidR="004E3626" w:rsidRDefault="00591B69" w:rsidP="00674FD5">
      <w:r>
        <w:t xml:space="preserve">Для каждой осциллограммы в файле </w:t>
      </w:r>
      <w:r w:rsidRPr="00591B69">
        <w:t>*.</w:t>
      </w:r>
      <w:r>
        <w:rPr>
          <w:lang w:val="en-US"/>
        </w:rPr>
        <w:t>cfg</w:t>
      </w:r>
      <w:r>
        <w:t xml:space="preserve"> указан момент начала отсчёта режима КЗ </w:t>
      </w:r>
      <w:r w:rsidRPr="00591B69">
        <w:t>(</w:t>
      </w:r>
      <w:r>
        <w:t xml:space="preserve">см. </w:t>
      </w:r>
      <w:r w:rsidRPr="00591B69">
        <w:t>[</w:t>
      </w:r>
      <w:r>
        <w:fldChar w:fldCharType="begin"/>
      </w:r>
      <w:r>
        <w:instrText xml:space="preserve"> REF Лит_1 \h </w:instrText>
      </w:r>
      <w:r>
        <w:fldChar w:fldCharType="separate"/>
      </w:r>
      <w:r w:rsidR="003C0EF8" w:rsidRPr="003830F3">
        <w:t>1</w:t>
      </w:r>
      <w:r>
        <w:fldChar w:fldCharType="end"/>
      </w:r>
      <w:r w:rsidRPr="00591B69">
        <w:t>])</w:t>
      </w:r>
      <w:r>
        <w:t xml:space="preserve">. </w:t>
      </w:r>
      <w:r w:rsidR="008003A6">
        <w:t>Этот момент времени должен считаться началом отсчета времени 0 мс и для него должна быть отрисована чёрная указка, положение которой не может быть изменено Пользователем</w:t>
      </w:r>
      <w:r w:rsidR="002077B4">
        <w:t xml:space="preserve"> </w:t>
      </w:r>
      <w:r w:rsidR="002077B4" w:rsidRPr="002077B4">
        <w:t>(</w:t>
      </w:r>
      <w:r w:rsidR="002077B4">
        <w:t>рис. </w:t>
      </w:r>
      <w:r w:rsidR="002077B4">
        <w:fldChar w:fldCharType="begin"/>
      </w:r>
      <w:r w:rsidR="002077B4">
        <w:instrText xml:space="preserve"> REF Рис_1_new2 \h </w:instrText>
      </w:r>
      <w:r w:rsidR="002077B4">
        <w:fldChar w:fldCharType="separate"/>
      </w:r>
      <w:r w:rsidR="003C0EF8">
        <w:rPr>
          <w:noProof/>
        </w:rPr>
        <w:t>3</w:t>
      </w:r>
      <w:r w:rsidR="002077B4">
        <w:fldChar w:fldCharType="end"/>
      </w:r>
      <w:r w:rsidR="002077B4" w:rsidRPr="002077B4">
        <w:t>)</w:t>
      </w:r>
      <w:r w:rsidR="008003A6">
        <w:t xml:space="preserve">. Область осциллограммы слева от указки считается предшествующим нагрузочным режимом и для неё </w:t>
      </w:r>
      <w:r w:rsidR="002077B4">
        <w:t>метки времени отображаются отрицательными числами</w:t>
      </w:r>
      <w:r w:rsidR="008003A6">
        <w:t xml:space="preserve">.  </w:t>
      </w:r>
    </w:p>
    <w:p w14:paraId="45EEA980" w14:textId="77777777" w:rsidR="00C07CC0" w:rsidRDefault="00C07CC0" w:rsidP="00674FD5"/>
    <w:p w14:paraId="05A4A74D" w14:textId="679CDBDA" w:rsidR="00C07CC0" w:rsidRPr="009120D5" w:rsidRDefault="00C07CC0" w:rsidP="00C07CC0">
      <w:pPr>
        <w:pStyle w:val="3"/>
        <w:numPr>
          <w:ilvl w:val="3"/>
          <w:numId w:val="1"/>
        </w:numPr>
      </w:pPr>
      <w:bookmarkStart w:id="66" w:name="_Ref109284700"/>
      <w:bookmarkStart w:id="67" w:name="_Toc109285161"/>
      <w:r>
        <w:t>Элемент № 26</w:t>
      </w:r>
      <w:r w:rsidRPr="00EE6EF7">
        <w:t xml:space="preserve">. </w:t>
      </w:r>
      <w:r>
        <w:t>Указки для функции ОМП</w:t>
      </w:r>
      <w:bookmarkEnd w:id="66"/>
      <w:bookmarkEnd w:id="67"/>
    </w:p>
    <w:p w14:paraId="10B05E60" w14:textId="28D92013" w:rsidR="00C07CC0" w:rsidRPr="00CA1B53" w:rsidRDefault="00F31D7B" w:rsidP="00674FD5">
      <w:r>
        <w:t>При первом открытии осциллограммы помимо основной указки, указки начала переходного процесса устанавливаются две дополнительные указки, указывающие моменты времени снятия замеров величин ПАР для функции ОМП</w:t>
      </w:r>
      <w:r w:rsidR="000146D3">
        <w:t xml:space="preserve"> </w:t>
      </w:r>
      <w:r w:rsidR="000146D3" w:rsidRPr="000146D3">
        <w:t>(</w:t>
      </w:r>
      <w:r w:rsidR="000146D3">
        <w:t xml:space="preserve">рис. </w:t>
      </w:r>
      <w:r w:rsidR="000146D3">
        <w:fldChar w:fldCharType="begin"/>
      </w:r>
      <w:r w:rsidR="000146D3">
        <w:instrText xml:space="preserve"> REF Рис_22_new7 \h </w:instrText>
      </w:r>
      <w:r w:rsidR="000146D3">
        <w:fldChar w:fldCharType="separate"/>
      </w:r>
      <w:r w:rsidR="003C0EF8">
        <w:rPr>
          <w:noProof/>
        </w:rPr>
        <w:t>22</w:t>
      </w:r>
      <w:r w:rsidR="000146D3">
        <w:fldChar w:fldCharType="end"/>
      </w:r>
      <w:r w:rsidR="000146D3" w:rsidRPr="000146D3">
        <w:t>)</w:t>
      </w:r>
      <w:r>
        <w:t>.</w:t>
      </w:r>
      <w:r w:rsidR="000146D3">
        <w:t xml:space="preserve"> По-умолчанию указка «КЗ» устанавливается на позицию +40 мс после начала, указка «ПД» - на позицию -20 мс до начала переходного процесса. </w:t>
      </w:r>
      <w:r w:rsidR="008C479E">
        <w:t>Пользователь может перетаскивать указку «КЗ», но р</w:t>
      </w:r>
      <w:r w:rsidR="000146D3">
        <w:t xml:space="preserve">асстояние между указками всегда должно быть кратно </w:t>
      </w:r>
      <w:r w:rsidR="00CA1B53">
        <w:t xml:space="preserve">20 мс </w:t>
      </w:r>
      <w:r w:rsidR="00CA1B53" w:rsidRPr="00CA1B53">
        <w:t>(</w:t>
      </w:r>
      <w:r w:rsidR="00CA1B53">
        <w:t>для текущей версии ПО</w:t>
      </w:r>
      <w:r w:rsidR="00CA1B53" w:rsidRPr="00CA1B53">
        <w:t>)</w:t>
      </w:r>
      <w:r w:rsidR="00CA1B53">
        <w:t>, но не может быть меньше 20 мс. Указка «ПД» всегда расположена до начала переходного процесса, указка «КЗ» - после.</w:t>
      </w:r>
      <w:r w:rsidR="00F41FA5">
        <w:t xml:space="preserve"> Комплексные значения для этих моментов времени сохраняются для функции ОМП в меню «Инструменты».</w:t>
      </w:r>
    </w:p>
    <w:p w14:paraId="2CD5C17D" w14:textId="2A8CFB9E" w:rsidR="00BA6BAF" w:rsidRDefault="000146D3" w:rsidP="000146D3">
      <w:pPr>
        <w:jc w:val="center"/>
      </w:pPr>
      <w:r>
        <w:object w:dxaOrig="25140" w:dyaOrig="14955" w14:anchorId="35A17A1E">
          <v:shape id="_x0000_i1046" type="#_x0000_t75" style="width:495pt;height:294.75pt" o:ole="">
            <v:imagedata r:id="rId54" o:title=""/>
          </v:shape>
          <o:OLEObject Type="Embed" ProgID="Visio.Drawing.15" ShapeID="_x0000_i1046" DrawAspect="Content" ObjectID="_1719907732" r:id="rId55"/>
        </w:object>
      </w:r>
    </w:p>
    <w:p w14:paraId="27471B33" w14:textId="1B189783" w:rsidR="00BA6BAF" w:rsidRPr="00746A23" w:rsidRDefault="00BA6BAF" w:rsidP="00BA6BAF">
      <w:pPr>
        <w:jc w:val="center"/>
      </w:pPr>
      <w:r w:rsidRPr="0022017F">
        <w:t xml:space="preserve">Рис. </w:t>
      </w:r>
      <w:bookmarkStart w:id="68" w:name="Рис_22_new7"/>
      <w:r>
        <w:fldChar w:fldCharType="begin"/>
      </w:r>
      <w:r>
        <w:instrText xml:space="preserve"> SEQ Рисунок \* ARABIC </w:instrText>
      </w:r>
      <w:r>
        <w:fldChar w:fldCharType="separate"/>
      </w:r>
      <w:r w:rsidR="003C0EF8">
        <w:rPr>
          <w:noProof/>
        </w:rPr>
        <w:t>22</w:t>
      </w:r>
      <w:r>
        <w:rPr>
          <w:noProof/>
        </w:rPr>
        <w:fldChar w:fldCharType="end"/>
      </w:r>
      <w:bookmarkEnd w:id="68"/>
      <w:r w:rsidRPr="0022017F">
        <w:t> – </w:t>
      </w:r>
      <w:r>
        <w:t>Указки</w:t>
      </w:r>
      <w:r w:rsidR="000146D3">
        <w:t xml:space="preserve"> «ПД», «КЗ»</w:t>
      </w:r>
      <w:r>
        <w:t xml:space="preserve"> для функции ОМП</w:t>
      </w:r>
    </w:p>
    <w:p w14:paraId="46CD15CB" w14:textId="0CC15E9B" w:rsidR="002F142B" w:rsidRDefault="00C522A9" w:rsidP="00C522A9">
      <w:pPr>
        <w:pStyle w:val="3"/>
      </w:pPr>
      <w:bookmarkStart w:id="69" w:name="_Toc109285162"/>
      <w:r>
        <w:t>Меню «Файл»</w:t>
      </w:r>
      <w:bookmarkEnd w:id="69"/>
    </w:p>
    <w:p w14:paraId="06A78350" w14:textId="08D47F5A" w:rsidR="00C522A9" w:rsidRDefault="00C522A9" w:rsidP="00C522A9">
      <w:r>
        <w:t>Меню «Файл» имеет структуру, представленную на рис</w:t>
      </w:r>
      <w:r w:rsidR="00571A03">
        <w:t>.</w:t>
      </w:r>
      <w:r w:rsidR="00571A03">
        <w:fldChar w:fldCharType="begin"/>
      </w:r>
      <w:r w:rsidR="00571A03">
        <w:instrText xml:space="preserve"> REF Рис_22_new5 \h </w:instrText>
      </w:r>
      <w:r w:rsidR="00571A03">
        <w:fldChar w:fldCharType="separate"/>
      </w:r>
      <w:r w:rsidR="003C0EF8">
        <w:rPr>
          <w:noProof/>
        </w:rPr>
        <w:t>23</w:t>
      </w:r>
      <w:r w:rsidR="00571A03">
        <w:fldChar w:fldCharType="end"/>
      </w:r>
      <w:r w:rsidR="007507CA">
        <w:t>.</w:t>
      </w:r>
    </w:p>
    <w:p w14:paraId="61A663D7" w14:textId="269D14B6" w:rsidR="00C522A9" w:rsidRDefault="00E266B4" w:rsidP="007507CA">
      <w:pPr>
        <w:jc w:val="center"/>
      </w:pPr>
      <w:r>
        <w:object w:dxaOrig="4876" w:dyaOrig="5371" w14:anchorId="3048ED80">
          <v:shape id="_x0000_i1047" type="#_x0000_t75" style="width:177.75pt;height:196.5pt" o:ole="">
            <v:imagedata r:id="rId56" o:title=""/>
          </v:shape>
          <o:OLEObject Type="Embed" ProgID="Visio.Drawing.15" ShapeID="_x0000_i1047" DrawAspect="Content" ObjectID="_1719907733" r:id="rId57"/>
        </w:object>
      </w:r>
    </w:p>
    <w:p w14:paraId="0CE1E5CB" w14:textId="6C9096A2" w:rsidR="00C522A9" w:rsidRDefault="00C522A9" w:rsidP="00C522A9">
      <w:pPr>
        <w:jc w:val="center"/>
      </w:pPr>
      <w:r w:rsidRPr="0022017F">
        <w:t xml:space="preserve">Рис. </w:t>
      </w:r>
      <w:bookmarkStart w:id="70" w:name="Рис_22_new5"/>
      <w:r>
        <w:fldChar w:fldCharType="begin"/>
      </w:r>
      <w:r>
        <w:instrText xml:space="preserve"> SEQ Рисунок \* ARABIC </w:instrText>
      </w:r>
      <w:r>
        <w:fldChar w:fldCharType="separate"/>
      </w:r>
      <w:r w:rsidR="003C0EF8">
        <w:rPr>
          <w:noProof/>
        </w:rPr>
        <w:t>23</w:t>
      </w:r>
      <w:r>
        <w:rPr>
          <w:noProof/>
        </w:rPr>
        <w:fldChar w:fldCharType="end"/>
      </w:r>
      <w:bookmarkEnd w:id="70"/>
      <w:r w:rsidRPr="0022017F">
        <w:t> – </w:t>
      </w:r>
      <w:r>
        <w:t>Структура меню «Файл»</w:t>
      </w:r>
    </w:p>
    <w:p w14:paraId="475116BB" w14:textId="77777777" w:rsidR="00C522A9" w:rsidRDefault="00C522A9" w:rsidP="00C522A9"/>
    <w:p w14:paraId="7CECF6A9" w14:textId="7B0C83A5" w:rsidR="00F35205" w:rsidRPr="009120D5" w:rsidRDefault="00F35205" w:rsidP="00F35205">
      <w:pPr>
        <w:pStyle w:val="3"/>
        <w:numPr>
          <w:ilvl w:val="3"/>
          <w:numId w:val="1"/>
        </w:numPr>
      </w:pPr>
      <w:bookmarkStart w:id="71" w:name="_Toc109285163"/>
      <w:r>
        <w:t>Меню «Открыть»</w:t>
      </w:r>
      <w:bookmarkEnd w:id="71"/>
    </w:p>
    <w:p w14:paraId="63654F07" w14:textId="63D562C9" w:rsidR="00C522A9" w:rsidRDefault="00F35205" w:rsidP="00C522A9">
      <w:r>
        <w:t xml:space="preserve">Программный продукт должен поддерживать открытие файлов в форматах </w:t>
      </w:r>
      <w:r>
        <w:rPr>
          <w:lang w:val="en-US"/>
        </w:rPr>
        <w:t>Comtrade</w:t>
      </w:r>
      <w:r w:rsidRPr="00F35205">
        <w:t xml:space="preserve"> 1991, 1999, 2013</w:t>
      </w:r>
      <w:r>
        <w:t xml:space="preserve"> в форматах </w:t>
      </w:r>
      <w:r>
        <w:rPr>
          <w:lang w:val="en-US"/>
        </w:rPr>
        <w:t>BYNARY</w:t>
      </w:r>
      <w:r w:rsidRPr="00F35205">
        <w:t xml:space="preserve"> </w:t>
      </w:r>
      <w:r>
        <w:t xml:space="preserve">и </w:t>
      </w:r>
      <w:r>
        <w:rPr>
          <w:lang w:val="en-US"/>
        </w:rPr>
        <w:t>ASCII</w:t>
      </w:r>
      <w:r w:rsidRPr="00F35205">
        <w:t xml:space="preserve">. </w:t>
      </w:r>
      <w:r>
        <w:t>Описание стандартов файлов</w:t>
      </w:r>
      <w:r w:rsidRPr="00AC2C96">
        <w:t xml:space="preserve"> </w:t>
      </w:r>
      <w:r>
        <w:t>осциллограммы приведено в папке «</w:t>
      </w:r>
      <w:hyperlink r:id="rId58" w:history="1">
        <w:r w:rsidRPr="00F35205">
          <w:rPr>
            <w:rStyle w:val="afd"/>
            <w:lang w:val="en-US"/>
          </w:rPr>
          <w:t>DATA</w:t>
        </w:r>
      </w:hyperlink>
      <w:r>
        <w:t>».</w:t>
      </w:r>
      <w:r w:rsidR="00AC2C96">
        <w:t xml:space="preserve"> Каждая новая осциллограмма открывается в новой вкладке.</w:t>
      </w:r>
    </w:p>
    <w:p w14:paraId="5AAEC016" w14:textId="77777777" w:rsidR="00F35205" w:rsidRDefault="00F35205" w:rsidP="00C522A9"/>
    <w:p w14:paraId="5246D1F5" w14:textId="2D8C3F79" w:rsidR="00AC2C96" w:rsidRDefault="00AC2C96" w:rsidP="00AC2C96">
      <w:pPr>
        <w:pStyle w:val="3"/>
        <w:numPr>
          <w:ilvl w:val="3"/>
          <w:numId w:val="1"/>
        </w:numPr>
      </w:pPr>
      <w:bookmarkStart w:id="72" w:name="_Toc109285164"/>
      <w:r>
        <w:t xml:space="preserve">Меню «Сохранить в формате </w:t>
      </w:r>
      <w:r>
        <w:rPr>
          <w:lang w:val="en-US"/>
        </w:rPr>
        <w:t>Comtrade</w:t>
      </w:r>
      <w:r w:rsidRPr="00AC2C96">
        <w:t>…</w:t>
      </w:r>
      <w:r>
        <w:t>»</w:t>
      </w:r>
      <w:bookmarkEnd w:id="72"/>
    </w:p>
    <w:p w14:paraId="786BD56D" w14:textId="29B3E379" w:rsidR="00AC2C96" w:rsidRDefault="00AC2C96" w:rsidP="00AC2C96">
      <w:r>
        <w:t xml:space="preserve">Продукт должен поддерживать возможность сохранения открытой осциллограммы в двух форматах: </w:t>
      </w:r>
      <w:r>
        <w:rPr>
          <w:lang w:val="en-US"/>
        </w:rPr>
        <w:t>BYNARY</w:t>
      </w:r>
      <w:r w:rsidRPr="00AC2C96">
        <w:t xml:space="preserve"> </w:t>
      </w:r>
      <w:r>
        <w:t xml:space="preserve">и </w:t>
      </w:r>
      <w:r>
        <w:rPr>
          <w:lang w:val="en-US"/>
        </w:rPr>
        <w:t>ASCII</w:t>
      </w:r>
      <w:r>
        <w:t xml:space="preserve">. Преобразования между стандартами </w:t>
      </w:r>
      <w:r>
        <w:rPr>
          <w:lang w:val="en-US"/>
        </w:rPr>
        <w:t>Comtrade</w:t>
      </w:r>
      <w:r w:rsidRPr="00AC2C96">
        <w:t xml:space="preserve"> 1991, 1999, 2013 </w:t>
      </w:r>
      <w:r>
        <w:t xml:space="preserve">не </w:t>
      </w:r>
      <w:r>
        <w:lastRenderedPageBreak/>
        <w:t xml:space="preserve">требуется. Иными словами, если осциллограмма </w:t>
      </w:r>
      <w:r>
        <w:rPr>
          <w:lang w:val="en-US"/>
        </w:rPr>
        <w:t>Comtrade</w:t>
      </w:r>
      <w:r w:rsidRPr="00AC2C96">
        <w:t xml:space="preserve"> 1991 </w:t>
      </w:r>
      <w:r>
        <w:t xml:space="preserve">открыта в формате </w:t>
      </w:r>
      <w:r>
        <w:rPr>
          <w:lang w:val="en-US"/>
        </w:rPr>
        <w:t>BYNARY</w:t>
      </w:r>
      <w:r>
        <w:t>, то с помощью меню должна быть возможность сохранить её в формате</w:t>
      </w:r>
      <w:r w:rsidR="00B038C4">
        <w:t xml:space="preserve"> </w:t>
      </w:r>
      <w:r w:rsidR="00B038C4">
        <w:rPr>
          <w:lang w:val="en-US"/>
        </w:rPr>
        <w:t>Comtrade</w:t>
      </w:r>
      <w:r w:rsidR="00B038C4" w:rsidRPr="00AC2C96">
        <w:t xml:space="preserve"> 1991</w:t>
      </w:r>
      <w:r>
        <w:t xml:space="preserve"> </w:t>
      </w:r>
      <w:r>
        <w:rPr>
          <w:lang w:val="en-US"/>
        </w:rPr>
        <w:t>ASCII</w:t>
      </w:r>
      <w:r w:rsidRPr="00AC2C96">
        <w:t xml:space="preserve"> </w:t>
      </w:r>
      <w:r>
        <w:t>и наоборот.</w:t>
      </w:r>
    </w:p>
    <w:p w14:paraId="45470CF4" w14:textId="77777777" w:rsidR="00AC2C96" w:rsidRDefault="00AC2C96" w:rsidP="00AC2C96"/>
    <w:p w14:paraId="3BC78215" w14:textId="0861C287" w:rsidR="001A27ED" w:rsidRDefault="001A27ED" w:rsidP="001A27ED">
      <w:pPr>
        <w:pStyle w:val="3"/>
        <w:numPr>
          <w:ilvl w:val="3"/>
          <w:numId w:val="1"/>
        </w:numPr>
      </w:pPr>
      <w:bookmarkStart w:id="73" w:name="_Toc109285165"/>
      <w:r>
        <w:t>Меню «Экспорт»</w:t>
      </w:r>
      <w:bookmarkEnd w:id="73"/>
    </w:p>
    <w:p w14:paraId="29707050" w14:textId="338E8433" w:rsidR="001A27ED" w:rsidRPr="001A27ED" w:rsidRDefault="001A27ED" w:rsidP="001A27ED">
      <w:r>
        <w:t xml:space="preserve">Пользователь должен иметь возможность сохранить отсчёты всех сигналов для дальнейшего анализа сторонними инструментами, сохранив их в файл </w:t>
      </w:r>
      <w:r w:rsidRPr="001A27ED">
        <w:t>*.</w:t>
      </w:r>
      <w:r>
        <w:rPr>
          <w:lang w:val="en-US"/>
        </w:rPr>
        <w:t>CSV</w:t>
      </w:r>
      <w:r>
        <w:t>.</w:t>
      </w:r>
      <w:r w:rsidRPr="001A27ED">
        <w:t xml:space="preserve"> </w:t>
      </w:r>
      <w:r>
        <w:t xml:space="preserve">Перечень сохраняемой информации определяется табл. </w:t>
      </w:r>
      <w:r>
        <w:fldChar w:fldCharType="begin"/>
      </w:r>
      <w:r>
        <w:instrText xml:space="preserve"> REF Табл_4 \h </w:instrText>
      </w:r>
      <w:r>
        <w:fldChar w:fldCharType="separate"/>
      </w:r>
      <w:r w:rsidR="003C0EF8">
        <w:t>4</w:t>
      </w:r>
      <w:r>
        <w:fldChar w:fldCharType="end"/>
      </w:r>
      <w:r>
        <w:t>.</w:t>
      </w:r>
      <w:r w:rsidR="00D06019">
        <w:t xml:space="preserve"> </w:t>
      </w:r>
      <w:r w:rsidR="00D81AC7">
        <w:t>Разделитель между данными – точка с запятой «</w:t>
      </w:r>
      <w:r w:rsidR="00D81AC7" w:rsidRPr="00077D8D">
        <w:t>;</w:t>
      </w:r>
      <w:r w:rsidR="00D81AC7">
        <w:t>».</w:t>
      </w:r>
    </w:p>
    <w:p w14:paraId="529ADBE7" w14:textId="048D8E54" w:rsidR="001A27ED" w:rsidRPr="001A27ED" w:rsidRDefault="001A27ED" w:rsidP="001A27ED">
      <w:r>
        <w:t>Табл. </w:t>
      </w:r>
      <w:bookmarkStart w:id="74" w:name="Табл_4"/>
      <w:r>
        <w:t>4</w:t>
      </w:r>
      <w:bookmarkEnd w:id="74"/>
      <w:r>
        <w:t xml:space="preserve">. Наименование столбцов в таблице выходного файла </w:t>
      </w:r>
      <w:r w:rsidRPr="001A27ED">
        <w:t>*.</w:t>
      </w:r>
      <w:r>
        <w:rPr>
          <w:lang w:val="en-US"/>
        </w:rPr>
        <w:t>CSV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620"/>
        <w:gridCol w:w="1774"/>
        <w:gridCol w:w="2047"/>
        <w:gridCol w:w="1065"/>
        <w:gridCol w:w="943"/>
        <w:gridCol w:w="1408"/>
        <w:gridCol w:w="1054"/>
      </w:tblGrid>
      <w:tr w:rsidR="003107E6" w14:paraId="027476B8" w14:textId="77777777" w:rsidTr="003107E6">
        <w:tc>
          <w:tcPr>
            <w:tcW w:w="1774" w:type="dxa"/>
          </w:tcPr>
          <w:p w14:paraId="1C84F4D5" w14:textId="7161D3BD" w:rsidR="003107E6" w:rsidRDefault="003107E6" w:rsidP="00197073">
            <w:r>
              <w:rPr>
                <w:lang w:val="en-US"/>
              </w:rPr>
              <w:t xml:space="preserve">N </w:t>
            </w:r>
            <w:r>
              <w:t>отсчёта</w:t>
            </w:r>
          </w:p>
        </w:tc>
        <w:tc>
          <w:tcPr>
            <w:tcW w:w="1288" w:type="dxa"/>
          </w:tcPr>
          <w:p w14:paraId="3DE09F2B" w14:textId="6C8907D7" w:rsidR="003107E6" w:rsidRPr="003107E6" w:rsidRDefault="003107E6" w:rsidP="001A27ED">
            <w:r>
              <w:t>Относительное время, мс</w:t>
            </w:r>
          </w:p>
        </w:tc>
        <w:tc>
          <w:tcPr>
            <w:tcW w:w="2047" w:type="dxa"/>
          </w:tcPr>
          <w:p w14:paraId="33B148C6" w14:textId="7986A7CF" w:rsidR="003107E6" w:rsidRDefault="003107E6" w:rsidP="001A27ED">
            <w:r>
              <w:t>Астрономическое время</w:t>
            </w:r>
          </w:p>
        </w:tc>
        <w:tc>
          <w:tcPr>
            <w:tcW w:w="1140" w:type="dxa"/>
          </w:tcPr>
          <w:p w14:paraId="3341B304" w14:textId="77A0B917" w:rsidR="003107E6" w:rsidRPr="00E97F17" w:rsidRDefault="003107E6" w:rsidP="00E97F17">
            <w:pPr>
              <w:rPr>
                <w:lang w:val="en-US"/>
              </w:rPr>
            </w:pPr>
            <w:r>
              <w:rPr>
                <w:lang w:val="en-US"/>
              </w:rPr>
              <w:t>Ua</w:t>
            </w:r>
          </w:p>
        </w:tc>
        <w:tc>
          <w:tcPr>
            <w:tcW w:w="1062" w:type="dxa"/>
          </w:tcPr>
          <w:p w14:paraId="4732A9E0" w14:textId="1E41AC10" w:rsidR="003107E6" w:rsidRPr="00E97F17" w:rsidRDefault="003107E6" w:rsidP="001A27ED">
            <w:pPr>
              <w:rPr>
                <w:lang w:val="en-US"/>
              </w:rPr>
            </w:pPr>
            <w:r>
              <w:rPr>
                <w:lang w:val="en-US"/>
              </w:rPr>
              <w:t>…</w:t>
            </w:r>
          </w:p>
        </w:tc>
        <w:tc>
          <w:tcPr>
            <w:tcW w:w="1449" w:type="dxa"/>
          </w:tcPr>
          <w:p w14:paraId="7A7D672F" w14:textId="7D666F59" w:rsidR="003107E6" w:rsidRPr="00E97F17" w:rsidRDefault="003107E6" w:rsidP="001A27ED">
            <w:r>
              <w:rPr>
                <w:lang w:val="en-US"/>
              </w:rPr>
              <w:t xml:space="preserve">DI </w:t>
            </w:r>
            <w:r>
              <w:t>Сраб.ДЗО</w:t>
            </w:r>
          </w:p>
        </w:tc>
        <w:tc>
          <w:tcPr>
            <w:tcW w:w="1151" w:type="dxa"/>
          </w:tcPr>
          <w:p w14:paraId="37EC61E6" w14:textId="57BD4139" w:rsidR="003107E6" w:rsidRDefault="003107E6" w:rsidP="001A27ED">
            <w:r>
              <w:t>….</w:t>
            </w:r>
          </w:p>
        </w:tc>
      </w:tr>
      <w:tr w:rsidR="003107E6" w14:paraId="1A4CBD4B" w14:textId="77777777" w:rsidTr="003107E6">
        <w:tc>
          <w:tcPr>
            <w:tcW w:w="1774" w:type="dxa"/>
          </w:tcPr>
          <w:p w14:paraId="48FB333B" w14:textId="4114FF90" w:rsidR="003107E6" w:rsidRDefault="003107E6" w:rsidP="001A27ED"/>
        </w:tc>
        <w:tc>
          <w:tcPr>
            <w:tcW w:w="1288" w:type="dxa"/>
          </w:tcPr>
          <w:p w14:paraId="5A13D5C3" w14:textId="77777777" w:rsidR="003107E6" w:rsidRPr="00E97F17" w:rsidRDefault="003107E6" w:rsidP="001A27ED">
            <w:pPr>
              <w:rPr>
                <w:lang w:val="en-US"/>
              </w:rPr>
            </w:pPr>
          </w:p>
        </w:tc>
        <w:tc>
          <w:tcPr>
            <w:tcW w:w="2047" w:type="dxa"/>
          </w:tcPr>
          <w:p w14:paraId="67E935BA" w14:textId="6D470EE8" w:rsidR="003107E6" w:rsidRPr="00E97F17" w:rsidRDefault="003107E6" w:rsidP="001A27ED">
            <w:pPr>
              <w:rPr>
                <w:lang w:val="en-US"/>
              </w:rPr>
            </w:pPr>
          </w:p>
        </w:tc>
        <w:tc>
          <w:tcPr>
            <w:tcW w:w="1140" w:type="dxa"/>
          </w:tcPr>
          <w:p w14:paraId="78BF0280" w14:textId="1D79A7F6" w:rsidR="003107E6" w:rsidRDefault="003107E6" w:rsidP="001A27ED">
            <w:r>
              <w:t>В</w:t>
            </w:r>
          </w:p>
        </w:tc>
        <w:tc>
          <w:tcPr>
            <w:tcW w:w="1062" w:type="dxa"/>
          </w:tcPr>
          <w:p w14:paraId="439EDCCF" w14:textId="57017ADA" w:rsidR="003107E6" w:rsidRPr="003107E6" w:rsidRDefault="003107E6" w:rsidP="001A27ED">
            <w:pPr>
              <w:rPr>
                <w:lang w:val="en-US"/>
              </w:rPr>
            </w:pPr>
            <w:r>
              <w:rPr>
                <w:lang w:val="en-US"/>
              </w:rPr>
              <w:t>…</w:t>
            </w:r>
          </w:p>
        </w:tc>
        <w:tc>
          <w:tcPr>
            <w:tcW w:w="1449" w:type="dxa"/>
          </w:tcPr>
          <w:p w14:paraId="52CFD1D9" w14:textId="269A4385" w:rsidR="003107E6" w:rsidRDefault="003107E6" w:rsidP="001A27ED">
            <w:r>
              <w:t>Лог. 0/1</w:t>
            </w:r>
          </w:p>
        </w:tc>
        <w:tc>
          <w:tcPr>
            <w:tcW w:w="1151" w:type="dxa"/>
          </w:tcPr>
          <w:p w14:paraId="09B25AA9" w14:textId="01192C0A" w:rsidR="003107E6" w:rsidRDefault="003107E6" w:rsidP="001A27ED">
            <w:r>
              <w:t>Лог. 0/1</w:t>
            </w:r>
          </w:p>
        </w:tc>
      </w:tr>
      <w:tr w:rsidR="003107E6" w14:paraId="31298F36" w14:textId="77777777" w:rsidTr="003107E6">
        <w:tc>
          <w:tcPr>
            <w:tcW w:w="1774" w:type="dxa"/>
          </w:tcPr>
          <w:p w14:paraId="0D06AD0F" w14:textId="42E1D3D9" w:rsidR="003107E6" w:rsidRPr="003107E6" w:rsidRDefault="003107E6" w:rsidP="00E97F17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288" w:type="dxa"/>
          </w:tcPr>
          <w:p w14:paraId="02E89520" w14:textId="1DB4ADB6" w:rsidR="003107E6" w:rsidRPr="003107E6" w:rsidRDefault="003107E6" w:rsidP="00E97F17">
            <w:r>
              <w:t>-500</w:t>
            </w:r>
          </w:p>
        </w:tc>
        <w:tc>
          <w:tcPr>
            <w:tcW w:w="2047" w:type="dxa"/>
          </w:tcPr>
          <w:p w14:paraId="5429BE83" w14:textId="100DC096" w:rsidR="003107E6" w:rsidRDefault="003107E6" w:rsidP="00E97F17">
            <w:r>
              <w:rPr>
                <w:lang w:val="en-US"/>
              </w:rPr>
              <w:t>21:46:08.041,33</w:t>
            </w:r>
            <w:r w:rsidR="00080173">
              <w:rPr>
                <w:lang w:val="en-US"/>
              </w:rPr>
              <w:t xml:space="preserve"> </w:t>
            </w:r>
            <w:r w:rsidR="00080173">
              <w:rPr>
                <w:rFonts w:ascii="Calibri" w:hAnsi="Calibri"/>
                <w:color w:val="000000"/>
                <w:sz w:val="22"/>
              </w:rPr>
              <w:t>(UTC+5)</w:t>
            </w:r>
          </w:p>
        </w:tc>
        <w:tc>
          <w:tcPr>
            <w:tcW w:w="1140" w:type="dxa"/>
          </w:tcPr>
          <w:p w14:paraId="607E8BEB" w14:textId="3DBB2046" w:rsidR="003107E6" w:rsidRPr="003107E6" w:rsidRDefault="003107E6" w:rsidP="00E97F17">
            <w:pPr>
              <w:rPr>
                <w:lang w:val="en-US"/>
              </w:rPr>
            </w:pPr>
            <w:r>
              <w:rPr>
                <w:lang w:val="en-US"/>
              </w:rPr>
              <w:t>-43,6</w:t>
            </w:r>
          </w:p>
        </w:tc>
        <w:tc>
          <w:tcPr>
            <w:tcW w:w="1062" w:type="dxa"/>
          </w:tcPr>
          <w:p w14:paraId="7F172922" w14:textId="6068CB36" w:rsidR="003107E6" w:rsidRPr="003107E6" w:rsidRDefault="003107E6" w:rsidP="00E97F17">
            <w:pPr>
              <w:rPr>
                <w:lang w:val="en-US"/>
              </w:rPr>
            </w:pPr>
            <w:r>
              <w:rPr>
                <w:lang w:val="en-US"/>
              </w:rPr>
              <w:t>…</w:t>
            </w:r>
          </w:p>
        </w:tc>
        <w:tc>
          <w:tcPr>
            <w:tcW w:w="1449" w:type="dxa"/>
          </w:tcPr>
          <w:p w14:paraId="71CA9886" w14:textId="6ED2EC9C" w:rsidR="003107E6" w:rsidRPr="003107E6" w:rsidRDefault="003107E6" w:rsidP="00E97F17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51" w:type="dxa"/>
          </w:tcPr>
          <w:p w14:paraId="044A4AF0" w14:textId="2CCC20B2" w:rsidR="003107E6" w:rsidRPr="003107E6" w:rsidRDefault="003107E6" w:rsidP="00E97F17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107E6" w14:paraId="203F6A1A" w14:textId="77777777" w:rsidTr="003107E6">
        <w:tc>
          <w:tcPr>
            <w:tcW w:w="1774" w:type="dxa"/>
          </w:tcPr>
          <w:p w14:paraId="2267E309" w14:textId="4BE7FBD3" w:rsidR="003107E6" w:rsidRPr="003107E6" w:rsidRDefault="003107E6" w:rsidP="001A27ED">
            <w:r>
              <w:t>2</w:t>
            </w:r>
          </w:p>
        </w:tc>
        <w:tc>
          <w:tcPr>
            <w:tcW w:w="1288" w:type="dxa"/>
          </w:tcPr>
          <w:p w14:paraId="335C91B0" w14:textId="3778F3B6" w:rsidR="003107E6" w:rsidRDefault="003107E6" w:rsidP="001A27ED">
            <w:r>
              <w:t>-499,17</w:t>
            </w:r>
          </w:p>
        </w:tc>
        <w:tc>
          <w:tcPr>
            <w:tcW w:w="2047" w:type="dxa"/>
          </w:tcPr>
          <w:p w14:paraId="067D90A3" w14:textId="3404944E" w:rsidR="003107E6" w:rsidRPr="003107E6" w:rsidRDefault="003107E6" w:rsidP="003107E6">
            <w:r>
              <w:rPr>
                <w:lang w:val="en-US"/>
              </w:rPr>
              <w:t>21:46:08.04</w:t>
            </w:r>
            <w:r>
              <w:t>2</w:t>
            </w:r>
            <w:r>
              <w:rPr>
                <w:lang w:val="en-US"/>
              </w:rPr>
              <w:t>,</w:t>
            </w:r>
            <w:r>
              <w:t>16</w:t>
            </w:r>
            <w:r w:rsidR="00080173">
              <w:rPr>
                <w:lang w:val="en-US"/>
              </w:rPr>
              <w:t xml:space="preserve"> </w:t>
            </w:r>
            <w:r w:rsidR="00080173">
              <w:rPr>
                <w:rFonts w:ascii="Calibri" w:hAnsi="Calibri"/>
                <w:color w:val="000000"/>
                <w:sz w:val="22"/>
              </w:rPr>
              <w:t>(UTC+5)</w:t>
            </w:r>
          </w:p>
        </w:tc>
        <w:tc>
          <w:tcPr>
            <w:tcW w:w="1140" w:type="dxa"/>
          </w:tcPr>
          <w:p w14:paraId="1A2271D1" w14:textId="71F438A8" w:rsidR="003107E6" w:rsidRDefault="003107E6" w:rsidP="001A27ED">
            <w:r>
              <w:t>-43,43</w:t>
            </w:r>
          </w:p>
        </w:tc>
        <w:tc>
          <w:tcPr>
            <w:tcW w:w="1062" w:type="dxa"/>
          </w:tcPr>
          <w:p w14:paraId="177FDBF1" w14:textId="30EF3B51" w:rsidR="003107E6" w:rsidRDefault="003107E6" w:rsidP="001A27ED">
            <w:r>
              <w:t>…</w:t>
            </w:r>
          </w:p>
        </w:tc>
        <w:tc>
          <w:tcPr>
            <w:tcW w:w="1449" w:type="dxa"/>
          </w:tcPr>
          <w:p w14:paraId="36752609" w14:textId="28BE018A" w:rsidR="003107E6" w:rsidRDefault="009A03CB" w:rsidP="001A27ED">
            <w:r>
              <w:t>0</w:t>
            </w:r>
          </w:p>
        </w:tc>
        <w:tc>
          <w:tcPr>
            <w:tcW w:w="1151" w:type="dxa"/>
          </w:tcPr>
          <w:p w14:paraId="4740E935" w14:textId="1C4DDD1B" w:rsidR="003107E6" w:rsidRDefault="009A03CB" w:rsidP="001A27ED">
            <w:r>
              <w:t>0</w:t>
            </w:r>
          </w:p>
        </w:tc>
      </w:tr>
      <w:tr w:rsidR="003107E6" w14:paraId="4314853C" w14:textId="77777777" w:rsidTr="003107E6">
        <w:tc>
          <w:tcPr>
            <w:tcW w:w="1774" w:type="dxa"/>
          </w:tcPr>
          <w:p w14:paraId="3BD624BD" w14:textId="4983572C" w:rsidR="003107E6" w:rsidRDefault="009A03CB" w:rsidP="001A27ED">
            <w:r>
              <w:t>…</w:t>
            </w:r>
          </w:p>
        </w:tc>
        <w:tc>
          <w:tcPr>
            <w:tcW w:w="1288" w:type="dxa"/>
          </w:tcPr>
          <w:p w14:paraId="250B4CEC" w14:textId="1F52E459" w:rsidR="003107E6" w:rsidRDefault="009A03CB" w:rsidP="001A27ED">
            <w:r>
              <w:t>…</w:t>
            </w:r>
          </w:p>
        </w:tc>
        <w:tc>
          <w:tcPr>
            <w:tcW w:w="2047" w:type="dxa"/>
          </w:tcPr>
          <w:p w14:paraId="214C3077" w14:textId="4A0EDFE8" w:rsidR="003107E6" w:rsidRDefault="009A03CB" w:rsidP="001A27ED">
            <w:r>
              <w:t>…</w:t>
            </w:r>
          </w:p>
        </w:tc>
        <w:tc>
          <w:tcPr>
            <w:tcW w:w="1140" w:type="dxa"/>
          </w:tcPr>
          <w:p w14:paraId="02EC1BDA" w14:textId="37B09C40" w:rsidR="003107E6" w:rsidRDefault="009A03CB" w:rsidP="001A27ED">
            <w:r>
              <w:t>…</w:t>
            </w:r>
          </w:p>
        </w:tc>
        <w:tc>
          <w:tcPr>
            <w:tcW w:w="1062" w:type="dxa"/>
          </w:tcPr>
          <w:p w14:paraId="7A68811D" w14:textId="0D671C58" w:rsidR="003107E6" w:rsidRDefault="009A03CB" w:rsidP="001A27ED">
            <w:r>
              <w:t>…</w:t>
            </w:r>
          </w:p>
        </w:tc>
        <w:tc>
          <w:tcPr>
            <w:tcW w:w="1449" w:type="dxa"/>
          </w:tcPr>
          <w:p w14:paraId="36F52CC6" w14:textId="47B70E52" w:rsidR="003107E6" w:rsidRDefault="009A03CB" w:rsidP="001A27ED">
            <w:r>
              <w:t>…</w:t>
            </w:r>
          </w:p>
        </w:tc>
        <w:tc>
          <w:tcPr>
            <w:tcW w:w="1151" w:type="dxa"/>
          </w:tcPr>
          <w:p w14:paraId="76C372B5" w14:textId="54AD3C06" w:rsidR="003107E6" w:rsidRDefault="009A03CB" w:rsidP="001A27ED">
            <w:r>
              <w:t>…</w:t>
            </w:r>
          </w:p>
        </w:tc>
      </w:tr>
      <w:tr w:rsidR="003107E6" w14:paraId="07194772" w14:textId="77777777" w:rsidTr="003107E6">
        <w:tc>
          <w:tcPr>
            <w:tcW w:w="1774" w:type="dxa"/>
          </w:tcPr>
          <w:p w14:paraId="054835D4" w14:textId="75CA436E" w:rsidR="003107E6" w:rsidRPr="00D81AC7" w:rsidRDefault="00D81AC7" w:rsidP="00D81AC7">
            <w:pPr>
              <w:rPr>
                <w:lang w:val="en-US"/>
              </w:rPr>
            </w:pPr>
            <w:r>
              <w:rPr>
                <w:lang w:val="en-US"/>
              </w:rPr>
              <w:t>4214</w:t>
            </w:r>
          </w:p>
        </w:tc>
        <w:tc>
          <w:tcPr>
            <w:tcW w:w="1288" w:type="dxa"/>
          </w:tcPr>
          <w:p w14:paraId="43A378E5" w14:textId="6B89C466" w:rsidR="003107E6" w:rsidRPr="00D81AC7" w:rsidRDefault="00D81AC7" w:rsidP="001A27ED">
            <w:pPr>
              <w:rPr>
                <w:lang w:val="en-US"/>
              </w:rPr>
            </w:pPr>
            <w:r>
              <w:rPr>
                <w:lang w:val="en-US"/>
              </w:rPr>
              <w:t>3009,17</w:t>
            </w:r>
          </w:p>
        </w:tc>
        <w:tc>
          <w:tcPr>
            <w:tcW w:w="2047" w:type="dxa"/>
          </w:tcPr>
          <w:p w14:paraId="29B00D3D" w14:textId="77777777" w:rsidR="00080173" w:rsidRDefault="00080173" w:rsidP="00080173">
            <w:pPr>
              <w:spacing w:before="0"/>
              <w:rPr>
                <w:rFonts w:ascii="Calibri" w:hAnsi="Calibri"/>
                <w:color w:val="000000"/>
                <w:sz w:val="22"/>
                <w:lang w:eastAsia="ru-RU"/>
              </w:rPr>
            </w:pPr>
            <w:r>
              <w:rPr>
                <w:rFonts w:ascii="Calibri" w:hAnsi="Calibri"/>
                <w:color w:val="000000"/>
                <w:sz w:val="22"/>
              </w:rPr>
              <w:t>21:46:10.990,17 (UTC+5)</w:t>
            </w:r>
          </w:p>
          <w:p w14:paraId="3E45B020" w14:textId="3D92CBDC" w:rsidR="003107E6" w:rsidRDefault="003107E6" w:rsidP="001A27ED"/>
        </w:tc>
        <w:tc>
          <w:tcPr>
            <w:tcW w:w="1140" w:type="dxa"/>
          </w:tcPr>
          <w:p w14:paraId="1282989D" w14:textId="18BC7DCE" w:rsidR="003107E6" w:rsidRPr="00F05377" w:rsidRDefault="00F05377" w:rsidP="00F05377">
            <w:pPr>
              <w:rPr>
                <w:lang w:val="en-US"/>
              </w:rPr>
            </w:pPr>
            <w:r>
              <w:rPr>
                <w:lang w:val="en-US"/>
              </w:rPr>
              <w:t>0,56</w:t>
            </w:r>
          </w:p>
        </w:tc>
        <w:tc>
          <w:tcPr>
            <w:tcW w:w="1062" w:type="dxa"/>
          </w:tcPr>
          <w:p w14:paraId="04C51183" w14:textId="6BC26B33" w:rsidR="003107E6" w:rsidRDefault="00F05377" w:rsidP="001A27ED">
            <w:r>
              <w:t>…</w:t>
            </w:r>
          </w:p>
        </w:tc>
        <w:tc>
          <w:tcPr>
            <w:tcW w:w="1449" w:type="dxa"/>
          </w:tcPr>
          <w:p w14:paraId="37258279" w14:textId="1C976F80" w:rsidR="003107E6" w:rsidRPr="00F05377" w:rsidRDefault="00F05377" w:rsidP="001A27ED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51" w:type="dxa"/>
          </w:tcPr>
          <w:p w14:paraId="350B21B7" w14:textId="789D5198" w:rsidR="003107E6" w:rsidRPr="00F05377" w:rsidRDefault="00F05377" w:rsidP="001A27ED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</w:tbl>
    <w:p w14:paraId="39FA4E4E" w14:textId="77777777" w:rsidR="001A27ED" w:rsidRDefault="001A27ED" w:rsidP="001A27ED"/>
    <w:p w14:paraId="68656607" w14:textId="094E098E" w:rsidR="008B4ACF" w:rsidRDefault="008B4ACF" w:rsidP="008B4ACF">
      <w:pPr>
        <w:pStyle w:val="3"/>
        <w:numPr>
          <w:ilvl w:val="3"/>
          <w:numId w:val="1"/>
        </w:numPr>
      </w:pPr>
      <w:bookmarkStart w:id="75" w:name="_Toc109285166"/>
      <w:r>
        <w:t>Меню «Сохранить настройки…»</w:t>
      </w:r>
      <w:bookmarkEnd w:id="75"/>
    </w:p>
    <w:p w14:paraId="2653B7CD" w14:textId="54BB4408" w:rsidR="008B4ACF" w:rsidRDefault="008B4ACF" w:rsidP="001A27ED">
      <w:r>
        <w:t xml:space="preserve">Для каждой осциллограммы Пользователь должен иметь возможность сохранить пользовательские настройки в виде отдельного файла с расширением </w:t>
      </w:r>
      <w:r w:rsidRPr="008B4ACF">
        <w:t>*.</w:t>
      </w:r>
      <w:r>
        <w:rPr>
          <w:lang w:val="en-US"/>
        </w:rPr>
        <w:t>ofg</w:t>
      </w:r>
      <w:r w:rsidRPr="008B4ACF">
        <w:t xml:space="preserve"> (</w:t>
      </w:r>
      <w:r>
        <w:rPr>
          <w:lang w:val="en-US"/>
        </w:rPr>
        <w:t>oscillogram</w:t>
      </w:r>
      <w:r w:rsidRPr="008B4ACF">
        <w:t xml:space="preserve"> </w:t>
      </w:r>
      <w:r>
        <w:rPr>
          <w:lang w:val="en-US"/>
        </w:rPr>
        <w:t>configuration</w:t>
      </w:r>
      <w:r w:rsidRPr="008B4ACF">
        <w:t>)</w:t>
      </w:r>
      <w:r w:rsidR="00854547">
        <w:t>. Файл должен сохранять следующие настройки:</w:t>
      </w:r>
    </w:p>
    <w:p w14:paraId="2F2DCD09" w14:textId="3F00B811" w:rsidR="00854547" w:rsidRDefault="001C6C50" w:rsidP="00854547">
      <w:pPr>
        <w:pStyle w:val="a"/>
        <w:numPr>
          <w:ilvl w:val="0"/>
          <w:numId w:val="14"/>
        </w:numPr>
      </w:pPr>
      <w:r>
        <w:t>о текущем перечне отображаемых сигналов</w:t>
      </w:r>
      <w:r w:rsidR="0067187B">
        <w:t>, об их наложении</w:t>
      </w:r>
      <w:r w:rsidRPr="001C6C50">
        <w:t>;</w:t>
      </w:r>
    </w:p>
    <w:p w14:paraId="2750F747" w14:textId="5AF7E9BE" w:rsidR="00664EFA" w:rsidRDefault="00664EFA" w:rsidP="00854547">
      <w:pPr>
        <w:pStyle w:val="a"/>
        <w:numPr>
          <w:ilvl w:val="0"/>
          <w:numId w:val="14"/>
        </w:numPr>
      </w:pPr>
      <w:r>
        <w:t>о размерах каждого из окон отображения аналоговых сигналов</w:t>
      </w:r>
      <w:r w:rsidRPr="00664EFA">
        <w:t>;</w:t>
      </w:r>
    </w:p>
    <w:p w14:paraId="5D8EDE03" w14:textId="16867344" w:rsidR="0067187B" w:rsidRPr="001C6C50" w:rsidRDefault="0067187B" w:rsidP="00854547">
      <w:pPr>
        <w:pStyle w:val="a"/>
        <w:numPr>
          <w:ilvl w:val="0"/>
          <w:numId w:val="14"/>
        </w:numPr>
      </w:pPr>
      <w:r>
        <w:t>о масштабе отображения каждого из аналоговых сигналов</w:t>
      </w:r>
      <w:r w:rsidRPr="0067187B">
        <w:t>;</w:t>
      </w:r>
    </w:p>
    <w:p w14:paraId="0A5D06F8" w14:textId="57E39670" w:rsidR="001C6C50" w:rsidRDefault="001C6C50" w:rsidP="00854547">
      <w:pPr>
        <w:pStyle w:val="a"/>
        <w:numPr>
          <w:ilvl w:val="0"/>
          <w:numId w:val="14"/>
        </w:numPr>
      </w:pPr>
      <w:r>
        <w:t>об отображаемом временном интервале;</w:t>
      </w:r>
    </w:p>
    <w:p w14:paraId="2BAE46EC" w14:textId="28EC0684" w:rsidR="001C6C50" w:rsidRPr="001C6C50" w:rsidRDefault="001C6C50" w:rsidP="00854547">
      <w:pPr>
        <w:pStyle w:val="a"/>
        <w:numPr>
          <w:ilvl w:val="0"/>
          <w:numId w:val="14"/>
        </w:numPr>
      </w:pPr>
      <w:r>
        <w:t>о положении главной указки</w:t>
      </w:r>
      <w:r>
        <w:rPr>
          <w:lang w:val="en-US"/>
        </w:rPr>
        <w:t>;</w:t>
      </w:r>
    </w:p>
    <w:p w14:paraId="4CEC8661" w14:textId="150B8027" w:rsidR="001C6C50" w:rsidRDefault="001C6C50" w:rsidP="00854547">
      <w:pPr>
        <w:pStyle w:val="a"/>
        <w:numPr>
          <w:ilvl w:val="0"/>
          <w:numId w:val="14"/>
        </w:numPr>
      </w:pPr>
      <w:r>
        <w:t>об статусе открытого дополнительного инструмента анализа и его настройках: векторные диаграммы, спектральный анализ и т.д.</w:t>
      </w:r>
      <w:r w:rsidR="00664EFA" w:rsidRPr="00664EFA">
        <w:t>;</w:t>
      </w:r>
    </w:p>
    <w:p w14:paraId="6F2A1302" w14:textId="45CD2435" w:rsidR="001C6C50" w:rsidRPr="00664EFA" w:rsidRDefault="00664EFA" w:rsidP="00854547">
      <w:pPr>
        <w:pStyle w:val="a"/>
        <w:numPr>
          <w:ilvl w:val="0"/>
          <w:numId w:val="14"/>
        </w:numPr>
      </w:pPr>
      <w:r>
        <w:t>о положении дополнительных указок</w:t>
      </w:r>
      <w:r>
        <w:rPr>
          <w:lang w:val="en-US"/>
        </w:rPr>
        <w:t>;</w:t>
      </w:r>
    </w:p>
    <w:p w14:paraId="36B7D758" w14:textId="555168E4" w:rsidR="00664EFA" w:rsidRPr="00664EFA" w:rsidRDefault="00664EFA" w:rsidP="00854547">
      <w:pPr>
        <w:pStyle w:val="a"/>
        <w:numPr>
          <w:ilvl w:val="0"/>
          <w:numId w:val="14"/>
        </w:numPr>
      </w:pPr>
      <w:r>
        <w:t>о выбранных величинах для отображения: первичные/вторичные</w:t>
      </w:r>
      <w:r w:rsidRPr="00664EFA">
        <w:t>;</w:t>
      </w:r>
    </w:p>
    <w:p w14:paraId="27B13BD7" w14:textId="19A23F24" w:rsidR="00664EFA" w:rsidRDefault="0067187B" w:rsidP="00854547">
      <w:pPr>
        <w:pStyle w:val="a"/>
        <w:numPr>
          <w:ilvl w:val="0"/>
          <w:numId w:val="14"/>
        </w:numPr>
      </w:pPr>
      <w:r>
        <w:t>о выбранной отображаемой величине: действующее значение, первая гармоника и т.д.</w:t>
      </w:r>
    </w:p>
    <w:p w14:paraId="6A8CB3C3" w14:textId="77F939AA" w:rsidR="00700214" w:rsidRDefault="00700214" w:rsidP="00854547">
      <w:pPr>
        <w:pStyle w:val="a"/>
        <w:numPr>
          <w:ilvl w:val="0"/>
          <w:numId w:val="14"/>
        </w:numPr>
      </w:pPr>
      <w:r>
        <w:t>о таблице соответствия сигналов осциллограммы сигналам ПАР для функции ОМП.</w:t>
      </w:r>
    </w:p>
    <w:p w14:paraId="0AB1810C" w14:textId="77777777" w:rsidR="003916A9" w:rsidRDefault="003916A9" w:rsidP="003916A9"/>
    <w:p w14:paraId="1CBF7459" w14:textId="1C7D1E0A" w:rsidR="003916A9" w:rsidRDefault="003916A9" w:rsidP="003916A9">
      <w:pPr>
        <w:pStyle w:val="3"/>
        <w:numPr>
          <w:ilvl w:val="3"/>
          <w:numId w:val="1"/>
        </w:numPr>
      </w:pPr>
      <w:bookmarkStart w:id="76" w:name="_Toc109285167"/>
      <w:r>
        <w:t>Меню «Загрузить настройки…»</w:t>
      </w:r>
      <w:bookmarkEnd w:id="76"/>
    </w:p>
    <w:p w14:paraId="2843C097" w14:textId="310F8BC4" w:rsidR="003916A9" w:rsidRDefault="003916A9" w:rsidP="003916A9">
      <w:r>
        <w:t xml:space="preserve">При выборе пункта меню «Загрузить настройки» Пользователь должен иметь возможность выбора только файлов с расширением </w:t>
      </w:r>
      <w:r w:rsidRPr="003916A9">
        <w:t>*.</w:t>
      </w:r>
      <w:r>
        <w:rPr>
          <w:lang w:val="en-US"/>
        </w:rPr>
        <w:t>ofg</w:t>
      </w:r>
      <w:r>
        <w:t xml:space="preserve">. Система должна автоматически проверять правильность структуры файла и значение полей. В противном случае выдавать предупреждение о невозможности открыть файл. </w:t>
      </w:r>
    </w:p>
    <w:p w14:paraId="3B93D2EC" w14:textId="17D7A633" w:rsidR="003916A9" w:rsidRDefault="003916A9" w:rsidP="003916A9">
      <w:r>
        <w:t xml:space="preserve">В случае успешного открытия файла настроек расположение всех окон, инструментов и т.д., описываемое файлом настроек, должно соответствовать расположению на момент сохранения файла. </w:t>
      </w:r>
      <w:r w:rsidR="00C2572E">
        <w:t xml:space="preserve">В случае, если пользователь открыл файл конфигурации, не соответствующий </w:t>
      </w:r>
      <w:r w:rsidR="00C2572E">
        <w:lastRenderedPageBreak/>
        <w:t xml:space="preserve">осциллограмме </w:t>
      </w:r>
      <w:r w:rsidR="00C2572E" w:rsidRPr="00C2572E">
        <w:t>(</w:t>
      </w:r>
      <w:r w:rsidR="00C2572E">
        <w:t>например, есть несоответствие между числом аналоговых каналов в конфигурации и в открытой осциллограмме</w:t>
      </w:r>
      <w:r w:rsidR="00C2572E" w:rsidRPr="00C2572E">
        <w:t>)</w:t>
      </w:r>
      <w:r w:rsidR="00C2572E">
        <w:t>, то выдаётся сообщение о несоответствии файла конфигурации и осциллограммы.</w:t>
      </w:r>
    </w:p>
    <w:p w14:paraId="78B02064" w14:textId="77777777" w:rsidR="00C2572E" w:rsidRDefault="00C2572E" w:rsidP="003916A9"/>
    <w:p w14:paraId="470FAE65" w14:textId="6E184143" w:rsidR="00C2572E" w:rsidRPr="00C2572E" w:rsidRDefault="00885BD7" w:rsidP="00885BD7">
      <w:pPr>
        <w:pStyle w:val="3"/>
        <w:numPr>
          <w:ilvl w:val="3"/>
          <w:numId w:val="1"/>
        </w:numPr>
      </w:pPr>
      <w:bookmarkStart w:id="77" w:name="_Toc109285168"/>
      <w:r>
        <w:t>Меню «Печать»</w:t>
      </w:r>
      <w:bookmarkEnd w:id="77"/>
    </w:p>
    <w:p w14:paraId="56405D4C" w14:textId="5E066128" w:rsidR="001A27ED" w:rsidRDefault="00885BD7" w:rsidP="001A27ED">
      <w:r>
        <w:t xml:space="preserve">Меню «Печать» должно обеспечивать возможность печати осциллограммы в файл </w:t>
      </w:r>
      <w:r w:rsidRPr="00885BD7">
        <w:t>*.</w:t>
      </w:r>
      <w:r>
        <w:rPr>
          <w:lang w:val="en-US"/>
        </w:rPr>
        <w:t>PDF</w:t>
      </w:r>
      <w:r>
        <w:t xml:space="preserve">. </w:t>
      </w:r>
      <w:r w:rsidR="004068BA">
        <w:t>После выбора пункта меню «Печать» должно появиться окно дополнительных настроек печати</w:t>
      </w:r>
      <w:r w:rsidR="00673C93">
        <w:t xml:space="preserve"> </w:t>
      </w:r>
      <w:r w:rsidR="00673C93" w:rsidRPr="00F1021E">
        <w:t>(</w:t>
      </w:r>
      <w:r w:rsidR="00673C93">
        <w:t>рис. </w:t>
      </w:r>
      <w:r w:rsidR="00673C93">
        <w:fldChar w:fldCharType="begin"/>
      </w:r>
      <w:r w:rsidR="00673C93">
        <w:instrText xml:space="preserve"> REF Рис_23_new5 \h </w:instrText>
      </w:r>
      <w:r w:rsidR="00673C93">
        <w:fldChar w:fldCharType="separate"/>
      </w:r>
      <w:r w:rsidR="003C0EF8">
        <w:rPr>
          <w:noProof/>
        </w:rPr>
        <w:t>24</w:t>
      </w:r>
      <w:r w:rsidR="00673C93">
        <w:fldChar w:fldCharType="end"/>
      </w:r>
      <w:r w:rsidR="00673C93" w:rsidRPr="00F1021E">
        <w:t>)</w:t>
      </w:r>
      <w:r w:rsidR="004068BA">
        <w:t xml:space="preserve">. Печать производится для интервала времени, соответствующему отображаемому на текущий момент в главном окне. </w:t>
      </w:r>
      <w:r w:rsidR="00077D8D">
        <w:t>Для выбора другого временного интервала необходимо вернуться в главное окно и выделить необходимый интервал.</w:t>
      </w:r>
      <w:r w:rsidR="00673C93">
        <w:t xml:space="preserve"> Окно должно предусматривать возможность растягивания. При этом должна пропорционально изменяться область предварительного просмотра страницы.</w:t>
      </w:r>
    </w:p>
    <w:p w14:paraId="6DE1B4F8" w14:textId="21491B23" w:rsidR="008D5CA2" w:rsidRDefault="008D5CA2" w:rsidP="001A27ED">
      <w:r>
        <w:t>На каждой странице выходного документа должно уменьшаться 6 окон отображения аналоговых сигналов или 24 окна отображения дискретных сигналов.</w:t>
      </w:r>
    </w:p>
    <w:p w14:paraId="27E5DC92" w14:textId="77777777" w:rsidR="00AC5D4A" w:rsidRDefault="00AC5D4A" w:rsidP="001A27ED"/>
    <w:p w14:paraId="384B8B75" w14:textId="77777777" w:rsidR="00AC5D4A" w:rsidRPr="00885BD7" w:rsidRDefault="00AC5D4A" w:rsidP="00AC5D4A"/>
    <w:p w14:paraId="20E63D39" w14:textId="5A2B32DA" w:rsidR="001A27ED" w:rsidRDefault="007109E2" w:rsidP="00673C93">
      <w:pPr>
        <w:jc w:val="center"/>
      </w:pPr>
      <w:r>
        <w:object w:dxaOrig="13575" w:dyaOrig="17835" w14:anchorId="254E16C3">
          <v:shape id="_x0000_i1048" type="#_x0000_t75" style="width:495.75pt;height:651pt" o:ole="">
            <v:imagedata r:id="rId59" o:title=""/>
          </v:shape>
          <o:OLEObject Type="Embed" ProgID="Visio.Drawing.15" ShapeID="_x0000_i1048" DrawAspect="Content" ObjectID="_1719907734" r:id="rId60"/>
        </w:object>
      </w:r>
    </w:p>
    <w:p w14:paraId="11506A08" w14:textId="3FF45E48" w:rsidR="004068BA" w:rsidRDefault="004068BA" w:rsidP="004068BA">
      <w:pPr>
        <w:jc w:val="center"/>
      </w:pPr>
      <w:r w:rsidRPr="0022017F">
        <w:t xml:space="preserve">Рис. </w:t>
      </w:r>
      <w:bookmarkStart w:id="78" w:name="Рис_23_new5"/>
      <w:r>
        <w:fldChar w:fldCharType="begin"/>
      </w:r>
      <w:r>
        <w:instrText xml:space="preserve"> SEQ Рисунок \* ARABIC </w:instrText>
      </w:r>
      <w:r>
        <w:fldChar w:fldCharType="separate"/>
      </w:r>
      <w:r w:rsidR="003C0EF8">
        <w:rPr>
          <w:noProof/>
        </w:rPr>
        <w:t>24</w:t>
      </w:r>
      <w:r>
        <w:rPr>
          <w:noProof/>
        </w:rPr>
        <w:fldChar w:fldCharType="end"/>
      </w:r>
      <w:bookmarkEnd w:id="78"/>
      <w:r w:rsidRPr="0022017F">
        <w:t> – </w:t>
      </w:r>
      <w:r w:rsidR="00077D8D">
        <w:t>Дополнительное окно настроек печати</w:t>
      </w:r>
    </w:p>
    <w:p w14:paraId="4FF96677" w14:textId="77777777" w:rsidR="00F1021E" w:rsidRDefault="00F1021E" w:rsidP="00F1021E">
      <w:pPr>
        <w:jc w:val="left"/>
      </w:pPr>
    </w:p>
    <w:p w14:paraId="6C3D1F2C" w14:textId="0D8B9345" w:rsidR="00F35205" w:rsidRDefault="00E266B4" w:rsidP="00AC5D4A">
      <w:pPr>
        <w:pStyle w:val="3"/>
      </w:pPr>
      <w:bookmarkStart w:id="79" w:name="_Toc109285169"/>
      <w:r>
        <w:t>Меню «Сигналы»</w:t>
      </w:r>
      <w:bookmarkEnd w:id="79"/>
    </w:p>
    <w:p w14:paraId="7D0BF111" w14:textId="415D1852" w:rsidR="00F35205" w:rsidRDefault="00A53E5F" w:rsidP="00C522A9">
      <w:r>
        <w:t xml:space="preserve">Структура меню «Сигналы» показана на рис. </w:t>
      </w:r>
      <w:r>
        <w:fldChar w:fldCharType="begin"/>
      </w:r>
      <w:r>
        <w:instrText xml:space="preserve"> REF Рис_24_new5 \h </w:instrText>
      </w:r>
      <w:r>
        <w:fldChar w:fldCharType="separate"/>
      </w:r>
      <w:r w:rsidR="003C0EF8">
        <w:rPr>
          <w:noProof/>
        </w:rPr>
        <w:t>25</w:t>
      </w:r>
      <w:r>
        <w:fldChar w:fldCharType="end"/>
      </w:r>
      <w:r>
        <w:t>.</w:t>
      </w:r>
    </w:p>
    <w:p w14:paraId="2B7AD0EA" w14:textId="4FC0EDCC" w:rsidR="00A53E5F" w:rsidRDefault="00454900" w:rsidP="00A53E5F">
      <w:pPr>
        <w:jc w:val="center"/>
      </w:pPr>
      <w:r>
        <w:object w:dxaOrig="4860" w:dyaOrig="2100" w14:anchorId="0089489D">
          <v:shape id="_x0000_i1049" type="#_x0000_t75" style="width:187.5pt;height:80.25pt" o:ole="">
            <v:imagedata r:id="rId61" o:title=""/>
          </v:shape>
          <o:OLEObject Type="Embed" ProgID="Visio.Drawing.15" ShapeID="_x0000_i1049" DrawAspect="Content" ObjectID="_1719907735" r:id="rId62"/>
        </w:object>
      </w:r>
    </w:p>
    <w:p w14:paraId="2BEEACE0" w14:textId="62AB8363" w:rsidR="00E266B4" w:rsidRDefault="00E266B4" w:rsidP="00E266B4">
      <w:pPr>
        <w:jc w:val="center"/>
      </w:pPr>
      <w:r w:rsidRPr="0022017F">
        <w:t xml:space="preserve">Рис. </w:t>
      </w:r>
      <w:bookmarkStart w:id="80" w:name="Рис_24_new5"/>
      <w:r>
        <w:fldChar w:fldCharType="begin"/>
      </w:r>
      <w:r>
        <w:instrText xml:space="preserve"> SEQ Рисунок \* ARABIC </w:instrText>
      </w:r>
      <w:r>
        <w:fldChar w:fldCharType="separate"/>
      </w:r>
      <w:r w:rsidR="003C0EF8">
        <w:rPr>
          <w:noProof/>
        </w:rPr>
        <w:t>25</w:t>
      </w:r>
      <w:r>
        <w:rPr>
          <w:noProof/>
        </w:rPr>
        <w:fldChar w:fldCharType="end"/>
      </w:r>
      <w:bookmarkEnd w:id="80"/>
      <w:r w:rsidRPr="0022017F">
        <w:t> – </w:t>
      </w:r>
      <w:r>
        <w:t>Структура меню «Сигналы»</w:t>
      </w:r>
    </w:p>
    <w:p w14:paraId="4419F771" w14:textId="4F853B72" w:rsidR="00AE35DD" w:rsidRDefault="00AE35DD" w:rsidP="00AE35DD">
      <w:pPr>
        <w:pStyle w:val="3"/>
        <w:numPr>
          <w:ilvl w:val="3"/>
          <w:numId w:val="1"/>
        </w:numPr>
      </w:pPr>
      <w:bookmarkStart w:id="81" w:name="_Toc109285170"/>
      <w:r>
        <w:t>Меню «Найти»</w:t>
      </w:r>
      <w:bookmarkEnd w:id="81"/>
    </w:p>
    <w:p w14:paraId="45465E8E" w14:textId="0F72536B" w:rsidR="00AE35DD" w:rsidRDefault="00E941B1" w:rsidP="00AE35DD">
      <w:r>
        <w:t>При выборе пункта меню «Найти» или при нажатии сочетания клавиш «</w:t>
      </w:r>
      <w:r>
        <w:rPr>
          <w:lang w:val="en-US"/>
        </w:rPr>
        <w:t>Ctrl</w:t>
      </w:r>
      <w:r w:rsidRPr="00E941B1">
        <w:t xml:space="preserve"> + </w:t>
      </w:r>
      <w:r>
        <w:rPr>
          <w:lang w:val="en-US"/>
        </w:rPr>
        <w:t>F</w:t>
      </w:r>
      <w:r>
        <w:t xml:space="preserve">» открывается вспомогательное </w:t>
      </w:r>
      <w:r w:rsidR="00EB4A7B">
        <w:t>окно</w:t>
      </w:r>
      <w:r>
        <w:t xml:space="preserve"> «Поиск»</w:t>
      </w:r>
      <w:r w:rsidR="00EB4A7B">
        <w:t xml:space="preserve">. </w:t>
      </w:r>
      <w:r w:rsidR="00D30026">
        <w:t xml:space="preserve">Вспомогательное окно окрашивается в </w:t>
      </w:r>
      <w:r w:rsidR="007067AB">
        <w:t>оранжевый</w:t>
      </w:r>
      <w:r w:rsidR="00D30026">
        <w:t xml:space="preserve"> цвет</w:t>
      </w:r>
      <w:r w:rsidR="00143EE0">
        <w:t xml:space="preserve"> </w:t>
      </w:r>
      <w:r w:rsidR="00143EE0" w:rsidRPr="00143EE0">
        <w:t>(</w:t>
      </w:r>
      <w:r w:rsidR="00143EE0">
        <w:t xml:space="preserve">рис. </w:t>
      </w:r>
      <w:r w:rsidR="00143EE0">
        <w:fldChar w:fldCharType="begin"/>
      </w:r>
      <w:r w:rsidR="00143EE0">
        <w:instrText xml:space="preserve"> REF Рис_25_new5 \h </w:instrText>
      </w:r>
      <w:r w:rsidR="00143EE0">
        <w:fldChar w:fldCharType="separate"/>
      </w:r>
      <w:r w:rsidR="003C0EF8">
        <w:rPr>
          <w:noProof/>
        </w:rPr>
        <w:t>26</w:t>
      </w:r>
      <w:r w:rsidR="00143EE0">
        <w:fldChar w:fldCharType="end"/>
      </w:r>
      <w:r w:rsidR="00143EE0" w:rsidRPr="00143EE0">
        <w:t>)</w:t>
      </w:r>
      <w:r w:rsidR="00D30026">
        <w:t>.</w:t>
      </w:r>
    </w:p>
    <w:p w14:paraId="657A8BFB" w14:textId="625273A0" w:rsidR="00E941B1" w:rsidRDefault="00454900" w:rsidP="00EB4A7B">
      <w:pPr>
        <w:jc w:val="center"/>
      </w:pPr>
      <w:r>
        <w:object w:dxaOrig="5805" w:dyaOrig="1545" w14:anchorId="33FFC0C1">
          <v:shape id="_x0000_i1050" type="#_x0000_t75" style="width:237pt;height:63pt" o:ole="">
            <v:imagedata r:id="rId63" o:title=""/>
          </v:shape>
          <o:OLEObject Type="Embed" ProgID="Visio.Drawing.15" ShapeID="_x0000_i1050" DrawAspect="Content" ObjectID="_1719907736" r:id="rId64"/>
        </w:object>
      </w:r>
    </w:p>
    <w:p w14:paraId="290D113F" w14:textId="11F18502" w:rsidR="00E941B1" w:rsidRDefault="00E941B1" w:rsidP="00E941B1">
      <w:pPr>
        <w:jc w:val="center"/>
      </w:pPr>
      <w:r w:rsidRPr="0022017F">
        <w:t xml:space="preserve">Рис. </w:t>
      </w:r>
      <w:bookmarkStart w:id="82" w:name="Рис_25_new5"/>
      <w:r>
        <w:fldChar w:fldCharType="begin"/>
      </w:r>
      <w:r>
        <w:instrText xml:space="preserve"> SEQ Рисунок \* ARABIC </w:instrText>
      </w:r>
      <w:r>
        <w:fldChar w:fldCharType="separate"/>
      </w:r>
      <w:r w:rsidR="003C0EF8">
        <w:rPr>
          <w:noProof/>
        </w:rPr>
        <w:t>26</w:t>
      </w:r>
      <w:r>
        <w:rPr>
          <w:noProof/>
        </w:rPr>
        <w:fldChar w:fldCharType="end"/>
      </w:r>
      <w:bookmarkEnd w:id="82"/>
      <w:r w:rsidRPr="0022017F">
        <w:t> – </w:t>
      </w:r>
      <w:r>
        <w:t xml:space="preserve">Вспомогательное </w:t>
      </w:r>
      <w:r w:rsidR="004D4922">
        <w:t>окно</w:t>
      </w:r>
      <w:r>
        <w:t xml:space="preserve"> «Поиск»</w:t>
      </w:r>
    </w:p>
    <w:p w14:paraId="6A1E576E" w14:textId="3036CEB5" w:rsidR="00E941B1" w:rsidRDefault="00EB4A7B" w:rsidP="00AE35DD">
      <w:r>
        <w:t>Поиск ведётся отдельно в области отображения аналоговых или дискретных сигналов в зависимости от того, какая область была в фокусе ввода до вызова пункта меню «Найти». Поиск ведётся сразу в процессе ввода слова. Найденный сигнал или множество</w:t>
      </w:r>
      <w:r w:rsidR="00F2387C">
        <w:t xml:space="preserve"> подходящих по названию</w:t>
      </w:r>
      <w:r>
        <w:t xml:space="preserve"> должно подсвечиваться пунктирной рам</w:t>
      </w:r>
      <w:r w:rsidR="004D4922">
        <w:t xml:space="preserve">кой. Окно поиска исчезает сразу же, как только Пользователем фокус ввода будет переведён на любой другой объект </w:t>
      </w:r>
      <w:r w:rsidR="004D4922" w:rsidRPr="004D4922">
        <w:t>(</w:t>
      </w:r>
      <w:r w:rsidR="004D4922">
        <w:t>будет нажата левая или правая кнопка мыши за пределами окна «Поиск»</w:t>
      </w:r>
      <w:r w:rsidR="004D4922" w:rsidRPr="004D4922">
        <w:t>)</w:t>
      </w:r>
      <w:r w:rsidR="004D4922">
        <w:t>.</w:t>
      </w:r>
    </w:p>
    <w:p w14:paraId="12DB225B" w14:textId="2725702E" w:rsidR="004D4922" w:rsidRDefault="00F2387C" w:rsidP="004D4922">
      <w:pPr>
        <w:pStyle w:val="3"/>
        <w:numPr>
          <w:ilvl w:val="3"/>
          <w:numId w:val="1"/>
        </w:numPr>
      </w:pPr>
      <w:bookmarkStart w:id="83" w:name="_Ref109199780"/>
      <w:bookmarkStart w:id="84" w:name="_Toc109285171"/>
      <w:r>
        <w:t>Меню «Удалить»</w:t>
      </w:r>
      <w:bookmarkEnd w:id="83"/>
      <w:bookmarkEnd w:id="84"/>
    </w:p>
    <w:p w14:paraId="624D5586" w14:textId="3642153A" w:rsidR="00F2387C" w:rsidRDefault="001351F9" w:rsidP="00F2387C">
      <w:r>
        <w:t xml:space="preserve">При выборе пункта меню «Удалить» вместо меню приложения </w:t>
      </w:r>
      <w:r w:rsidRPr="001351F9">
        <w:t>(</w:t>
      </w:r>
      <w:r>
        <w:t xml:space="preserve">элемент №5 на рис. </w:t>
      </w:r>
      <w:r>
        <w:fldChar w:fldCharType="begin"/>
      </w:r>
      <w:r>
        <w:instrText xml:space="preserve"> REF Рис_1_new2 \h </w:instrText>
      </w:r>
      <w:r>
        <w:fldChar w:fldCharType="separate"/>
      </w:r>
      <w:r w:rsidR="003C0EF8">
        <w:rPr>
          <w:noProof/>
        </w:rPr>
        <w:t>3</w:t>
      </w:r>
      <w:r>
        <w:fldChar w:fldCharType="end"/>
      </w:r>
      <w:r w:rsidRPr="001351F9">
        <w:t>)</w:t>
      </w:r>
      <w:r>
        <w:t xml:space="preserve"> </w:t>
      </w:r>
      <w:r w:rsidR="00D7784F">
        <w:t>и элементов справа</w:t>
      </w:r>
      <w:r w:rsidR="00D7784F" w:rsidRPr="00D7784F">
        <w:t xml:space="preserve"> </w:t>
      </w:r>
      <w:r w:rsidR="00D7784F">
        <w:t xml:space="preserve">от меню </w:t>
      </w:r>
      <w:r w:rsidR="00D7784F" w:rsidRPr="00D7784F">
        <w:t>(</w:t>
      </w:r>
      <w:r w:rsidR="00D7784F">
        <w:t>элементы 14, 15, 16, 18, 19, 20</w:t>
      </w:r>
      <w:r w:rsidR="00D7784F" w:rsidRPr="00D7784F">
        <w:t xml:space="preserve">) </w:t>
      </w:r>
      <w:r>
        <w:t xml:space="preserve">отрисовывается временное меню удаления выбранных сигналов, а слева от поля отображения </w:t>
      </w:r>
      <w:r w:rsidRPr="001351F9">
        <w:t>(</w:t>
      </w:r>
      <w:r w:rsidR="00D30026">
        <w:t xml:space="preserve">элемент №11 на рис. </w:t>
      </w:r>
      <w:r w:rsidR="00D30026">
        <w:fldChar w:fldCharType="begin"/>
      </w:r>
      <w:r w:rsidR="00D30026">
        <w:instrText xml:space="preserve"> REF Рис_1_new2 \h </w:instrText>
      </w:r>
      <w:r w:rsidR="00D30026">
        <w:fldChar w:fldCharType="separate"/>
      </w:r>
      <w:r w:rsidR="003C0EF8">
        <w:rPr>
          <w:noProof/>
        </w:rPr>
        <w:t>3</w:t>
      </w:r>
      <w:r w:rsidR="00D30026">
        <w:fldChar w:fldCharType="end"/>
      </w:r>
      <w:r w:rsidRPr="001351F9">
        <w:t>)</w:t>
      </w:r>
      <w:r>
        <w:t xml:space="preserve"> появляется поле с возможностью установки галочки </w:t>
      </w:r>
      <w:r w:rsidRPr="001351F9">
        <w:t>(</w:t>
      </w:r>
      <w:r>
        <w:rPr>
          <w:lang w:val="en-US"/>
        </w:rPr>
        <w:t>CheckBox</w:t>
      </w:r>
      <w:r w:rsidRPr="001351F9">
        <w:t>)</w:t>
      </w:r>
      <w:r>
        <w:t xml:space="preserve"> для выбора удаляемого сигнала.</w:t>
      </w:r>
      <w:r w:rsidR="00800594">
        <w:t xml:space="preserve"> В</w:t>
      </w:r>
      <w:r w:rsidR="007067AB">
        <w:t>спомогательное меню окрашивается в оранжевый цвет</w:t>
      </w:r>
      <w:r w:rsidR="00143EE0">
        <w:t xml:space="preserve"> </w:t>
      </w:r>
      <w:r w:rsidR="00143EE0" w:rsidRPr="00793FDD">
        <w:t>(</w:t>
      </w:r>
      <w:r w:rsidR="00143EE0">
        <w:t xml:space="preserve">рис. </w:t>
      </w:r>
      <w:r w:rsidR="00143EE0">
        <w:fldChar w:fldCharType="begin"/>
      </w:r>
      <w:r w:rsidR="00143EE0">
        <w:instrText xml:space="preserve"> REF Рис_26_new5 \h </w:instrText>
      </w:r>
      <w:r w:rsidR="00143EE0">
        <w:fldChar w:fldCharType="separate"/>
      </w:r>
      <w:r w:rsidR="003C0EF8">
        <w:rPr>
          <w:noProof/>
        </w:rPr>
        <w:t>27</w:t>
      </w:r>
      <w:r w:rsidR="00143EE0">
        <w:fldChar w:fldCharType="end"/>
      </w:r>
      <w:r w:rsidR="00143EE0">
        <w:rPr>
          <w:lang w:val="en-US"/>
        </w:rPr>
        <w:t>)</w:t>
      </w:r>
      <w:r w:rsidR="007067AB">
        <w:t>.</w:t>
      </w:r>
    </w:p>
    <w:p w14:paraId="3BFD8EA5" w14:textId="0E0A1737" w:rsidR="00D30026" w:rsidRPr="001351F9" w:rsidRDefault="00342270" w:rsidP="00454900">
      <w:pPr>
        <w:jc w:val="center"/>
      </w:pPr>
      <w:r>
        <w:object w:dxaOrig="25140" w:dyaOrig="14955" w14:anchorId="5FE8EAAC">
          <v:shape id="_x0000_i1051" type="#_x0000_t75" style="width:467.25pt;height:278.25pt" o:ole="">
            <v:imagedata r:id="rId65" o:title=""/>
          </v:shape>
          <o:OLEObject Type="Embed" ProgID="Visio.Drawing.15" ShapeID="_x0000_i1051" DrawAspect="Content" ObjectID="_1719907737" r:id="rId66"/>
        </w:object>
      </w:r>
    </w:p>
    <w:p w14:paraId="40A89585" w14:textId="470D5AB4" w:rsidR="00143EE0" w:rsidRDefault="00143EE0" w:rsidP="00143EE0">
      <w:pPr>
        <w:jc w:val="center"/>
      </w:pPr>
      <w:r w:rsidRPr="0022017F">
        <w:t xml:space="preserve">Рис. </w:t>
      </w:r>
      <w:bookmarkStart w:id="85" w:name="Рис_26_new5"/>
      <w:r>
        <w:fldChar w:fldCharType="begin"/>
      </w:r>
      <w:r>
        <w:instrText xml:space="preserve"> SEQ Рисунок \* ARABIC </w:instrText>
      </w:r>
      <w:r>
        <w:fldChar w:fldCharType="separate"/>
      </w:r>
      <w:r w:rsidR="003C0EF8">
        <w:rPr>
          <w:noProof/>
        </w:rPr>
        <w:t>27</w:t>
      </w:r>
      <w:r>
        <w:rPr>
          <w:noProof/>
        </w:rPr>
        <w:fldChar w:fldCharType="end"/>
      </w:r>
      <w:bookmarkEnd w:id="85"/>
      <w:r w:rsidRPr="0022017F">
        <w:t> – </w:t>
      </w:r>
      <w:r>
        <w:t>Отображение вспомогательного меню удаления сигнала</w:t>
      </w:r>
    </w:p>
    <w:p w14:paraId="271DE360" w14:textId="1557CDC8" w:rsidR="00143EE0" w:rsidRDefault="00593537" w:rsidP="00C522A9">
      <w:r>
        <w:lastRenderedPageBreak/>
        <w:t>Удалённый сигнал не отображается в области, однако при сохранении осциллограммы этот сигнал должен присутствовать в файле.</w:t>
      </w:r>
    </w:p>
    <w:p w14:paraId="2DBF0CB9" w14:textId="589B8D28" w:rsidR="00593537" w:rsidRPr="00F35205" w:rsidRDefault="00593537" w:rsidP="00C522A9">
      <w:r>
        <w:t xml:space="preserve">Нажатие на кнопку «Восстановить все» приводит к восстановлению удалённых ранее сигналов на своих </w:t>
      </w:r>
      <w:r w:rsidR="003348B9">
        <w:t>позициях</w:t>
      </w:r>
      <w:r>
        <w:t>.</w:t>
      </w:r>
    </w:p>
    <w:p w14:paraId="7D40E25F" w14:textId="5A536C93" w:rsidR="00A87DFB" w:rsidRDefault="00A87DFB" w:rsidP="00A87DFB">
      <w:pPr>
        <w:pStyle w:val="3"/>
        <w:numPr>
          <w:ilvl w:val="3"/>
          <w:numId w:val="41"/>
        </w:numPr>
      </w:pPr>
      <w:bookmarkStart w:id="86" w:name="_Toc109285172"/>
      <w:r>
        <w:t>Меню «Математика»</w:t>
      </w:r>
      <w:bookmarkEnd w:id="86"/>
    </w:p>
    <w:p w14:paraId="59A07F4F" w14:textId="6027825A" w:rsidR="00A87DFB" w:rsidRPr="00CE6963" w:rsidRDefault="00793FDD" w:rsidP="00821A46">
      <w:r>
        <w:t xml:space="preserve">Структура меню «Математика» приведена на рис. </w:t>
      </w:r>
      <w:r>
        <w:fldChar w:fldCharType="begin"/>
      </w:r>
      <w:r>
        <w:instrText xml:space="preserve"> REF Рис_27_new5 \h </w:instrText>
      </w:r>
      <w:r>
        <w:fldChar w:fldCharType="separate"/>
      </w:r>
      <w:r w:rsidR="003C0EF8">
        <w:rPr>
          <w:noProof/>
        </w:rPr>
        <w:t>28</w:t>
      </w:r>
      <w:r>
        <w:fldChar w:fldCharType="end"/>
      </w:r>
      <w:r>
        <w:t>.</w:t>
      </w:r>
      <w:r w:rsidR="00E53B52">
        <w:t xml:space="preserve"> Для текущей версии продукта все расчёты ведутся в комплексных величинах. Подробнее о расчёте симметричных составляющих написано в </w:t>
      </w:r>
      <w:r w:rsidR="00E53B52">
        <w:rPr>
          <w:lang w:val="en-US"/>
        </w:rPr>
        <w:t>[</w:t>
      </w:r>
      <w:r w:rsidR="00501A6B">
        <w:rPr>
          <w:lang w:val="en-US"/>
        </w:rPr>
        <w:fldChar w:fldCharType="begin"/>
      </w:r>
      <w:r w:rsidR="00501A6B">
        <w:rPr>
          <w:lang w:val="en-US"/>
        </w:rPr>
        <w:instrText xml:space="preserve"> REF Лит_3 \h </w:instrText>
      </w:r>
      <w:r w:rsidR="00501A6B">
        <w:rPr>
          <w:lang w:val="en-US"/>
        </w:rPr>
      </w:r>
      <w:r w:rsidR="00501A6B">
        <w:rPr>
          <w:lang w:val="en-US"/>
        </w:rPr>
        <w:fldChar w:fldCharType="separate"/>
      </w:r>
      <w:r w:rsidR="003C0EF8" w:rsidRPr="00E53B52">
        <w:t>3</w:t>
      </w:r>
      <w:r w:rsidR="00501A6B">
        <w:rPr>
          <w:lang w:val="en-US"/>
        </w:rPr>
        <w:fldChar w:fldCharType="end"/>
      </w:r>
      <w:r w:rsidR="00E53B52">
        <w:rPr>
          <w:lang w:val="en-US"/>
        </w:rPr>
        <w:t>]</w:t>
      </w:r>
      <w:r w:rsidR="00CE6963">
        <w:rPr>
          <w:lang w:val="en-US"/>
        </w:rPr>
        <w:t>,[</w:t>
      </w:r>
      <w:r w:rsidR="00CE6963">
        <w:rPr>
          <w:lang w:val="en-US"/>
        </w:rPr>
        <w:fldChar w:fldCharType="begin"/>
      </w:r>
      <w:r w:rsidR="00CE6963">
        <w:rPr>
          <w:lang w:val="en-US"/>
        </w:rPr>
        <w:instrText xml:space="preserve"> REF Лит_4 \h </w:instrText>
      </w:r>
      <w:r w:rsidR="00CE6963">
        <w:rPr>
          <w:lang w:val="en-US"/>
        </w:rPr>
      </w:r>
      <w:r w:rsidR="00CE6963">
        <w:rPr>
          <w:lang w:val="en-US"/>
        </w:rPr>
        <w:fldChar w:fldCharType="separate"/>
      </w:r>
      <w:r w:rsidR="003C0EF8" w:rsidRPr="00CE6963">
        <w:t>4</w:t>
      </w:r>
      <w:r w:rsidR="00CE6963">
        <w:rPr>
          <w:lang w:val="en-US"/>
        </w:rPr>
        <w:fldChar w:fldCharType="end"/>
      </w:r>
      <w:r w:rsidR="00CE6963">
        <w:rPr>
          <w:lang w:val="en-US"/>
        </w:rPr>
        <w:t>]</w:t>
      </w:r>
      <w:r w:rsidR="00CE6963">
        <w:t>.</w:t>
      </w:r>
    </w:p>
    <w:p w14:paraId="7CC449BB" w14:textId="2015C47A" w:rsidR="001E0589" w:rsidRDefault="009E5754" w:rsidP="00793FDD">
      <w:pPr>
        <w:jc w:val="center"/>
      </w:pPr>
      <w:r>
        <w:object w:dxaOrig="4860" w:dyaOrig="3015" w14:anchorId="6AD4FFD1">
          <v:shape id="_x0000_i1052" type="#_x0000_t75" style="width:222.75pt;height:138pt" o:ole="">
            <v:imagedata r:id="rId67" o:title=""/>
          </v:shape>
          <o:OLEObject Type="Embed" ProgID="Visio.Drawing.15" ShapeID="_x0000_i1052" DrawAspect="Content" ObjectID="_1719907738" r:id="rId68"/>
        </w:object>
      </w:r>
    </w:p>
    <w:p w14:paraId="48A71FFC" w14:textId="204491CA" w:rsidR="00793FDD" w:rsidRDefault="00793FDD" w:rsidP="00793FDD">
      <w:pPr>
        <w:jc w:val="center"/>
      </w:pPr>
      <w:r w:rsidRPr="0022017F">
        <w:t xml:space="preserve">Рис. </w:t>
      </w:r>
      <w:bookmarkStart w:id="87" w:name="Рис_27_new5"/>
      <w:r>
        <w:fldChar w:fldCharType="begin"/>
      </w:r>
      <w:r>
        <w:instrText xml:space="preserve"> SEQ Рисунок \* ARABIC </w:instrText>
      </w:r>
      <w:r>
        <w:fldChar w:fldCharType="separate"/>
      </w:r>
      <w:r w:rsidR="003C0EF8">
        <w:rPr>
          <w:noProof/>
        </w:rPr>
        <w:t>28</w:t>
      </w:r>
      <w:r>
        <w:rPr>
          <w:noProof/>
        </w:rPr>
        <w:fldChar w:fldCharType="end"/>
      </w:r>
      <w:bookmarkEnd w:id="87"/>
      <w:r w:rsidRPr="0022017F">
        <w:t> – </w:t>
      </w:r>
      <w:r>
        <w:t>Структура меню «Математика»</w:t>
      </w:r>
    </w:p>
    <w:p w14:paraId="682FF755" w14:textId="2DE32108" w:rsidR="001E0589" w:rsidRDefault="00793FDD" w:rsidP="00821A46">
      <w:r>
        <w:t>Каждый из пунктов меню «Математика» делится на свои подпункты в соответствии с рис. </w:t>
      </w:r>
      <w:r>
        <w:fldChar w:fldCharType="begin"/>
      </w:r>
      <w:r>
        <w:instrText xml:space="preserve"> REF Рис_28_new5 \h </w:instrText>
      </w:r>
      <w:r>
        <w:fldChar w:fldCharType="separate"/>
      </w:r>
      <w:r w:rsidR="003C0EF8">
        <w:rPr>
          <w:noProof/>
        </w:rPr>
        <w:t>29</w:t>
      </w:r>
      <w:r>
        <w:fldChar w:fldCharType="end"/>
      </w:r>
      <w:r>
        <w:t>,</w:t>
      </w:r>
      <w:r>
        <w:fldChar w:fldCharType="begin"/>
      </w:r>
      <w:r>
        <w:instrText xml:space="preserve"> REF Рис_29_new5 \h </w:instrText>
      </w:r>
      <w:r>
        <w:fldChar w:fldCharType="separate"/>
      </w:r>
      <w:r w:rsidR="003C0EF8">
        <w:rPr>
          <w:noProof/>
        </w:rPr>
        <w:t>30</w:t>
      </w:r>
      <w:r>
        <w:fldChar w:fldCharType="end"/>
      </w:r>
      <w:r>
        <w:t>,</w:t>
      </w:r>
      <w:r>
        <w:fldChar w:fldCharType="begin"/>
      </w:r>
      <w:r>
        <w:instrText xml:space="preserve"> REF Рис_30_new5 \h </w:instrText>
      </w:r>
      <w:r>
        <w:fldChar w:fldCharType="separate"/>
      </w:r>
      <w:r w:rsidR="003C0EF8">
        <w:rPr>
          <w:noProof/>
        </w:rPr>
        <w:t>31</w:t>
      </w:r>
      <w:r>
        <w:fldChar w:fldCharType="end"/>
      </w:r>
      <w:r>
        <w:t>.</w:t>
      </w:r>
    </w:p>
    <w:p w14:paraId="17C317B1" w14:textId="59D493B7" w:rsidR="00793FDD" w:rsidRDefault="00501A6B" w:rsidP="00C12467">
      <w:pPr>
        <w:jc w:val="center"/>
      </w:pPr>
      <w:r>
        <w:object w:dxaOrig="9646" w:dyaOrig="2191" w14:anchorId="4F1E6573">
          <v:shape id="_x0000_i1053" type="#_x0000_t75" style="width:432.75pt;height:98.25pt" o:ole="">
            <v:imagedata r:id="rId69" o:title=""/>
          </v:shape>
          <o:OLEObject Type="Embed" ProgID="Visio.Drawing.15" ShapeID="_x0000_i1053" DrawAspect="Content" ObjectID="_1719907739" r:id="rId70"/>
        </w:object>
      </w:r>
    </w:p>
    <w:p w14:paraId="25923640" w14:textId="24484664" w:rsidR="00793FDD" w:rsidRDefault="00793FDD" w:rsidP="00793FDD">
      <w:pPr>
        <w:jc w:val="center"/>
      </w:pPr>
      <w:r w:rsidRPr="0022017F">
        <w:t xml:space="preserve">Рис. </w:t>
      </w:r>
      <w:bookmarkStart w:id="88" w:name="Рис_28_new5"/>
      <w:r>
        <w:fldChar w:fldCharType="begin"/>
      </w:r>
      <w:r>
        <w:instrText xml:space="preserve"> SEQ Рисунок \* ARABIC </w:instrText>
      </w:r>
      <w:r>
        <w:fldChar w:fldCharType="separate"/>
      </w:r>
      <w:r w:rsidR="003C0EF8">
        <w:rPr>
          <w:noProof/>
        </w:rPr>
        <w:t>29</w:t>
      </w:r>
      <w:r>
        <w:rPr>
          <w:noProof/>
        </w:rPr>
        <w:fldChar w:fldCharType="end"/>
      </w:r>
      <w:bookmarkEnd w:id="88"/>
      <w:r w:rsidRPr="0022017F">
        <w:t> – </w:t>
      </w:r>
      <w:r>
        <w:t>Структура меню «</w:t>
      </w:r>
      <w:r w:rsidRPr="00793FDD">
        <w:t>Симметричные сост. (компл.)</w:t>
      </w:r>
      <w:r>
        <w:t>»</w:t>
      </w:r>
    </w:p>
    <w:p w14:paraId="6B0ED9B7" w14:textId="1BEE2D89" w:rsidR="00C12467" w:rsidRDefault="00501A6B" w:rsidP="00C12467">
      <w:pPr>
        <w:jc w:val="center"/>
      </w:pPr>
      <w:r>
        <w:object w:dxaOrig="9646" w:dyaOrig="2191" w14:anchorId="07158EE4">
          <v:shape id="_x0000_i1054" type="#_x0000_t75" style="width:435.75pt;height:99pt" o:ole="">
            <v:imagedata r:id="rId71" o:title=""/>
          </v:shape>
          <o:OLEObject Type="Embed" ProgID="Visio.Drawing.15" ShapeID="_x0000_i1054" DrawAspect="Content" ObjectID="_1719907740" r:id="rId72"/>
        </w:object>
      </w:r>
    </w:p>
    <w:p w14:paraId="4A8D17CA" w14:textId="6AC65094" w:rsidR="00793FDD" w:rsidRDefault="00793FDD" w:rsidP="00793FDD">
      <w:pPr>
        <w:jc w:val="center"/>
      </w:pPr>
      <w:r w:rsidRPr="0022017F">
        <w:t xml:space="preserve">Рис. </w:t>
      </w:r>
      <w:bookmarkStart w:id="89" w:name="Рис_29_new5"/>
      <w:r>
        <w:fldChar w:fldCharType="begin"/>
      </w:r>
      <w:r>
        <w:instrText xml:space="preserve"> SEQ Рисунок \* ARABIC </w:instrText>
      </w:r>
      <w:r>
        <w:fldChar w:fldCharType="separate"/>
      </w:r>
      <w:r w:rsidR="003C0EF8">
        <w:rPr>
          <w:noProof/>
        </w:rPr>
        <w:t>30</w:t>
      </w:r>
      <w:r>
        <w:rPr>
          <w:noProof/>
        </w:rPr>
        <w:fldChar w:fldCharType="end"/>
      </w:r>
      <w:bookmarkEnd w:id="89"/>
      <w:r w:rsidRPr="0022017F">
        <w:t> – </w:t>
      </w:r>
      <w:r>
        <w:t>Структура меню «Арифметика»</w:t>
      </w:r>
    </w:p>
    <w:p w14:paraId="21D6835E" w14:textId="2E7B6A3B" w:rsidR="00793FDD" w:rsidRDefault="00501A6B" w:rsidP="00771498">
      <w:pPr>
        <w:jc w:val="center"/>
      </w:pPr>
      <w:r>
        <w:object w:dxaOrig="9646" w:dyaOrig="2881" w14:anchorId="632980C9">
          <v:shape id="_x0000_i1055" type="#_x0000_t75" style="width:430.5pt;height:128.25pt" o:ole="">
            <v:imagedata r:id="rId73" o:title=""/>
          </v:shape>
          <o:OLEObject Type="Embed" ProgID="Visio.Drawing.15" ShapeID="_x0000_i1055" DrawAspect="Content" ObjectID="_1719907741" r:id="rId74"/>
        </w:object>
      </w:r>
    </w:p>
    <w:p w14:paraId="1A8C0F4B" w14:textId="1CA5F947" w:rsidR="00793FDD" w:rsidRDefault="00793FDD" w:rsidP="00793FDD">
      <w:pPr>
        <w:jc w:val="center"/>
      </w:pPr>
      <w:r w:rsidRPr="0022017F">
        <w:t xml:space="preserve">Рис. </w:t>
      </w:r>
      <w:bookmarkStart w:id="90" w:name="Рис_30_new5"/>
      <w:r>
        <w:fldChar w:fldCharType="begin"/>
      </w:r>
      <w:r>
        <w:instrText xml:space="preserve"> SEQ Рисунок \* ARABIC </w:instrText>
      </w:r>
      <w:r>
        <w:fldChar w:fldCharType="separate"/>
      </w:r>
      <w:r w:rsidR="003C0EF8">
        <w:rPr>
          <w:noProof/>
        </w:rPr>
        <w:t>31</w:t>
      </w:r>
      <w:r>
        <w:rPr>
          <w:noProof/>
        </w:rPr>
        <w:fldChar w:fldCharType="end"/>
      </w:r>
      <w:bookmarkEnd w:id="90"/>
      <w:r w:rsidRPr="0022017F">
        <w:t> – </w:t>
      </w:r>
      <w:r>
        <w:t>Структура меню «Преобразования»</w:t>
      </w:r>
    </w:p>
    <w:p w14:paraId="0F3C5D1A" w14:textId="6B9E40F5" w:rsidR="007906B5" w:rsidRPr="000331D4" w:rsidRDefault="00E53B52" w:rsidP="00821A46">
      <w:r>
        <w:lastRenderedPageBreak/>
        <w:t>При выборе пункта меню «</w:t>
      </w:r>
      <w:r w:rsidRPr="00E53B52">
        <w:t>Симметричные сост. (компл.)</w:t>
      </w:r>
      <w:r>
        <w:t xml:space="preserve">» </w:t>
      </w:r>
      <w:r w:rsidRPr="00E53B52">
        <w:t xml:space="preserve">-&gt; </w:t>
      </w:r>
      <w:r>
        <w:t>«</w:t>
      </w:r>
      <w:r w:rsidRPr="00E53B52">
        <w:t>Прямая последовательность</w:t>
      </w:r>
      <w:r>
        <w:t>» появляется окно сборки сигнала прямой последовательности</w:t>
      </w:r>
      <w:r w:rsidR="000331D4">
        <w:t xml:space="preserve"> </w:t>
      </w:r>
      <w:r w:rsidR="000331D4" w:rsidRPr="000331D4">
        <w:t>(</w:t>
      </w:r>
      <w:r w:rsidR="000331D4">
        <w:t xml:space="preserve">рис. </w:t>
      </w:r>
      <w:r w:rsidR="000331D4">
        <w:fldChar w:fldCharType="begin"/>
      </w:r>
      <w:r w:rsidR="000331D4">
        <w:instrText xml:space="preserve"> REF Рис_31_new5 \h </w:instrText>
      </w:r>
      <w:r w:rsidR="000331D4">
        <w:fldChar w:fldCharType="separate"/>
      </w:r>
      <w:r w:rsidR="003C0EF8">
        <w:rPr>
          <w:noProof/>
        </w:rPr>
        <w:t>32</w:t>
      </w:r>
      <w:r w:rsidR="000331D4">
        <w:fldChar w:fldCharType="end"/>
      </w:r>
      <w:r w:rsidR="000331D4" w:rsidRPr="000331D4">
        <w:t>)</w:t>
      </w:r>
      <w:r>
        <w:t>.</w:t>
      </w:r>
      <w:r w:rsidR="004A1510">
        <w:t xml:space="preserve"> Пользователь вводит имя нового сигнала для отображения, выбирает цвет и тип линии отображения. Выбираются сигналы, на основе которых будет произведен расчёт сигнала прямой последовательности.</w:t>
      </w:r>
      <w:r w:rsidR="000331D4">
        <w:t xml:space="preserve"> После нажатия кнопки «О</w:t>
      </w:r>
      <w:r w:rsidR="000331D4">
        <w:rPr>
          <w:lang w:val="en-US"/>
        </w:rPr>
        <w:t>K</w:t>
      </w:r>
      <w:r w:rsidR="000331D4">
        <w:t>»</w:t>
      </w:r>
      <w:r w:rsidR="000331D4" w:rsidRPr="000331D4">
        <w:t xml:space="preserve"> </w:t>
      </w:r>
      <w:r w:rsidR="000331D4">
        <w:t>новый расчётный сигнал должен отобразиться в области отображения аналоговых сигналов.</w:t>
      </w:r>
    </w:p>
    <w:p w14:paraId="7899289F" w14:textId="1AF442E5" w:rsidR="00E53B52" w:rsidRDefault="00C93A59" w:rsidP="00C93A59">
      <w:pPr>
        <w:jc w:val="center"/>
      </w:pPr>
      <w:r>
        <w:object w:dxaOrig="12631" w:dyaOrig="6390" w14:anchorId="2B26E92E">
          <v:shape id="_x0000_i1056" type="#_x0000_t75" style="width:495.75pt;height:250.5pt" o:ole="">
            <v:imagedata r:id="rId75" o:title=""/>
          </v:shape>
          <o:OLEObject Type="Embed" ProgID="Visio.Drawing.15" ShapeID="_x0000_i1056" DrawAspect="Content" ObjectID="_1719907742" r:id="rId76"/>
        </w:object>
      </w:r>
    </w:p>
    <w:p w14:paraId="05CD312C" w14:textId="4C693B0F" w:rsidR="00E53B52" w:rsidRDefault="00E53B52" w:rsidP="00E53B52">
      <w:pPr>
        <w:jc w:val="center"/>
      </w:pPr>
      <w:r w:rsidRPr="0022017F">
        <w:t xml:space="preserve">Рис. </w:t>
      </w:r>
      <w:bookmarkStart w:id="91" w:name="Рис_31_new5"/>
      <w:r>
        <w:fldChar w:fldCharType="begin"/>
      </w:r>
      <w:r>
        <w:instrText xml:space="preserve"> SEQ Рисунок \* ARABIC </w:instrText>
      </w:r>
      <w:r>
        <w:fldChar w:fldCharType="separate"/>
      </w:r>
      <w:r w:rsidR="003C0EF8">
        <w:rPr>
          <w:noProof/>
        </w:rPr>
        <w:t>32</w:t>
      </w:r>
      <w:r>
        <w:rPr>
          <w:noProof/>
        </w:rPr>
        <w:fldChar w:fldCharType="end"/>
      </w:r>
      <w:bookmarkEnd w:id="91"/>
      <w:r w:rsidRPr="0022017F">
        <w:t> – </w:t>
      </w:r>
      <w:r w:rsidR="00C93A59">
        <w:t xml:space="preserve">Окно сборки сигнала прямой </w:t>
      </w:r>
      <w:r w:rsidR="00A663CD">
        <w:t>последовательности</w:t>
      </w:r>
    </w:p>
    <w:p w14:paraId="1F5E656B" w14:textId="3B0DE37B" w:rsidR="00AD081E" w:rsidRDefault="00AD081E" w:rsidP="00AD081E">
      <w:pPr>
        <w:jc w:val="left"/>
      </w:pPr>
      <w:r>
        <w:t>Окно сборки сигнала обратной последовательности аналогично окну сборки прямой последовательности и приведено на рис.</w:t>
      </w:r>
      <w:r>
        <w:fldChar w:fldCharType="begin"/>
      </w:r>
      <w:r>
        <w:instrText xml:space="preserve"> REF Рис_32_new5 \h </w:instrText>
      </w:r>
      <w:r>
        <w:fldChar w:fldCharType="separate"/>
      </w:r>
      <w:r w:rsidR="003C0EF8">
        <w:rPr>
          <w:noProof/>
        </w:rPr>
        <w:t>33</w:t>
      </w:r>
      <w:r>
        <w:fldChar w:fldCharType="end"/>
      </w:r>
      <w:r>
        <w:t>.</w:t>
      </w:r>
    </w:p>
    <w:p w14:paraId="249666D8" w14:textId="3B447E98" w:rsidR="007A289A" w:rsidRDefault="007A289A" w:rsidP="00E53B52">
      <w:pPr>
        <w:jc w:val="center"/>
      </w:pPr>
      <w:r>
        <w:object w:dxaOrig="12631" w:dyaOrig="6390" w14:anchorId="24EF6E1D">
          <v:shape id="_x0000_i1057" type="#_x0000_t75" style="width:495.75pt;height:250.5pt" o:ole="">
            <v:imagedata r:id="rId77" o:title=""/>
          </v:shape>
          <o:OLEObject Type="Embed" ProgID="Visio.Drawing.15" ShapeID="_x0000_i1057" DrawAspect="Content" ObjectID="_1719907743" r:id="rId78"/>
        </w:object>
      </w:r>
    </w:p>
    <w:p w14:paraId="0CA4BDC0" w14:textId="31BB9435" w:rsidR="00233C67" w:rsidRDefault="00233C67" w:rsidP="00233C67">
      <w:pPr>
        <w:jc w:val="center"/>
      </w:pPr>
      <w:r w:rsidRPr="0022017F">
        <w:t xml:space="preserve">Рис. </w:t>
      </w:r>
      <w:bookmarkStart w:id="92" w:name="Рис_32_new5"/>
      <w:r>
        <w:fldChar w:fldCharType="begin"/>
      </w:r>
      <w:r>
        <w:instrText xml:space="preserve"> SEQ Рисунок \* ARABIC </w:instrText>
      </w:r>
      <w:r>
        <w:fldChar w:fldCharType="separate"/>
      </w:r>
      <w:r w:rsidR="003C0EF8">
        <w:rPr>
          <w:noProof/>
        </w:rPr>
        <w:t>33</w:t>
      </w:r>
      <w:r>
        <w:rPr>
          <w:noProof/>
        </w:rPr>
        <w:fldChar w:fldCharType="end"/>
      </w:r>
      <w:bookmarkEnd w:id="92"/>
      <w:r w:rsidRPr="0022017F">
        <w:t> – </w:t>
      </w:r>
      <w:r>
        <w:t>Окно сборки сигнала обратной последовательности</w:t>
      </w:r>
    </w:p>
    <w:p w14:paraId="28D593DE" w14:textId="67D1F89A" w:rsidR="007A289A" w:rsidRDefault="00AD081E" w:rsidP="00AD081E">
      <w:pPr>
        <w:jc w:val="left"/>
      </w:pPr>
      <w:r>
        <w:t xml:space="preserve">Окно сборки </w:t>
      </w:r>
      <w:r w:rsidR="00557BE8">
        <w:t xml:space="preserve">сигнала нулевой последовательности приведено на рис. </w:t>
      </w:r>
      <w:r w:rsidR="00557BE8">
        <w:fldChar w:fldCharType="begin"/>
      </w:r>
      <w:r w:rsidR="00557BE8">
        <w:instrText xml:space="preserve"> REF Рис_33_new5 \h </w:instrText>
      </w:r>
      <w:r w:rsidR="00557BE8">
        <w:fldChar w:fldCharType="separate"/>
      </w:r>
      <w:r w:rsidR="003C0EF8">
        <w:rPr>
          <w:noProof/>
        </w:rPr>
        <w:t>34</w:t>
      </w:r>
      <w:r w:rsidR="00557BE8">
        <w:fldChar w:fldCharType="end"/>
      </w:r>
      <w:r w:rsidR="00557BE8">
        <w:t>.</w:t>
      </w:r>
    </w:p>
    <w:p w14:paraId="08377C9B" w14:textId="34B72A15" w:rsidR="00233C67" w:rsidRDefault="007A289A" w:rsidP="00233C67">
      <w:pPr>
        <w:jc w:val="center"/>
      </w:pPr>
      <w:r>
        <w:object w:dxaOrig="12631" w:dyaOrig="6390" w14:anchorId="60AA18D6">
          <v:shape id="_x0000_i1058" type="#_x0000_t75" style="width:495.75pt;height:250.5pt" o:ole="">
            <v:imagedata r:id="rId79" o:title=""/>
          </v:shape>
          <o:OLEObject Type="Embed" ProgID="Visio.Drawing.15" ShapeID="_x0000_i1058" DrawAspect="Content" ObjectID="_1719907744" r:id="rId80"/>
        </w:object>
      </w:r>
    </w:p>
    <w:p w14:paraId="0BFD1C68" w14:textId="3823E0FB" w:rsidR="00233C67" w:rsidRDefault="00233C67" w:rsidP="00233C67">
      <w:pPr>
        <w:jc w:val="center"/>
      </w:pPr>
      <w:r w:rsidRPr="0022017F">
        <w:t xml:space="preserve">Рис. </w:t>
      </w:r>
      <w:bookmarkStart w:id="93" w:name="Рис_33_new5"/>
      <w:r>
        <w:fldChar w:fldCharType="begin"/>
      </w:r>
      <w:r>
        <w:instrText xml:space="preserve"> SEQ Рисунок \* ARABIC </w:instrText>
      </w:r>
      <w:r>
        <w:fldChar w:fldCharType="separate"/>
      </w:r>
      <w:r w:rsidR="003C0EF8">
        <w:rPr>
          <w:noProof/>
        </w:rPr>
        <w:t>34</w:t>
      </w:r>
      <w:r>
        <w:rPr>
          <w:noProof/>
        </w:rPr>
        <w:fldChar w:fldCharType="end"/>
      </w:r>
      <w:bookmarkEnd w:id="93"/>
      <w:r w:rsidRPr="0022017F">
        <w:t> – </w:t>
      </w:r>
      <w:r>
        <w:t>Окно сборки сигнала нулевой последовательности</w:t>
      </w:r>
    </w:p>
    <w:p w14:paraId="7BB5E41D" w14:textId="75766AD7" w:rsidR="00233C67" w:rsidRPr="0024520B" w:rsidRDefault="0024520B" w:rsidP="0024520B">
      <w:r>
        <w:t>При выборе пункта меню «Арифметика» -</w:t>
      </w:r>
      <w:r w:rsidRPr="0024520B">
        <w:t xml:space="preserve">&gt; </w:t>
      </w:r>
      <w:r>
        <w:t>«Сложение</w:t>
      </w:r>
      <w:r w:rsidRPr="0024520B">
        <w:t>/</w:t>
      </w:r>
      <w:r>
        <w:t xml:space="preserve">Вычитание» </w:t>
      </w:r>
      <w:r w:rsidR="00D12663">
        <w:t xml:space="preserve">открывается </w:t>
      </w:r>
      <w:r w:rsidR="00835D4E">
        <w:t>окно</w:t>
      </w:r>
      <w:r w:rsidR="00D12663">
        <w:t xml:space="preserve"> </w:t>
      </w:r>
      <w:r w:rsidR="000C7555">
        <w:t>по рис. </w:t>
      </w:r>
      <w:r w:rsidR="000C7555">
        <w:fldChar w:fldCharType="begin"/>
      </w:r>
      <w:r w:rsidR="000C7555">
        <w:instrText xml:space="preserve"> REF Рис_34_new5 \h </w:instrText>
      </w:r>
      <w:r w:rsidR="000C7555">
        <w:fldChar w:fldCharType="separate"/>
      </w:r>
      <w:r w:rsidR="003C0EF8">
        <w:rPr>
          <w:noProof/>
        </w:rPr>
        <w:t>35</w:t>
      </w:r>
      <w:r w:rsidR="000C7555">
        <w:fldChar w:fldCharType="end"/>
      </w:r>
      <w:r w:rsidR="000C7555">
        <w:t>.</w:t>
      </w:r>
      <w:r w:rsidR="00C7357A">
        <w:t xml:space="preserve"> Пользователь должен иметь возможность добавить слагаемых в выражение при помощи кноп</w:t>
      </w:r>
      <w:r w:rsidR="00C76507">
        <w:t>ки «Добавить слагаемое».</w:t>
      </w:r>
      <w:r w:rsidR="00A7426E">
        <w:t xml:space="preserve"> Число слагаемых не должно превышать 6.</w:t>
      </w:r>
      <w:r w:rsidR="00C76507">
        <w:t xml:space="preserve"> Удаление слагаемого происходит по нажатию кнопки «Удалить слагаемое», однако слагаемых не может быть менее двух. </w:t>
      </w:r>
    </w:p>
    <w:p w14:paraId="66B01865" w14:textId="08FBC1A9" w:rsidR="00233C67" w:rsidRDefault="00C7357A" w:rsidP="00E53B52">
      <w:pPr>
        <w:jc w:val="center"/>
      </w:pPr>
      <w:r>
        <w:object w:dxaOrig="12631" w:dyaOrig="6390" w14:anchorId="02E12FA3">
          <v:shape id="_x0000_i1059" type="#_x0000_t75" style="width:495.75pt;height:251.25pt" o:ole="">
            <v:imagedata r:id="rId81" o:title=""/>
          </v:shape>
          <o:OLEObject Type="Embed" ProgID="Visio.Drawing.15" ShapeID="_x0000_i1059" DrawAspect="Content" ObjectID="_1719907745" r:id="rId82"/>
        </w:object>
      </w:r>
    </w:p>
    <w:p w14:paraId="4BF6A272" w14:textId="51E13207" w:rsidR="00835D4E" w:rsidRDefault="00835D4E" w:rsidP="00835D4E">
      <w:pPr>
        <w:jc w:val="center"/>
      </w:pPr>
      <w:r w:rsidRPr="0022017F">
        <w:t xml:space="preserve">Рис. </w:t>
      </w:r>
      <w:bookmarkStart w:id="94" w:name="Рис_34_new5"/>
      <w:r>
        <w:fldChar w:fldCharType="begin"/>
      </w:r>
      <w:r>
        <w:instrText xml:space="preserve"> SEQ Рисунок \* ARABIC </w:instrText>
      </w:r>
      <w:r>
        <w:fldChar w:fldCharType="separate"/>
      </w:r>
      <w:r w:rsidR="003C0EF8">
        <w:rPr>
          <w:noProof/>
        </w:rPr>
        <w:t>35</w:t>
      </w:r>
      <w:r>
        <w:rPr>
          <w:noProof/>
        </w:rPr>
        <w:fldChar w:fldCharType="end"/>
      </w:r>
      <w:bookmarkEnd w:id="94"/>
      <w:r w:rsidRPr="0022017F">
        <w:t> – </w:t>
      </w:r>
      <w:r>
        <w:t xml:space="preserve">Окно сборки сигнала </w:t>
      </w:r>
      <w:r w:rsidR="00360F48">
        <w:t>на основе операций «Сложение/Вычитание»</w:t>
      </w:r>
    </w:p>
    <w:p w14:paraId="65DC3553" w14:textId="70FC8A21" w:rsidR="00835D4E" w:rsidRDefault="00713239" w:rsidP="004C37ED">
      <w:r>
        <w:t xml:space="preserve">Пункт меню «Арифметика» </w:t>
      </w:r>
      <w:r w:rsidRPr="00713239">
        <w:t xml:space="preserve">-&gt; </w:t>
      </w:r>
      <w:r>
        <w:t>«Умножение/Деление» аналогичен пункту «Сложение/Вычитание» и обеспечивает умножение/деление сигналов в комплексной форме</w:t>
      </w:r>
      <w:r w:rsidR="00A7426E">
        <w:t xml:space="preserve"> </w:t>
      </w:r>
      <w:r w:rsidR="00A7426E" w:rsidRPr="00A7426E">
        <w:t>(</w:t>
      </w:r>
      <w:r w:rsidR="00A7426E">
        <w:t xml:space="preserve">рис. </w:t>
      </w:r>
      <w:r w:rsidR="00A7426E">
        <w:fldChar w:fldCharType="begin"/>
      </w:r>
      <w:r w:rsidR="00A7426E">
        <w:instrText xml:space="preserve"> REF Рис_35_new5 \h </w:instrText>
      </w:r>
      <w:r w:rsidR="00A7426E">
        <w:fldChar w:fldCharType="separate"/>
      </w:r>
      <w:r w:rsidR="003C0EF8">
        <w:rPr>
          <w:noProof/>
        </w:rPr>
        <w:t>36</w:t>
      </w:r>
      <w:r w:rsidR="00A7426E">
        <w:fldChar w:fldCharType="end"/>
      </w:r>
      <w:r w:rsidR="00A7426E" w:rsidRPr="00A7426E">
        <w:t>)</w:t>
      </w:r>
      <w:r>
        <w:t>.</w:t>
      </w:r>
    </w:p>
    <w:p w14:paraId="63316CF9" w14:textId="77777777" w:rsidR="00713239" w:rsidRDefault="00713239" w:rsidP="00713239">
      <w:pPr>
        <w:jc w:val="left"/>
      </w:pPr>
    </w:p>
    <w:p w14:paraId="7A2E69BD" w14:textId="2C0BD826" w:rsidR="00713239" w:rsidRDefault="004C37ED" w:rsidP="00713239">
      <w:pPr>
        <w:jc w:val="left"/>
      </w:pPr>
      <w:r>
        <w:object w:dxaOrig="12631" w:dyaOrig="6390" w14:anchorId="3DC51370">
          <v:shape id="_x0000_i1060" type="#_x0000_t75" style="width:495.75pt;height:251.25pt" o:ole="">
            <v:imagedata r:id="rId83" o:title=""/>
          </v:shape>
          <o:OLEObject Type="Embed" ProgID="Visio.Drawing.15" ShapeID="_x0000_i1060" DrawAspect="Content" ObjectID="_1719907746" r:id="rId84"/>
        </w:object>
      </w:r>
    </w:p>
    <w:p w14:paraId="25240185" w14:textId="4BC519B8" w:rsidR="00713239" w:rsidRDefault="00713239" w:rsidP="00713239">
      <w:pPr>
        <w:jc w:val="center"/>
      </w:pPr>
      <w:r w:rsidRPr="0022017F">
        <w:t xml:space="preserve">Рис. </w:t>
      </w:r>
      <w:bookmarkStart w:id="95" w:name="Рис_35_new5"/>
      <w:r>
        <w:fldChar w:fldCharType="begin"/>
      </w:r>
      <w:r>
        <w:instrText xml:space="preserve"> SEQ Рисунок \* ARABIC </w:instrText>
      </w:r>
      <w:r>
        <w:fldChar w:fldCharType="separate"/>
      </w:r>
      <w:r w:rsidR="003C0EF8">
        <w:rPr>
          <w:noProof/>
        </w:rPr>
        <w:t>36</w:t>
      </w:r>
      <w:r>
        <w:rPr>
          <w:noProof/>
        </w:rPr>
        <w:fldChar w:fldCharType="end"/>
      </w:r>
      <w:bookmarkEnd w:id="95"/>
      <w:r w:rsidRPr="0022017F">
        <w:t> – </w:t>
      </w:r>
      <w:r>
        <w:t>Окно сборки сигнала на основе операций «Умножение/Деление»</w:t>
      </w:r>
    </w:p>
    <w:p w14:paraId="513D5786" w14:textId="50B44EF2" w:rsidR="0041737D" w:rsidRPr="0041737D" w:rsidRDefault="0041737D" w:rsidP="0041737D">
      <w:pPr>
        <w:jc w:val="left"/>
      </w:pPr>
      <w:r>
        <w:t xml:space="preserve">Окно умножения/деления сигнала на вещественный коэффициент </w:t>
      </w:r>
      <w:r>
        <w:rPr>
          <w:lang w:val="en-US"/>
        </w:rPr>
        <w:t>K</w:t>
      </w:r>
      <w:r w:rsidRPr="0041737D">
        <w:t xml:space="preserve"> </w:t>
      </w:r>
      <w:r>
        <w:t xml:space="preserve">приведено на рис. </w:t>
      </w:r>
      <w:r>
        <w:fldChar w:fldCharType="begin"/>
      </w:r>
      <w:r>
        <w:instrText xml:space="preserve"> REF Рис_36_new5 \h </w:instrText>
      </w:r>
      <w:r>
        <w:fldChar w:fldCharType="separate"/>
      </w:r>
      <w:r w:rsidR="003C0EF8">
        <w:rPr>
          <w:noProof/>
        </w:rPr>
        <w:t>37</w:t>
      </w:r>
      <w:r>
        <w:fldChar w:fldCharType="end"/>
      </w:r>
      <w:r w:rsidR="00E268B6">
        <w:t>.</w:t>
      </w:r>
    </w:p>
    <w:p w14:paraId="78473E59" w14:textId="42874BD1" w:rsidR="00835786" w:rsidRDefault="00835786" w:rsidP="00835786">
      <w:pPr>
        <w:jc w:val="center"/>
      </w:pPr>
      <w:r>
        <w:object w:dxaOrig="12631" w:dyaOrig="6390" w14:anchorId="491F0832">
          <v:shape id="_x0000_i1061" type="#_x0000_t75" style="width:495.75pt;height:251.25pt" o:ole="">
            <v:imagedata r:id="rId85" o:title=""/>
          </v:shape>
          <o:OLEObject Type="Embed" ProgID="Visio.Drawing.15" ShapeID="_x0000_i1061" DrawAspect="Content" ObjectID="_1719907747" r:id="rId86"/>
        </w:object>
      </w:r>
    </w:p>
    <w:p w14:paraId="233E32C8" w14:textId="67D2504F" w:rsidR="00835786" w:rsidRPr="0041737D" w:rsidRDefault="00835786" w:rsidP="00835786">
      <w:pPr>
        <w:jc w:val="center"/>
      </w:pPr>
      <w:r w:rsidRPr="0022017F">
        <w:t xml:space="preserve">Рис. </w:t>
      </w:r>
      <w:bookmarkStart w:id="96" w:name="Рис_36_new5"/>
      <w:r>
        <w:fldChar w:fldCharType="begin"/>
      </w:r>
      <w:r>
        <w:instrText xml:space="preserve"> SEQ Рисунок \* ARABIC </w:instrText>
      </w:r>
      <w:r>
        <w:fldChar w:fldCharType="separate"/>
      </w:r>
      <w:r w:rsidR="003C0EF8">
        <w:rPr>
          <w:noProof/>
        </w:rPr>
        <w:t>37</w:t>
      </w:r>
      <w:r>
        <w:rPr>
          <w:noProof/>
        </w:rPr>
        <w:fldChar w:fldCharType="end"/>
      </w:r>
      <w:bookmarkEnd w:id="96"/>
      <w:r w:rsidRPr="0022017F">
        <w:t> – </w:t>
      </w:r>
      <w:r>
        <w:t>Окно умножения/деления сигнала на коэффициент</w:t>
      </w:r>
      <w:r w:rsidR="0041737D">
        <w:t xml:space="preserve"> </w:t>
      </w:r>
      <w:r w:rsidR="0041737D">
        <w:rPr>
          <w:lang w:val="en-US"/>
        </w:rPr>
        <w:t>K</w:t>
      </w:r>
    </w:p>
    <w:p w14:paraId="602FC24F" w14:textId="6B4571AB" w:rsidR="00835786" w:rsidRDefault="00E268B6" w:rsidP="00821A46">
      <w:r>
        <w:t xml:space="preserve">Пользователь должен иметь возможность вывести дополнительные сигналы, отражающие модуль, фазу, реальную и мнимую часть комплексного сигнала. Для этих целей </w:t>
      </w:r>
      <w:r w:rsidR="000F6A18">
        <w:t>предусмотрены пункты меню «Преобразование»</w:t>
      </w:r>
      <w:r w:rsidR="00AF319E">
        <w:t xml:space="preserve"> рис. </w:t>
      </w:r>
      <w:r w:rsidR="007B6596">
        <w:fldChar w:fldCharType="begin"/>
      </w:r>
      <w:r w:rsidR="007B6596">
        <w:instrText xml:space="preserve"> REF Рис_37_new5 \h </w:instrText>
      </w:r>
      <w:r w:rsidR="007B6596">
        <w:fldChar w:fldCharType="separate"/>
      </w:r>
      <w:r w:rsidR="003C0EF8">
        <w:rPr>
          <w:noProof/>
        </w:rPr>
        <w:t>38</w:t>
      </w:r>
      <w:r w:rsidR="007B6596">
        <w:fldChar w:fldCharType="end"/>
      </w:r>
      <w:r w:rsidR="007B6596">
        <w:t>,</w:t>
      </w:r>
      <w:r w:rsidR="007B6596">
        <w:fldChar w:fldCharType="begin"/>
      </w:r>
      <w:r w:rsidR="007B6596">
        <w:instrText xml:space="preserve"> REF Рис_38_new5 \h </w:instrText>
      </w:r>
      <w:r w:rsidR="007B6596">
        <w:fldChar w:fldCharType="separate"/>
      </w:r>
      <w:r w:rsidR="003C0EF8">
        <w:rPr>
          <w:noProof/>
        </w:rPr>
        <w:t>39</w:t>
      </w:r>
      <w:r w:rsidR="007B6596">
        <w:fldChar w:fldCharType="end"/>
      </w:r>
      <w:r w:rsidR="007B6596">
        <w:t>,</w:t>
      </w:r>
      <w:r w:rsidR="007B6596">
        <w:fldChar w:fldCharType="begin"/>
      </w:r>
      <w:r w:rsidR="007B6596">
        <w:instrText xml:space="preserve"> REF Рис_39_new5 \h </w:instrText>
      </w:r>
      <w:r w:rsidR="007B6596">
        <w:fldChar w:fldCharType="separate"/>
      </w:r>
      <w:r w:rsidR="003C0EF8">
        <w:rPr>
          <w:noProof/>
        </w:rPr>
        <w:t>40</w:t>
      </w:r>
      <w:r w:rsidR="007B6596">
        <w:fldChar w:fldCharType="end"/>
      </w:r>
      <w:r w:rsidR="007B6596">
        <w:t>,</w:t>
      </w:r>
      <w:r w:rsidR="007B6596">
        <w:fldChar w:fldCharType="begin"/>
      </w:r>
      <w:r w:rsidR="007B6596">
        <w:instrText xml:space="preserve"> REF Рис_40_new5 \h </w:instrText>
      </w:r>
      <w:r w:rsidR="007B6596">
        <w:fldChar w:fldCharType="separate"/>
      </w:r>
      <w:r w:rsidR="003C0EF8">
        <w:rPr>
          <w:noProof/>
        </w:rPr>
        <w:t>41</w:t>
      </w:r>
      <w:r w:rsidR="007B6596">
        <w:fldChar w:fldCharType="end"/>
      </w:r>
      <w:r w:rsidR="000F6A18">
        <w:t xml:space="preserve">: </w:t>
      </w:r>
    </w:p>
    <w:p w14:paraId="5F716B47" w14:textId="77777777" w:rsidR="00E268B6" w:rsidRDefault="00E268B6" w:rsidP="00821A46"/>
    <w:p w14:paraId="1D2D5F1B" w14:textId="72941158" w:rsidR="00E268B6" w:rsidRDefault="007B6596" w:rsidP="007B6596">
      <w:pPr>
        <w:jc w:val="center"/>
      </w:pPr>
      <w:r>
        <w:object w:dxaOrig="12631" w:dyaOrig="6390" w14:anchorId="1C090069">
          <v:shape id="_x0000_i1062" type="#_x0000_t75" style="width:495.75pt;height:251.25pt" o:ole="">
            <v:imagedata r:id="rId87" o:title=""/>
          </v:shape>
          <o:OLEObject Type="Embed" ProgID="Visio.Drawing.15" ShapeID="_x0000_i1062" DrawAspect="Content" ObjectID="_1719907748" r:id="rId88"/>
        </w:object>
      </w:r>
    </w:p>
    <w:p w14:paraId="39C78876" w14:textId="6500E425" w:rsidR="00E268B6" w:rsidRDefault="00E268B6" w:rsidP="00E268B6">
      <w:pPr>
        <w:jc w:val="center"/>
      </w:pPr>
      <w:r w:rsidRPr="0022017F">
        <w:t xml:space="preserve">Рис. </w:t>
      </w:r>
      <w:bookmarkStart w:id="97" w:name="Рис_37_new5"/>
      <w:r>
        <w:fldChar w:fldCharType="begin"/>
      </w:r>
      <w:r>
        <w:instrText xml:space="preserve"> SEQ Рисунок \* ARABIC </w:instrText>
      </w:r>
      <w:r>
        <w:fldChar w:fldCharType="separate"/>
      </w:r>
      <w:r w:rsidR="003C0EF8">
        <w:rPr>
          <w:noProof/>
        </w:rPr>
        <w:t>38</w:t>
      </w:r>
      <w:r>
        <w:rPr>
          <w:noProof/>
        </w:rPr>
        <w:fldChar w:fldCharType="end"/>
      </w:r>
      <w:bookmarkEnd w:id="97"/>
      <w:r w:rsidRPr="0022017F">
        <w:t> – </w:t>
      </w:r>
      <w:r>
        <w:t xml:space="preserve">Окно сборки сигнала модуля </w:t>
      </w:r>
    </w:p>
    <w:p w14:paraId="3E3E4BA8" w14:textId="18D568CE" w:rsidR="00E268B6" w:rsidRDefault="007B6596" w:rsidP="00E268B6">
      <w:pPr>
        <w:jc w:val="center"/>
      </w:pPr>
      <w:r>
        <w:object w:dxaOrig="12631" w:dyaOrig="6390" w14:anchorId="4AA86915">
          <v:shape id="_x0000_i1063" type="#_x0000_t75" style="width:495.75pt;height:251.25pt" o:ole="">
            <v:imagedata r:id="rId89" o:title=""/>
          </v:shape>
          <o:OLEObject Type="Embed" ProgID="Visio.Drawing.15" ShapeID="_x0000_i1063" DrawAspect="Content" ObjectID="_1719907749" r:id="rId90"/>
        </w:object>
      </w:r>
    </w:p>
    <w:p w14:paraId="6C69E1DB" w14:textId="6FA3B123" w:rsidR="00E268B6" w:rsidRDefault="00E268B6" w:rsidP="00E268B6">
      <w:pPr>
        <w:jc w:val="center"/>
      </w:pPr>
      <w:r w:rsidRPr="0022017F">
        <w:t xml:space="preserve">Рис. </w:t>
      </w:r>
      <w:bookmarkStart w:id="98" w:name="Рис_38_new5"/>
      <w:r>
        <w:fldChar w:fldCharType="begin"/>
      </w:r>
      <w:r>
        <w:instrText xml:space="preserve"> SEQ Рисунок \* ARABIC </w:instrText>
      </w:r>
      <w:r>
        <w:fldChar w:fldCharType="separate"/>
      </w:r>
      <w:r w:rsidR="003C0EF8">
        <w:rPr>
          <w:noProof/>
        </w:rPr>
        <w:t>39</w:t>
      </w:r>
      <w:r>
        <w:rPr>
          <w:noProof/>
        </w:rPr>
        <w:fldChar w:fldCharType="end"/>
      </w:r>
      <w:bookmarkEnd w:id="98"/>
      <w:r w:rsidRPr="0022017F">
        <w:t> – </w:t>
      </w:r>
      <w:r>
        <w:t xml:space="preserve">Окно сборки сигнала фазы </w:t>
      </w:r>
    </w:p>
    <w:p w14:paraId="35C1AD7F" w14:textId="45996421" w:rsidR="00E268B6" w:rsidRDefault="007B6596" w:rsidP="00E268B6">
      <w:pPr>
        <w:jc w:val="center"/>
      </w:pPr>
      <w:r>
        <w:object w:dxaOrig="12631" w:dyaOrig="6390" w14:anchorId="3366F5F9">
          <v:shape id="_x0000_i1064" type="#_x0000_t75" style="width:495.75pt;height:251.25pt" o:ole="">
            <v:imagedata r:id="rId91" o:title=""/>
          </v:shape>
          <o:OLEObject Type="Embed" ProgID="Visio.Drawing.15" ShapeID="_x0000_i1064" DrawAspect="Content" ObjectID="_1719907750" r:id="rId92"/>
        </w:object>
      </w:r>
    </w:p>
    <w:p w14:paraId="74926A87" w14:textId="038C68C2" w:rsidR="00E268B6" w:rsidRDefault="00E268B6" w:rsidP="00E268B6">
      <w:pPr>
        <w:jc w:val="center"/>
      </w:pPr>
      <w:r w:rsidRPr="0022017F">
        <w:t xml:space="preserve">Рис. </w:t>
      </w:r>
      <w:bookmarkStart w:id="99" w:name="Рис_39_new5"/>
      <w:r>
        <w:fldChar w:fldCharType="begin"/>
      </w:r>
      <w:r>
        <w:instrText xml:space="preserve"> SEQ Рисунок \* ARABIC </w:instrText>
      </w:r>
      <w:r>
        <w:fldChar w:fldCharType="separate"/>
      </w:r>
      <w:r w:rsidR="003C0EF8">
        <w:rPr>
          <w:noProof/>
        </w:rPr>
        <w:t>40</w:t>
      </w:r>
      <w:r>
        <w:rPr>
          <w:noProof/>
        </w:rPr>
        <w:fldChar w:fldCharType="end"/>
      </w:r>
      <w:bookmarkEnd w:id="99"/>
      <w:r w:rsidRPr="0022017F">
        <w:t> – </w:t>
      </w:r>
      <w:r>
        <w:t xml:space="preserve">Окно сборки </w:t>
      </w:r>
      <w:r w:rsidR="00AF319E">
        <w:t>действительной</w:t>
      </w:r>
      <w:r>
        <w:t xml:space="preserve"> части</w:t>
      </w:r>
    </w:p>
    <w:p w14:paraId="1628596B" w14:textId="1FCA6EF0" w:rsidR="00E268B6" w:rsidRDefault="007B6596" w:rsidP="00E268B6">
      <w:pPr>
        <w:jc w:val="center"/>
      </w:pPr>
      <w:r>
        <w:object w:dxaOrig="12631" w:dyaOrig="6390" w14:anchorId="6E77952D">
          <v:shape id="_x0000_i1065" type="#_x0000_t75" style="width:495.75pt;height:251.25pt" o:ole="">
            <v:imagedata r:id="rId93" o:title=""/>
          </v:shape>
          <o:OLEObject Type="Embed" ProgID="Visio.Drawing.15" ShapeID="_x0000_i1065" DrawAspect="Content" ObjectID="_1719907751" r:id="rId94"/>
        </w:object>
      </w:r>
    </w:p>
    <w:p w14:paraId="6AF2A7B5" w14:textId="225D3FB4" w:rsidR="00E268B6" w:rsidRPr="0041737D" w:rsidRDefault="00E268B6" w:rsidP="00E268B6">
      <w:pPr>
        <w:jc w:val="center"/>
      </w:pPr>
      <w:r w:rsidRPr="0022017F">
        <w:t xml:space="preserve">Рис. </w:t>
      </w:r>
      <w:bookmarkStart w:id="100" w:name="Рис_40_new5"/>
      <w:r>
        <w:fldChar w:fldCharType="begin"/>
      </w:r>
      <w:r>
        <w:instrText xml:space="preserve"> SEQ Рисунок \* ARABIC </w:instrText>
      </w:r>
      <w:r>
        <w:fldChar w:fldCharType="separate"/>
      </w:r>
      <w:r w:rsidR="003C0EF8">
        <w:rPr>
          <w:noProof/>
        </w:rPr>
        <w:t>41</w:t>
      </w:r>
      <w:r>
        <w:rPr>
          <w:noProof/>
        </w:rPr>
        <w:fldChar w:fldCharType="end"/>
      </w:r>
      <w:bookmarkEnd w:id="100"/>
      <w:r w:rsidRPr="0022017F">
        <w:t> – </w:t>
      </w:r>
      <w:r>
        <w:t>Окно сборки мнимой части</w:t>
      </w:r>
    </w:p>
    <w:p w14:paraId="4FF7A7F1" w14:textId="1D2FD756" w:rsidR="00E268B6" w:rsidRDefault="00715C83" w:rsidP="00FF553D">
      <w:pPr>
        <w:pStyle w:val="3"/>
      </w:pPr>
      <w:bookmarkStart w:id="101" w:name="_Toc109285173"/>
      <w:r>
        <w:t>Меню «Указки»</w:t>
      </w:r>
      <w:bookmarkEnd w:id="101"/>
    </w:p>
    <w:p w14:paraId="4F64C460" w14:textId="4C8516C3" w:rsidR="00715C83" w:rsidRPr="00715C83" w:rsidRDefault="000F3216" w:rsidP="00715C83">
      <w:r>
        <w:t>Пользователь должен иметь возможность задания указок трёх типов: временн</w:t>
      </w:r>
      <w:r>
        <w:rPr>
          <w:rFonts w:ascii="Segoe UI" w:hAnsi="Segoe UI" w:cs="Segoe UI"/>
        </w:rPr>
        <w:t>́</w:t>
      </w:r>
      <w:r>
        <w:t>ая указка, замер и уровень. Структура меню «Указки» приведена</w:t>
      </w:r>
      <w:r w:rsidR="0099648A">
        <w:t xml:space="preserve"> на рис. </w:t>
      </w:r>
      <w:r w:rsidR="0099648A">
        <w:fldChar w:fldCharType="begin"/>
      </w:r>
      <w:r w:rsidR="0099648A">
        <w:instrText xml:space="preserve"> REF Рис_41_new5 \h </w:instrText>
      </w:r>
      <w:r w:rsidR="0099648A">
        <w:fldChar w:fldCharType="separate"/>
      </w:r>
      <w:r w:rsidR="003C0EF8">
        <w:rPr>
          <w:noProof/>
        </w:rPr>
        <w:t>42</w:t>
      </w:r>
      <w:r w:rsidR="0099648A">
        <w:fldChar w:fldCharType="end"/>
      </w:r>
      <w:r w:rsidR="0099648A">
        <w:t>.</w:t>
      </w:r>
    </w:p>
    <w:p w14:paraId="6229B1AF" w14:textId="77777777" w:rsidR="00E268B6" w:rsidRPr="0041737D" w:rsidRDefault="00E268B6" w:rsidP="007B6596">
      <w:pPr>
        <w:jc w:val="left"/>
      </w:pPr>
    </w:p>
    <w:p w14:paraId="76E93A2E" w14:textId="05573EE2" w:rsidR="00E268B6" w:rsidRPr="0041737D" w:rsidRDefault="00AC526C" w:rsidP="00E268B6">
      <w:pPr>
        <w:jc w:val="center"/>
      </w:pPr>
      <w:r>
        <w:object w:dxaOrig="5431" w:dyaOrig="4576" w14:anchorId="16D51A40">
          <v:shape id="_x0000_i1066" type="#_x0000_t75" style="width:246.75pt;height:208.5pt" o:ole="">
            <v:imagedata r:id="rId95" o:title=""/>
          </v:shape>
          <o:OLEObject Type="Embed" ProgID="Visio.Drawing.15" ShapeID="_x0000_i1066" DrawAspect="Content" ObjectID="_1719907752" r:id="rId96"/>
        </w:object>
      </w:r>
    </w:p>
    <w:p w14:paraId="4A47ECB2" w14:textId="04A671C4" w:rsidR="000F3216" w:rsidRPr="0041737D" w:rsidRDefault="000F3216" w:rsidP="000F3216">
      <w:pPr>
        <w:jc w:val="center"/>
      </w:pPr>
      <w:r w:rsidRPr="0022017F">
        <w:t xml:space="preserve">Рис. </w:t>
      </w:r>
      <w:bookmarkStart w:id="102" w:name="Рис_41_new5"/>
      <w:r>
        <w:fldChar w:fldCharType="begin"/>
      </w:r>
      <w:r>
        <w:instrText xml:space="preserve"> SEQ Рисунок \* ARABIC </w:instrText>
      </w:r>
      <w:r>
        <w:fldChar w:fldCharType="separate"/>
      </w:r>
      <w:r w:rsidR="003C0EF8">
        <w:rPr>
          <w:noProof/>
        </w:rPr>
        <w:t>42</w:t>
      </w:r>
      <w:r>
        <w:rPr>
          <w:noProof/>
        </w:rPr>
        <w:fldChar w:fldCharType="end"/>
      </w:r>
      <w:bookmarkEnd w:id="102"/>
      <w:r w:rsidRPr="0022017F">
        <w:t> – </w:t>
      </w:r>
      <w:r>
        <w:t>Структура меню «Указки»</w:t>
      </w:r>
    </w:p>
    <w:p w14:paraId="70A66041" w14:textId="77777777" w:rsidR="00E268B6" w:rsidRDefault="00E268B6" w:rsidP="00821A46"/>
    <w:p w14:paraId="07E52BEA" w14:textId="0C44F1F4" w:rsidR="00C3196D" w:rsidRDefault="00C3196D" w:rsidP="00C3196D">
      <w:pPr>
        <w:pStyle w:val="3"/>
        <w:numPr>
          <w:ilvl w:val="3"/>
          <w:numId w:val="1"/>
        </w:numPr>
      </w:pPr>
      <w:bookmarkStart w:id="103" w:name="_Toc109285174"/>
      <w:r>
        <w:t>Временная указка</w:t>
      </w:r>
      <w:bookmarkEnd w:id="103"/>
    </w:p>
    <w:p w14:paraId="7490FA9B" w14:textId="1EE01958" w:rsidR="00233C67" w:rsidRPr="00CF418B" w:rsidRDefault="00062EFD" w:rsidP="00821A46">
      <w:r>
        <w:t>При выборе пункта меню «Добавить указку в позицию курсора…»</w:t>
      </w:r>
      <w:r w:rsidR="00CF418B">
        <w:t xml:space="preserve"> добавляется временн</w:t>
      </w:r>
      <w:r w:rsidR="00CF418B">
        <w:rPr>
          <w:rFonts w:ascii="Segoe UI" w:hAnsi="Segoe UI" w:cs="Segoe UI"/>
        </w:rPr>
        <w:t>́</w:t>
      </w:r>
      <w:r w:rsidR="00CF418B">
        <w:t>ая указка с названием «</w:t>
      </w:r>
      <w:r w:rsidR="00CF418B">
        <w:rPr>
          <w:lang w:val="en-US"/>
        </w:rPr>
        <w:t>T</w:t>
      </w:r>
      <w:r w:rsidR="00CF418B" w:rsidRPr="00CF418B">
        <w:rPr>
          <w:i/>
          <w:lang w:val="en-US"/>
        </w:rPr>
        <w:t>i</w:t>
      </w:r>
      <w:r w:rsidR="00CF418B">
        <w:t xml:space="preserve">», где </w:t>
      </w:r>
      <w:r w:rsidR="00CF418B" w:rsidRPr="00CF418B">
        <w:rPr>
          <w:i/>
          <w:lang w:val="en-US"/>
        </w:rPr>
        <w:t>i</w:t>
      </w:r>
      <w:r w:rsidR="00CF418B" w:rsidRPr="00CF418B">
        <w:t xml:space="preserve">  - </w:t>
      </w:r>
      <w:r w:rsidR="00CF418B">
        <w:t>порядковый номер указки. Каждая новая указка отрисовывается своим уникальным цветом. Время в верхней временной шкале указывается в мс,</w:t>
      </w:r>
      <w:r w:rsidR="00175A83">
        <w:t xml:space="preserve"> в нижней указывается астрономическое время.</w:t>
      </w:r>
      <w:r w:rsidR="00766740">
        <w:t xml:space="preserve"> Эта указка указывает лишь время на осциллограмме и не отображает никаких измеряемых величин.</w:t>
      </w:r>
    </w:p>
    <w:p w14:paraId="19CC64B2" w14:textId="116FA3CC" w:rsidR="007906B5" w:rsidRDefault="00175A83" w:rsidP="00175A83">
      <w:pPr>
        <w:jc w:val="center"/>
      </w:pPr>
      <w:r>
        <w:object w:dxaOrig="25140" w:dyaOrig="14955" w14:anchorId="1C39EEA8">
          <v:shape id="_x0000_i1067" type="#_x0000_t75" style="width:495pt;height:294.75pt" o:ole="">
            <v:imagedata r:id="rId97" o:title=""/>
          </v:shape>
          <o:OLEObject Type="Embed" ProgID="Visio.Drawing.15" ShapeID="_x0000_i1067" DrawAspect="Content" ObjectID="_1719907753" r:id="rId98"/>
        </w:object>
      </w:r>
    </w:p>
    <w:p w14:paraId="6382634D" w14:textId="0A5867E4" w:rsidR="00062EFD" w:rsidRDefault="00062EFD" w:rsidP="00062EFD">
      <w:pPr>
        <w:jc w:val="center"/>
      </w:pPr>
      <w:r w:rsidRPr="0022017F">
        <w:t xml:space="preserve">Рис. </w:t>
      </w:r>
      <w:bookmarkStart w:id="104" w:name="Рис_42_new5"/>
      <w:r>
        <w:fldChar w:fldCharType="begin"/>
      </w:r>
      <w:r>
        <w:instrText xml:space="preserve"> SEQ Рисунок \* ARABIC </w:instrText>
      </w:r>
      <w:r>
        <w:fldChar w:fldCharType="separate"/>
      </w:r>
      <w:r w:rsidR="003C0EF8">
        <w:rPr>
          <w:noProof/>
        </w:rPr>
        <w:t>43</w:t>
      </w:r>
      <w:r>
        <w:rPr>
          <w:noProof/>
        </w:rPr>
        <w:fldChar w:fldCharType="end"/>
      </w:r>
      <w:bookmarkEnd w:id="104"/>
      <w:r w:rsidRPr="0022017F">
        <w:t> – </w:t>
      </w:r>
      <w:r>
        <w:t>Вид дополнительной временн</w:t>
      </w:r>
      <w:r>
        <w:rPr>
          <w:rFonts w:ascii="Segoe UI" w:hAnsi="Segoe UI" w:cs="Segoe UI"/>
        </w:rPr>
        <w:t>́</w:t>
      </w:r>
      <w:r>
        <w:t>ой указки</w:t>
      </w:r>
      <w:r w:rsidR="00175A83">
        <w:t xml:space="preserve"> </w:t>
      </w:r>
      <w:r w:rsidR="00175A83">
        <w:rPr>
          <w:lang w:val="en-US"/>
        </w:rPr>
        <w:t>T</w:t>
      </w:r>
      <w:r w:rsidR="00175A83" w:rsidRPr="00175A83">
        <w:t>1</w:t>
      </w:r>
    </w:p>
    <w:p w14:paraId="5A764FED" w14:textId="5532F3FF" w:rsidR="00C3196D" w:rsidRPr="00766740" w:rsidRDefault="008D74E1" w:rsidP="008D74E1">
      <w:pPr>
        <w:jc w:val="left"/>
        <w:rPr>
          <w:lang w:val="en-US"/>
        </w:rPr>
      </w:pPr>
      <w:r>
        <w:t xml:space="preserve">При нажатии правой кнопкой мыши по указке должно появляться дополнительное меню </w:t>
      </w:r>
      <w:r w:rsidR="00766740">
        <w:rPr>
          <w:lang w:val="en-US"/>
        </w:rPr>
        <w:t>(</w:t>
      </w:r>
      <w:r w:rsidR="00766740">
        <w:t>рис. </w:t>
      </w:r>
      <w:r w:rsidR="00766740">
        <w:fldChar w:fldCharType="begin"/>
      </w:r>
      <w:r w:rsidR="00766740">
        <w:instrText xml:space="preserve"> REF Рис_43_new6 \h </w:instrText>
      </w:r>
      <w:r w:rsidR="00766740">
        <w:fldChar w:fldCharType="separate"/>
      </w:r>
      <w:r w:rsidR="00766740">
        <w:rPr>
          <w:noProof/>
        </w:rPr>
        <w:t>44</w:t>
      </w:r>
      <w:r w:rsidR="00766740">
        <w:fldChar w:fldCharType="end"/>
      </w:r>
      <w:r w:rsidR="00766740">
        <w:rPr>
          <w:lang w:val="en-US"/>
        </w:rPr>
        <w:t>)</w:t>
      </w:r>
    </w:p>
    <w:p w14:paraId="59E2CDF7" w14:textId="37F17810" w:rsidR="008D74E1" w:rsidRDefault="00C56FB8" w:rsidP="008D74E1">
      <w:pPr>
        <w:jc w:val="center"/>
      </w:pPr>
      <w:r>
        <w:object w:dxaOrig="3135" w:dyaOrig="1590" w14:anchorId="4A73825F">
          <v:shape id="_x0000_i1068" type="#_x0000_t75" style="width:143.25pt;height:72.75pt" o:ole="">
            <v:imagedata r:id="rId99" o:title=""/>
          </v:shape>
          <o:OLEObject Type="Embed" ProgID="Visio.Drawing.15" ShapeID="_x0000_i1068" DrawAspect="Content" ObjectID="_1719907754" r:id="rId100"/>
        </w:object>
      </w:r>
    </w:p>
    <w:p w14:paraId="3659E23E" w14:textId="0807F591" w:rsidR="008D74E1" w:rsidRPr="008D74E1" w:rsidRDefault="008D74E1" w:rsidP="008D74E1">
      <w:pPr>
        <w:jc w:val="center"/>
      </w:pPr>
      <w:r w:rsidRPr="0022017F">
        <w:t xml:space="preserve">Рис. </w:t>
      </w:r>
      <w:bookmarkStart w:id="105" w:name="Рис_43_new6"/>
      <w:r>
        <w:fldChar w:fldCharType="begin"/>
      </w:r>
      <w:r>
        <w:instrText xml:space="preserve"> SEQ Рисунок \* ARABIC </w:instrText>
      </w:r>
      <w:r>
        <w:fldChar w:fldCharType="separate"/>
      </w:r>
      <w:r w:rsidR="003C0EF8">
        <w:rPr>
          <w:noProof/>
        </w:rPr>
        <w:t>44</w:t>
      </w:r>
      <w:r>
        <w:rPr>
          <w:noProof/>
        </w:rPr>
        <w:fldChar w:fldCharType="end"/>
      </w:r>
      <w:bookmarkEnd w:id="105"/>
      <w:r w:rsidRPr="0022017F">
        <w:t> – </w:t>
      </w:r>
      <w:r>
        <w:t>Дополнительное меню указки</w:t>
      </w:r>
    </w:p>
    <w:p w14:paraId="0643EBB6" w14:textId="2DCEFE20" w:rsidR="008D74E1" w:rsidRPr="00B83480" w:rsidRDefault="008D74E1" w:rsidP="008D74E1">
      <w:pPr>
        <w:jc w:val="left"/>
      </w:pPr>
      <w:r>
        <w:t xml:space="preserve">При выборе пункта меню «Удалить…» указка удаляется. При выборе «Изменить…» появляется дополнительное меню </w:t>
      </w:r>
      <w:r w:rsidRPr="008D74E1">
        <w:t>(</w:t>
      </w:r>
      <w:r>
        <w:t xml:space="preserve">рис. </w:t>
      </w:r>
      <w:r>
        <w:fldChar w:fldCharType="begin"/>
      </w:r>
      <w:r>
        <w:instrText xml:space="preserve"> REF Рис_44_new6 \h </w:instrText>
      </w:r>
      <w:r>
        <w:fldChar w:fldCharType="separate"/>
      </w:r>
      <w:r w:rsidR="003C0EF8">
        <w:rPr>
          <w:noProof/>
        </w:rPr>
        <w:t>45</w:t>
      </w:r>
      <w:r>
        <w:fldChar w:fldCharType="end"/>
      </w:r>
      <w:r w:rsidRPr="00B83480">
        <w:t>)</w:t>
      </w:r>
      <w:r w:rsidR="00B83480">
        <w:t xml:space="preserve">, позволяющее задать имя, отображаемое вертикально слева в верхней части указки и переставить указку на указанную позицию в мс. </w:t>
      </w:r>
    </w:p>
    <w:p w14:paraId="15C50F34" w14:textId="2EFECB63" w:rsidR="008D74E1" w:rsidRDefault="008C0604" w:rsidP="008C0604">
      <w:pPr>
        <w:jc w:val="center"/>
      </w:pPr>
      <w:r>
        <w:object w:dxaOrig="8476" w:dyaOrig="2911" w14:anchorId="112ED027">
          <v:shape id="_x0000_i1069" type="#_x0000_t75" style="width:336.75pt;height:115.5pt" o:ole="">
            <v:imagedata r:id="rId101" o:title=""/>
          </v:shape>
          <o:OLEObject Type="Embed" ProgID="Visio.Drawing.15" ShapeID="_x0000_i1069" DrawAspect="Content" ObjectID="_1719907755" r:id="rId102"/>
        </w:object>
      </w:r>
    </w:p>
    <w:p w14:paraId="41D2CBE6" w14:textId="2E3E9676" w:rsidR="008D74E1" w:rsidRPr="008D74E1" w:rsidRDefault="008D74E1" w:rsidP="008D74E1">
      <w:pPr>
        <w:jc w:val="center"/>
      </w:pPr>
      <w:r w:rsidRPr="0022017F">
        <w:t xml:space="preserve">Рис. </w:t>
      </w:r>
      <w:bookmarkStart w:id="106" w:name="Рис_44_new6"/>
      <w:r>
        <w:fldChar w:fldCharType="begin"/>
      </w:r>
      <w:r>
        <w:instrText xml:space="preserve"> SEQ Рисунок \* ARABIC </w:instrText>
      </w:r>
      <w:r>
        <w:fldChar w:fldCharType="separate"/>
      </w:r>
      <w:r w:rsidR="003C0EF8">
        <w:rPr>
          <w:noProof/>
        </w:rPr>
        <w:t>45</w:t>
      </w:r>
      <w:r>
        <w:rPr>
          <w:noProof/>
        </w:rPr>
        <w:fldChar w:fldCharType="end"/>
      </w:r>
      <w:bookmarkEnd w:id="106"/>
      <w:r w:rsidRPr="0022017F">
        <w:t> – </w:t>
      </w:r>
      <w:r>
        <w:t>Меню изменения указки</w:t>
      </w:r>
    </w:p>
    <w:p w14:paraId="1C1C570A" w14:textId="3696A995" w:rsidR="008D74E1" w:rsidRDefault="00B83480" w:rsidP="008D74E1">
      <w:pPr>
        <w:jc w:val="left"/>
      </w:pPr>
      <w:r>
        <w:t xml:space="preserve">Для указки должен быть предусмотрен механизм перемещения, аналогичный механизму перемещения главной указки </w:t>
      </w:r>
      <w:r w:rsidRPr="00B83480">
        <w:t>(</w:t>
      </w:r>
      <w:r>
        <w:t>Элемент №7 рис.</w:t>
      </w:r>
      <w:r>
        <w:fldChar w:fldCharType="begin"/>
      </w:r>
      <w:r>
        <w:instrText xml:space="preserve"> REF Рис_1_new2 \h </w:instrText>
      </w:r>
      <w:r>
        <w:fldChar w:fldCharType="separate"/>
      </w:r>
      <w:r w:rsidR="003C0EF8">
        <w:rPr>
          <w:noProof/>
        </w:rPr>
        <w:t>3</w:t>
      </w:r>
      <w:r>
        <w:fldChar w:fldCharType="end"/>
      </w:r>
      <w:r>
        <w:t>, п.</w:t>
      </w:r>
      <w:r>
        <w:fldChar w:fldCharType="begin"/>
      </w:r>
      <w:r>
        <w:instrText xml:space="preserve"> REF _Ref109201338 \w \h </w:instrText>
      </w:r>
      <w:r>
        <w:fldChar w:fldCharType="separate"/>
      </w:r>
      <w:r w:rsidR="003C0EF8">
        <w:t>2.3.2.7</w:t>
      </w:r>
      <w:r>
        <w:fldChar w:fldCharType="end"/>
      </w:r>
      <w:r w:rsidRPr="00B83480">
        <w:t>)</w:t>
      </w:r>
      <w:r>
        <w:t>.</w:t>
      </w:r>
    </w:p>
    <w:p w14:paraId="4C02D95C" w14:textId="16116368" w:rsidR="00C3196D" w:rsidRPr="00175A83" w:rsidRDefault="00C3196D" w:rsidP="00C3196D">
      <w:pPr>
        <w:pStyle w:val="3"/>
        <w:numPr>
          <w:ilvl w:val="3"/>
          <w:numId w:val="1"/>
        </w:numPr>
      </w:pPr>
      <w:bookmarkStart w:id="107" w:name="_Toc109285175"/>
      <w:r>
        <w:t>Замеры</w:t>
      </w:r>
      <w:bookmarkEnd w:id="107"/>
    </w:p>
    <w:p w14:paraId="16D9F921" w14:textId="058F3EAD" w:rsidR="007906B5" w:rsidRPr="003A2D67" w:rsidRDefault="00175A83" w:rsidP="00821A46">
      <w:r>
        <w:t xml:space="preserve">При выборе пункта меню «Добавить замеры в позицию курсора…» аналогично меню удаления сигналов </w:t>
      </w:r>
      <w:r w:rsidRPr="00175A83">
        <w:t>(</w:t>
      </w:r>
      <w:r>
        <w:t xml:space="preserve">п. </w:t>
      </w:r>
      <w:r>
        <w:fldChar w:fldCharType="begin"/>
      </w:r>
      <w:r>
        <w:instrText xml:space="preserve"> REF _Ref109199780 \w \h </w:instrText>
      </w:r>
      <w:r>
        <w:fldChar w:fldCharType="separate"/>
      </w:r>
      <w:r w:rsidR="003C0EF8">
        <w:t>2.3.4.2</w:t>
      </w:r>
      <w:r>
        <w:fldChar w:fldCharType="end"/>
      </w:r>
      <w:r w:rsidRPr="00175A83">
        <w:t>)</w:t>
      </w:r>
      <w:r>
        <w:t xml:space="preserve"> вместо элементов в ряду меню приложения </w:t>
      </w:r>
      <w:r w:rsidRPr="00B733C1">
        <w:t>(</w:t>
      </w:r>
      <w:r>
        <w:t xml:space="preserve">Элемент №5 рис. </w:t>
      </w:r>
      <w:r>
        <w:fldChar w:fldCharType="begin"/>
      </w:r>
      <w:r>
        <w:instrText xml:space="preserve"> REF Рис_1_new2 \h </w:instrText>
      </w:r>
      <w:r>
        <w:fldChar w:fldCharType="separate"/>
      </w:r>
      <w:r w:rsidR="003C0EF8">
        <w:rPr>
          <w:noProof/>
        </w:rPr>
        <w:t>3</w:t>
      </w:r>
      <w:r>
        <w:fldChar w:fldCharType="end"/>
      </w:r>
      <w:r w:rsidRPr="00B733C1">
        <w:t>)</w:t>
      </w:r>
      <w:r w:rsidR="000258ED">
        <w:t xml:space="preserve"> формируется вспомогательное меню</w:t>
      </w:r>
      <w:r w:rsidR="00B733C1">
        <w:t xml:space="preserve">, а слева от поля отображения текущего значения </w:t>
      </w:r>
      <w:r w:rsidR="00B733C1" w:rsidRPr="00B733C1">
        <w:t>(</w:t>
      </w:r>
      <w:r w:rsidR="00B733C1">
        <w:t>Элемент №11</w:t>
      </w:r>
      <w:r w:rsidR="00B733C1" w:rsidRPr="00B733C1">
        <w:t>)</w:t>
      </w:r>
      <w:r w:rsidR="00B733C1">
        <w:t xml:space="preserve"> отображается поле галочки</w:t>
      </w:r>
      <w:r w:rsidR="00B733C1" w:rsidRPr="00B733C1">
        <w:t xml:space="preserve"> (</w:t>
      </w:r>
      <w:r w:rsidR="00B733C1">
        <w:rPr>
          <w:lang w:val="en-US"/>
        </w:rPr>
        <w:t>CheckBox</w:t>
      </w:r>
      <w:r w:rsidR="00B733C1" w:rsidRPr="00B733C1">
        <w:t>)</w:t>
      </w:r>
      <w:r w:rsidR="00B733C1">
        <w:t xml:space="preserve"> для выбора сигнала</w:t>
      </w:r>
      <w:r w:rsidR="00B733C1" w:rsidRPr="00B733C1">
        <w:t xml:space="preserve"> (</w:t>
      </w:r>
      <w:r w:rsidR="00B733C1">
        <w:t xml:space="preserve">рис. </w:t>
      </w:r>
      <w:r w:rsidR="00B733C1">
        <w:fldChar w:fldCharType="begin"/>
      </w:r>
      <w:r w:rsidR="00B733C1">
        <w:instrText xml:space="preserve"> REF Рис_43_new5 \h </w:instrText>
      </w:r>
      <w:r w:rsidR="00B733C1">
        <w:fldChar w:fldCharType="separate"/>
      </w:r>
      <w:r w:rsidR="003C0EF8">
        <w:rPr>
          <w:noProof/>
        </w:rPr>
        <w:t>46</w:t>
      </w:r>
      <w:r w:rsidR="00B733C1">
        <w:fldChar w:fldCharType="end"/>
      </w:r>
      <w:r w:rsidR="00B733C1" w:rsidRPr="00B733C1">
        <w:t>)</w:t>
      </w:r>
      <w:r w:rsidR="000258ED">
        <w:t xml:space="preserve">. </w:t>
      </w:r>
      <w:r w:rsidR="00C3196D">
        <w:t>После выбора сигналов, для которых необходима установка замеров и нажатия кнопки «Выполнить»</w:t>
      </w:r>
      <w:r w:rsidR="003A2D67">
        <w:t xml:space="preserve"> для каждого выбранного сигнала устанавливается соответствующий замер </w:t>
      </w:r>
      <w:r w:rsidR="003A2D67" w:rsidRPr="003A2D67">
        <w:t>(</w:t>
      </w:r>
      <w:r w:rsidR="003A2D67">
        <w:t xml:space="preserve">рис. </w:t>
      </w:r>
      <w:r w:rsidR="003A2D67">
        <w:fldChar w:fldCharType="begin"/>
      </w:r>
      <w:r w:rsidR="003A2D67">
        <w:instrText xml:space="preserve"> REF Рис_44_new5 \h </w:instrText>
      </w:r>
      <w:r w:rsidR="003A2D67">
        <w:fldChar w:fldCharType="separate"/>
      </w:r>
      <w:r w:rsidR="003C0EF8">
        <w:rPr>
          <w:noProof/>
        </w:rPr>
        <w:t>47</w:t>
      </w:r>
      <w:r w:rsidR="003A2D67">
        <w:fldChar w:fldCharType="end"/>
      </w:r>
      <w:r w:rsidR="003A2D67" w:rsidRPr="003A2D67">
        <w:t>)</w:t>
      </w:r>
      <w:r w:rsidR="003A2D67">
        <w:t>.</w:t>
      </w:r>
    </w:p>
    <w:p w14:paraId="43371CB6" w14:textId="61090C35" w:rsidR="007906B5" w:rsidRDefault="00AE70FF" w:rsidP="00B748A3">
      <w:pPr>
        <w:jc w:val="center"/>
      </w:pPr>
      <w:r>
        <w:object w:dxaOrig="25140" w:dyaOrig="14955" w14:anchorId="5AA4A34B">
          <v:shape id="_x0000_i1070" type="#_x0000_t75" style="width:456.3pt;height:271.25pt" o:ole="">
            <v:imagedata r:id="rId103" o:title=""/>
          </v:shape>
          <o:OLEObject Type="Embed" ProgID="Visio.Drawing.15" ShapeID="_x0000_i1070" DrawAspect="Content" ObjectID="_1719907756" r:id="rId104"/>
        </w:object>
      </w:r>
    </w:p>
    <w:p w14:paraId="40BA0E17" w14:textId="2E54D115" w:rsidR="00B733C1" w:rsidRDefault="00B733C1" w:rsidP="00B733C1">
      <w:pPr>
        <w:jc w:val="center"/>
      </w:pPr>
      <w:r w:rsidRPr="0022017F">
        <w:t xml:space="preserve">Рис. </w:t>
      </w:r>
      <w:bookmarkStart w:id="108" w:name="Рис_43_new5"/>
      <w:r>
        <w:fldChar w:fldCharType="begin"/>
      </w:r>
      <w:r>
        <w:instrText xml:space="preserve"> SEQ Рисунок \* ARABIC </w:instrText>
      </w:r>
      <w:r>
        <w:fldChar w:fldCharType="separate"/>
      </w:r>
      <w:r w:rsidR="003C0EF8">
        <w:rPr>
          <w:noProof/>
        </w:rPr>
        <w:t>46</w:t>
      </w:r>
      <w:r>
        <w:rPr>
          <w:noProof/>
        </w:rPr>
        <w:fldChar w:fldCharType="end"/>
      </w:r>
      <w:bookmarkEnd w:id="108"/>
      <w:r w:rsidRPr="0022017F">
        <w:t> – </w:t>
      </w:r>
      <w:r>
        <w:t>Вспомогательное меню для установки замеров</w:t>
      </w:r>
    </w:p>
    <w:p w14:paraId="23514E77" w14:textId="4FE2BC17" w:rsidR="003A2D67" w:rsidRDefault="00057A3F" w:rsidP="00B733C1">
      <w:pPr>
        <w:jc w:val="center"/>
      </w:pPr>
      <w:r>
        <w:object w:dxaOrig="25140" w:dyaOrig="14955" w14:anchorId="24AD9FF8">
          <v:shape id="_x0000_i1071" type="#_x0000_t75" style="width:495.65pt;height:294.7pt" o:ole="">
            <v:imagedata r:id="rId105" o:title=""/>
          </v:shape>
          <o:OLEObject Type="Embed" ProgID="Visio.Drawing.15" ShapeID="_x0000_i1071" DrawAspect="Content" ObjectID="_1719907757" r:id="rId106"/>
        </w:object>
      </w:r>
    </w:p>
    <w:p w14:paraId="7328DCE9" w14:textId="70C6002B" w:rsidR="003A2D67" w:rsidRPr="00175A83" w:rsidRDefault="003A2D67" w:rsidP="003A2D67">
      <w:pPr>
        <w:jc w:val="center"/>
      </w:pPr>
      <w:r w:rsidRPr="0022017F">
        <w:t xml:space="preserve">Рис. </w:t>
      </w:r>
      <w:bookmarkStart w:id="109" w:name="Рис_44_new5"/>
      <w:r>
        <w:fldChar w:fldCharType="begin"/>
      </w:r>
      <w:r>
        <w:instrText xml:space="preserve"> SEQ Рисунок \* ARABIC </w:instrText>
      </w:r>
      <w:r>
        <w:fldChar w:fldCharType="separate"/>
      </w:r>
      <w:r w:rsidR="003C0EF8">
        <w:rPr>
          <w:noProof/>
        </w:rPr>
        <w:t>47</w:t>
      </w:r>
      <w:r>
        <w:rPr>
          <w:noProof/>
        </w:rPr>
        <w:fldChar w:fldCharType="end"/>
      </w:r>
      <w:bookmarkEnd w:id="109"/>
      <w:r w:rsidRPr="0022017F">
        <w:t> – </w:t>
      </w:r>
      <w:r>
        <w:t>Вид замер</w:t>
      </w:r>
      <w:r w:rsidR="00AE70FF">
        <w:t>а</w:t>
      </w:r>
      <w:r w:rsidR="00766740">
        <w:t xml:space="preserve"> </w:t>
      </w:r>
      <w:r w:rsidR="00766740">
        <w:rPr>
          <w:lang w:val="en-US"/>
        </w:rPr>
        <w:t>M</w:t>
      </w:r>
      <w:r w:rsidR="00766740" w:rsidRPr="00766740">
        <w:t>1</w:t>
      </w:r>
      <w:r>
        <w:t xml:space="preserve"> после установки</w:t>
      </w:r>
    </w:p>
    <w:p w14:paraId="013BEE12" w14:textId="543A0AB2" w:rsidR="003A2D67" w:rsidRPr="00AE70FF" w:rsidRDefault="00AE70FF" w:rsidP="00AE70FF">
      <w:r>
        <w:t xml:space="preserve">Замер отрисовывается в виде вертикальной пунктирной линии и цветом, соответствующим цвету сигнала. Справа сверху от линии в виде двух прямоугольников указывается метка замера и значение. Имя метки указывается в формате </w:t>
      </w:r>
      <w:r>
        <w:rPr>
          <w:lang w:val="en-US"/>
        </w:rPr>
        <w:t>M</w:t>
      </w:r>
      <w:r w:rsidRPr="00AE70FF">
        <w:rPr>
          <w:i/>
          <w:lang w:val="en-US"/>
        </w:rPr>
        <w:t>i</w:t>
      </w:r>
      <w:r>
        <w:t xml:space="preserve">, где </w:t>
      </w:r>
      <w:r w:rsidRPr="00AE70FF">
        <w:rPr>
          <w:i/>
          <w:lang w:val="en-US"/>
        </w:rPr>
        <w:t>i</w:t>
      </w:r>
      <w:r w:rsidRPr="00AE70FF">
        <w:t xml:space="preserve"> – </w:t>
      </w:r>
      <w:r>
        <w:t xml:space="preserve">порядковый номер замера. Значение по-умолчанию при первой установке замера указывается в таких же величинах, </w:t>
      </w:r>
      <w:r w:rsidR="005E2EF4">
        <w:t>как и для главной указки. Справа от значения в скобках указывается тип значения в соответствии с табл.</w:t>
      </w:r>
      <w:r w:rsidR="005E2EF4">
        <w:fldChar w:fldCharType="begin"/>
      </w:r>
      <w:r w:rsidR="005E2EF4">
        <w:instrText xml:space="preserve"> REF Табл_5 \h </w:instrText>
      </w:r>
      <w:r w:rsidR="005E2EF4">
        <w:fldChar w:fldCharType="separate"/>
      </w:r>
      <w:r w:rsidR="003C0EF8">
        <w:t>5</w:t>
      </w:r>
      <w:r w:rsidR="005E2EF4">
        <w:fldChar w:fldCharType="end"/>
      </w:r>
      <w:r w:rsidR="005E2EF4">
        <w:t>.</w:t>
      </w:r>
    </w:p>
    <w:p w14:paraId="09EF6E7B" w14:textId="55844250" w:rsidR="005E2EF4" w:rsidRPr="002D11D2" w:rsidRDefault="005E2EF4" w:rsidP="005E2EF4">
      <w:r>
        <w:t>Табл. </w:t>
      </w:r>
      <w:bookmarkStart w:id="110" w:name="Табл_5"/>
      <w:r>
        <w:t>5</w:t>
      </w:r>
      <w:bookmarkEnd w:id="110"/>
      <w:r>
        <w:t>. Краткое обозначение типа и его соответствие типу значения</w:t>
      </w:r>
    </w:p>
    <w:tbl>
      <w:tblPr>
        <w:tblStyle w:val="afe"/>
        <w:tblW w:w="0" w:type="auto"/>
        <w:tblInd w:w="-5" w:type="dxa"/>
        <w:tblLook w:val="04A0" w:firstRow="1" w:lastRow="0" w:firstColumn="1" w:lastColumn="0" w:noHBand="0" w:noVBand="1"/>
      </w:tblPr>
      <w:tblGrid>
        <w:gridCol w:w="2552"/>
        <w:gridCol w:w="3685"/>
        <w:gridCol w:w="3679"/>
      </w:tblGrid>
      <w:tr w:rsidR="005E2EF4" w14:paraId="43BA98CA" w14:textId="77777777" w:rsidTr="00944429">
        <w:tc>
          <w:tcPr>
            <w:tcW w:w="2552" w:type="dxa"/>
          </w:tcPr>
          <w:p w14:paraId="416E22A6" w14:textId="051EA5E1" w:rsidR="005E2EF4" w:rsidRDefault="005E2EF4" w:rsidP="00944429">
            <w:pPr>
              <w:rPr>
                <w:b/>
              </w:rPr>
            </w:pPr>
            <w:r>
              <w:rPr>
                <w:b/>
              </w:rPr>
              <w:t>Тип значения</w:t>
            </w:r>
          </w:p>
        </w:tc>
        <w:tc>
          <w:tcPr>
            <w:tcW w:w="3685" w:type="dxa"/>
          </w:tcPr>
          <w:p w14:paraId="39341C76" w14:textId="4DF0E9B4" w:rsidR="005E2EF4" w:rsidRPr="003873FD" w:rsidRDefault="005E2EF4" w:rsidP="00944429">
            <w:pPr>
              <w:rPr>
                <w:b/>
              </w:rPr>
            </w:pPr>
            <w:r>
              <w:rPr>
                <w:b/>
              </w:rPr>
              <w:t>Краткое обозначение</w:t>
            </w:r>
          </w:p>
        </w:tc>
        <w:tc>
          <w:tcPr>
            <w:tcW w:w="3679" w:type="dxa"/>
          </w:tcPr>
          <w:p w14:paraId="1F34B2C3" w14:textId="77777777" w:rsidR="005E2EF4" w:rsidRDefault="005E2EF4" w:rsidP="00944429">
            <w:pPr>
              <w:rPr>
                <w:b/>
              </w:rPr>
            </w:pPr>
            <w:r>
              <w:rPr>
                <w:b/>
              </w:rPr>
              <w:t>Описание</w:t>
            </w:r>
          </w:p>
        </w:tc>
      </w:tr>
      <w:tr w:rsidR="005E2EF4" w14:paraId="637F6100" w14:textId="77777777" w:rsidTr="00944429">
        <w:tc>
          <w:tcPr>
            <w:tcW w:w="2552" w:type="dxa"/>
          </w:tcPr>
          <w:p w14:paraId="68844ED4" w14:textId="77777777" w:rsidR="005E2EF4" w:rsidRPr="00D361DC" w:rsidRDefault="005E2EF4" w:rsidP="00944429">
            <w:r w:rsidRPr="00D361DC">
              <w:t>Действующее</w:t>
            </w:r>
          </w:p>
        </w:tc>
        <w:tc>
          <w:tcPr>
            <w:tcW w:w="3685" w:type="dxa"/>
          </w:tcPr>
          <w:p w14:paraId="36D105DD" w14:textId="2F682F09" w:rsidR="005E2EF4" w:rsidRPr="005E2EF4" w:rsidRDefault="005E2EF4" w:rsidP="00944429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>
              <w:t>Д</w:t>
            </w:r>
            <w:r>
              <w:rPr>
                <w:lang w:val="en-US"/>
              </w:rPr>
              <w:t>)</w:t>
            </w:r>
          </w:p>
        </w:tc>
        <w:tc>
          <w:tcPr>
            <w:tcW w:w="3679" w:type="dxa"/>
          </w:tcPr>
          <w:p w14:paraId="0BDAC9E1" w14:textId="77777777" w:rsidR="005E2EF4" w:rsidRPr="00D361DC" w:rsidRDefault="005E2EF4" w:rsidP="00944429">
            <w:pPr>
              <w:jc w:val="left"/>
            </w:pPr>
            <w:r>
              <w:t>Расчётное действующее значение сигнала</w:t>
            </w:r>
          </w:p>
        </w:tc>
      </w:tr>
      <w:tr w:rsidR="005E2EF4" w14:paraId="2A5A44B2" w14:textId="77777777" w:rsidTr="00944429">
        <w:tc>
          <w:tcPr>
            <w:tcW w:w="2552" w:type="dxa"/>
          </w:tcPr>
          <w:p w14:paraId="28B939E8" w14:textId="77777777" w:rsidR="005E2EF4" w:rsidRPr="00D361DC" w:rsidRDefault="005E2EF4" w:rsidP="00944429">
            <w:r>
              <w:t>Мгновенное</w:t>
            </w:r>
          </w:p>
        </w:tc>
        <w:tc>
          <w:tcPr>
            <w:tcW w:w="3685" w:type="dxa"/>
          </w:tcPr>
          <w:p w14:paraId="64EF4B40" w14:textId="3A8410BF" w:rsidR="005E2EF4" w:rsidRPr="003873FD" w:rsidRDefault="005E2EF4" w:rsidP="005E2EF4">
            <w:r>
              <w:rPr>
                <w:lang w:val="en-US"/>
              </w:rPr>
              <w:t>(</w:t>
            </w:r>
            <w:r>
              <w:t>М</w:t>
            </w:r>
            <w:r>
              <w:rPr>
                <w:lang w:val="en-US"/>
              </w:rPr>
              <w:t>)</w:t>
            </w:r>
          </w:p>
        </w:tc>
        <w:tc>
          <w:tcPr>
            <w:tcW w:w="3679" w:type="dxa"/>
          </w:tcPr>
          <w:p w14:paraId="4B26CB83" w14:textId="77777777" w:rsidR="005E2EF4" w:rsidRPr="00D361DC" w:rsidRDefault="005E2EF4" w:rsidP="00944429">
            <w:pPr>
              <w:jc w:val="left"/>
            </w:pPr>
            <w:r>
              <w:t>Мгновенное значение сигнала</w:t>
            </w:r>
          </w:p>
        </w:tc>
      </w:tr>
      <w:tr w:rsidR="005E2EF4" w14:paraId="62538621" w14:textId="77777777" w:rsidTr="00944429">
        <w:tc>
          <w:tcPr>
            <w:tcW w:w="2552" w:type="dxa"/>
          </w:tcPr>
          <w:p w14:paraId="640A2DEA" w14:textId="77777777" w:rsidR="005E2EF4" w:rsidRPr="00D361DC" w:rsidRDefault="005E2EF4" w:rsidP="00944429">
            <w:r>
              <w:t>Среднее</w:t>
            </w:r>
          </w:p>
        </w:tc>
        <w:tc>
          <w:tcPr>
            <w:tcW w:w="3685" w:type="dxa"/>
          </w:tcPr>
          <w:p w14:paraId="75904E42" w14:textId="35FDE911" w:rsidR="005E2EF4" w:rsidRPr="003873FD" w:rsidRDefault="005E2EF4" w:rsidP="005E2EF4">
            <w:r>
              <w:rPr>
                <w:lang w:val="en-US"/>
              </w:rPr>
              <w:t>(</w:t>
            </w:r>
            <w:r>
              <w:t>С</w:t>
            </w:r>
            <w:r>
              <w:rPr>
                <w:lang w:val="en-US"/>
              </w:rPr>
              <w:t>)</w:t>
            </w:r>
          </w:p>
        </w:tc>
        <w:tc>
          <w:tcPr>
            <w:tcW w:w="3679" w:type="dxa"/>
          </w:tcPr>
          <w:p w14:paraId="3C173B87" w14:textId="77777777" w:rsidR="005E2EF4" w:rsidRPr="00D361DC" w:rsidRDefault="005E2EF4" w:rsidP="00944429">
            <w:pPr>
              <w:jc w:val="left"/>
            </w:pPr>
            <w:r>
              <w:t>Среднее значение сигнала</w:t>
            </w:r>
          </w:p>
        </w:tc>
      </w:tr>
      <w:tr w:rsidR="005E2EF4" w14:paraId="0687E1BC" w14:textId="77777777" w:rsidTr="00944429">
        <w:tc>
          <w:tcPr>
            <w:tcW w:w="2552" w:type="dxa"/>
          </w:tcPr>
          <w:p w14:paraId="394D82E5" w14:textId="77777777" w:rsidR="005E2EF4" w:rsidRPr="00D361DC" w:rsidRDefault="005E2EF4" w:rsidP="00944429">
            <w:r>
              <w:t>1 Гармоника</w:t>
            </w:r>
          </w:p>
        </w:tc>
        <w:tc>
          <w:tcPr>
            <w:tcW w:w="3685" w:type="dxa"/>
          </w:tcPr>
          <w:p w14:paraId="64AC256C" w14:textId="2295848C" w:rsidR="005E2EF4" w:rsidRPr="001F48F1" w:rsidRDefault="005E2EF4" w:rsidP="005E2EF4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>
              <w:t>1Г</w:t>
            </w:r>
            <w:r>
              <w:rPr>
                <w:lang w:val="en-US"/>
              </w:rPr>
              <w:t>)</w:t>
            </w:r>
          </w:p>
        </w:tc>
        <w:tc>
          <w:tcPr>
            <w:tcW w:w="3679" w:type="dxa"/>
          </w:tcPr>
          <w:p w14:paraId="3B249C2B" w14:textId="77777777" w:rsidR="005E2EF4" w:rsidRPr="00D361DC" w:rsidRDefault="005E2EF4" w:rsidP="00944429">
            <w:pPr>
              <w:jc w:val="left"/>
            </w:pPr>
            <w:r>
              <w:t>Комплексное значение первой гармонической составляющей сигнала: модуль и угол комплексного числа</w:t>
            </w:r>
          </w:p>
        </w:tc>
      </w:tr>
      <w:tr w:rsidR="005E2EF4" w14:paraId="6752EA74" w14:textId="77777777" w:rsidTr="00944429">
        <w:tc>
          <w:tcPr>
            <w:tcW w:w="2552" w:type="dxa"/>
          </w:tcPr>
          <w:p w14:paraId="25EBA10C" w14:textId="77777777" w:rsidR="005E2EF4" w:rsidRPr="00D361DC" w:rsidRDefault="005E2EF4" w:rsidP="00944429">
            <w:r>
              <w:t>2 Гармоника</w:t>
            </w:r>
          </w:p>
        </w:tc>
        <w:tc>
          <w:tcPr>
            <w:tcW w:w="3685" w:type="dxa"/>
          </w:tcPr>
          <w:p w14:paraId="71F8661A" w14:textId="5246861D" w:rsidR="005E2EF4" w:rsidRPr="001F48F1" w:rsidRDefault="005E2EF4" w:rsidP="005E2EF4">
            <w:r>
              <w:rPr>
                <w:lang w:val="en-US"/>
              </w:rPr>
              <w:t>(</w:t>
            </w:r>
            <w:r>
              <w:t>2Г</w:t>
            </w:r>
            <w:r>
              <w:rPr>
                <w:lang w:val="en-US"/>
              </w:rPr>
              <w:t>)</w:t>
            </w:r>
          </w:p>
        </w:tc>
        <w:tc>
          <w:tcPr>
            <w:tcW w:w="3679" w:type="dxa"/>
          </w:tcPr>
          <w:p w14:paraId="6171D706" w14:textId="77777777" w:rsidR="005E2EF4" w:rsidRPr="001F48F1" w:rsidRDefault="005E2EF4" w:rsidP="00944429">
            <w:pPr>
              <w:jc w:val="left"/>
            </w:pPr>
            <w:r>
              <w:t>Амплитуда второй гармонической составляющей сигнала</w:t>
            </w:r>
          </w:p>
        </w:tc>
      </w:tr>
      <w:tr w:rsidR="005E2EF4" w14:paraId="30DEA567" w14:textId="77777777" w:rsidTr="00944429">
        <w:tc>
          <w:tcPr>
            <w:tcW w:w="2552" w:type="dxa"/>
          </w:tcPr>
          <w:p w14:paraId="72F945D8" w14:textId="77777777" w:rsidR="005E2EF4" w:rsidRDefault="005E2EF4" w:rsidP="00944429">
            <w:r>
              <w:t>3 Гармоника</w:t>
            </w:r>
          </w:p>
        </w:tc>
        <w:tc>
          <w:tcPr>
            <w:tcW w:w="3685" w:type="dxa"/>
          </w:tcPr>
          <w:p w14:paraId="7E6EF48A" w14:textId="4FFA8C8A" w:rsidR="005E2EF4" w:rsidRDefault="005E2EF4" w:rsidP="005E2EF4">
            <w:r>
              <w:rPr>
                <w:lang w:val="en-US"/>
              </w:rPr>
              <w:t>(</w:t>
            </w:r>
            <w:r>
              <w:t>3Г</w:t>
            </w:r>
            <w:r>
              <w:rPr>
                <w:lang w:val="en-US"/>
              </w:rPr>
              <w:t>)</w:t>
            </w:r>
          </w:p>
        </w:tc>
        <w:tc>
          <w:tcPr>
            <w:tcW w:w="3679" w:type="dxa"/>
          </w:tcPr>
          <w:p w14:paraId="01A84EAB" w14:textId="77777777" w:rsidR="005E2EF4" w:rsidRDefault="005E2EF4" w:rsidP="00944429">
            <w:pPr>
              <w:jc w:val="left"/>
            </w:pPr>
            <w:r>
              <w:t>Амплитуда третьей гармонической составляющей сигнала</w:t>
            </w:r>
          </w:p>
        </w:tc>
      </w:tr>
      <w:tr w:rsidR="005E2EF4" w14:paraId="5A0FFD08" w14:textId="77777777" w:rsidTr="00944429">
        <w:tc>
          <w:tcPr>
            <w:tcW w:w="2552" w:type="dxa"/>
          </w:tcPr>
          <w:p w14:paraId="687C2B7F" w14:textId="77777777" w:rsidR="005E2EF4" w:rsidRDefault="005E2EF4" w:rsidP="00944429">
            <w:r>
              <w:t>5 Гармоника</w:t>
            </w:r>
          </w:p>
        </w:tc>
        <w:tc>
          <w:tcPr>
            <w:tcW w:w="3685" w:type="dxa"/>
          </w:tcPr>
          <w:p w14:paraId="7D28C46B" w14:textId="2220F8C0" w:rsidR="005E2EF4" w:rsidRDefault="005E2EF4" w:rsidP="005E2EF4">
            <w:r>
              <w:rPr>
                <w:lang w:val="en-US"/>
              </w:rPr>
              <w:t>(</w:t>
            </w:r>
            <w:r>
              <w:t>5Г</w:t>
            </w:r>
            <w:r>
              <w:rPr>
                <w:lang w:val="en-US"/>
              </w:rPr>
              <w:t>)</w:t>
            </w:r>
          </w:p>
        </w:tc>
        <w:tc>
          <w:tcPr>
            <w:tcW w:w="3679" w:type="dxa"/>
          </w:tcPr>
          <w:p w14:paraId="20042519" w14:textId="77777777" w:rsidR="005E2EF4" w:rsidRDefault="005E2EF4" w:rsidP="00944429">
            <w:pPr>
              <w:jc w:val="left"/>
            </w:pPr>
            <w:r>
              <w:t>Амплитуда пятой гармонической составляющей сигнала</w:t>
            </w:r>
          </w:p>
        </w:tc>
      </w:tr>
    </w:tbl>
    <w:p w14:paraId="69374F70" w14:textId="4E6F0544" w:rsidR="005E2EF4" w:rsidRDefault="00743689" w:rsidP="00821A46">
      <w:r>
        <w:lastRenderedPageBreak/>
        <w:t>Для значения первой гармонической составляющей указывается как модуль, так и угол комплексного значения сигнала.</w:t>
      </w:r>
      <w:r w:rsidR="006F43A7">
        <w:t xml:space="preserve"> При нажатии правой кнопкой мыши на замер вызывается дополнительное меню </w:t>
      </w:r>
      <w:r w:rsidR="006F43A7" w:rsidRPr="006F43A7">
        <w:t>(</w:t>
      </w:r>
      <w:r w:rsidR="006F43A7">
        <w:t xml:space="preserve">рис. </w:t>
      </w:r>
      <w:r w:rsidR="006F43A7">
        <w:fldChar w:fldCharType="begin"/>
      </w:r>
      <w:r w:rsidR="006F43A7">
        <w:instrText xml:space="preserve"> REF Рис_47_new6 \h </w:instrText>
      </w:r>
      <w:r w:rsidR="006F43A7">
        <w:fldChar w:fldCharType="separate"/>
      </w:r>
      <w:r w:rsidR="003C0EF8">
        <w:rPr>
          <w:noProof/>
        </w:rPr>
        <w:t>48</w:t>
      </w:r>
      <w:r w:rsidR="006F43A7">
        <w:fldChar w:fldCharType="end"/>
      </w:r>
      <w:r w:rsidR="006F43A7" w:rsidRPr="006F43A7">
        <w:t>)</w:t>
      </w:r>
      <w:r w:rsidR="006F43A7">
        <w:t>.</w:t>
      </w:r>
    </w:p>
    <w:p w14:paraId="73924BB3" w14:textId="1B5893AE" w:rsidR="006F43A7" w:rsidRPr="006F43A7" w:rsidRDefault="00E809BD" w:rsidP="0016085E">
      <w:pPr>
        <w:jc w:val="center"/>
      </w:pPr>
      <w:r>
        <w:object w:dxaOrig="3135" w:dyaOrig="1590" w14:anchorId="5A1B44C6">
          <v:shape id="_x0000_i1072" type="#_x0000_t75" style="width:117.2pt;height:59.45pt" o:ole="">
            <v:imagedata r:id="rId107" o:title=""/>
          </v:shape>
          <o:OLEObject Type="Embed" ProgID="Visio.Drawing.15" ShapeID="_x0000_i1072" DrawAspect="Content" ObjectID="_1719907758" r:id="rId108"/>
        </w:object>
      </w:r>
    </w:p>
    <w:p w14:paraId="28CF0FFA" w14:textId="3B9180D5" w:rsidR="003034A1" w:rsidRPr="00175A83" w:rsidRDefault="003034A1" w:rsidP="003034A1">
      <w:pPr>
        <w:jc w:val="center"/>
      </w:pPr>
      <w:r w:rsidRPr="0022017F">
        <w:t xml:space="preserve">Рис. </w:t>
      </w:r>
      <w:bookmarkStart w:id="111" w:name="Рис_47_new6"/>
      <w:r>
        <w:fldChar w:fldCharType="begin"/>
      </w:r>
      <w:r>
        <w:instrText xml:space="preserve"> SEQ Рисунок \* ARABIC </w:instrText>
      </w:r>
      <w:r>
        <w:fldChar w:fldCharType="separate"/>
      </w:r>
      <w:r w:rsidR="003C0EF8">
        <w:rPr>
          <w:noProof/>
        </w:rPr>
        <w:t>48</w:t>
      </w:r>
      <w:r>
        <w:rPr>
          <w:noProof/>
        </w:rPr>
        <w:fldChar w:fldCharType="end"/>
      </w:r>
      <w:bookmarkEnd w:id="111"/>
      <w:r w:rsidRPr="0022017F">
        <w:t> – </w:t>
      </w:r>
      <w:r>
        <w:t>Дополнительное меню замера</w:t>
      </w:r>
    </w:p>
    <w:p w14:paraId="3F6939E1" w14:textId="332F30E7" w:rsidR="003034A1" w:rsidRPr="0016085E" w:rsidRDefault="0016085E" w:rsidP="00821A46">
      <w:r>
        <w:t xml:space="preserve">Выбор пункта меню «Удалить…» приводит к удалению замера. При выборе пункта меню «Изменить…» вызывается меню редактирования замера </w:t>
      </w:r>
      <w:r w:rsidRPr="0016085E">
        <w:t>(</w:t>
      </w:r>
      <w:r>
        <w:t xml:space="preserve">рис. </w:t>
      </w:r>
      <w:r>
        <w:fldChar w:fldCharType="begin"/>
      </w:r>
      <w:r>
        <w:instrText xml:space="preserve"> REF Рис_48_new6 \h </w:instrText>
      </w:r>
      <w:r>
        <w:fldChar w:fldCharType="separate"/>
      </w:r>
      <w:r w:rsidR="003C0EF8">
        <w:rPr>
          <w:noProof/>
        </w:rPr>
        <w:t>49</w:t>
      </w:r>
      <w:r>
        <w:fldChar w:fldCharType="end"/>
      </w:r>
      <w:r w:rsidRPr="0016085E">
        <w:t>)</w:t>
      </w:r>
      <w:r w:rsidR="00E15F00">
        <w:t xml:space="preserve">. В первом поле отображается сигнал, для которого установлен замер. Второе поле позволяет задать позицию замера в мс. Третье поле позволяет выбрать тип сигнала в соответствии с табл. </w:t>
      </w:r>
      <w:r w:rsidR="00E15F00">
        <w:fldChar w:fldCharType="begin"/>
      </w:r>
      <w:r w:rsidR="00E15F00">
        <w:instrText xml:space="preserve"> REF Табл_1 \h </w:instrText>
      </w:r>
      <w:r w:rsidR="00E15F00">
        <w:fldChar w:fldCharType="separate"/>
      </w:r>
      <w:r w:rsidR="003C0EF8">
        <w:t>1</w:t>
      </w:r>
      <w:r w:rsidR="00E15F00">
        <w:fldChar w:fldCharType="end"/>
      </w:r>
      <w:r w:rsidR="00E15F00">
        <w:t xml:space="preserve"> </w:t>
      </w:r>
      <w:r w:rsidR="00E15F00">
        <w:rPr>
          <w:lang w:val="en-US"/>
        </w:rPr>
        <w:t>(</w:t>
      </w:r>
      <w:r w:rsidR="00E15F00">
        <w:t>стр.</w:t>
      </w:r>
      <w:r w:rsidR="00E15F00">
        <w:fldChar w:fldCharType="begin"/>
      </w:r>
      <w:r w:rsidR="00E15F00">
        <w:instrText xml:space="preserve"> PAGEREF Табл_1 \h </w:instrText>
      </w:r>
      <w:r w:rsidR="00E15F00">
        <w:fldChar w:fldCharType="separate"/>
      </w:r>
      <w:r w:rsidR="003C0EF8">
        <w:rPr>
          <w:noProof/>
        </w:rPr>
        <w:t>11</w:t>
      </w:r>
      <w:r w:rsidR="00E15F00">
        <w:fldChar w:fldCharType="end"/>
      </w:r>
      <w:r w:rsidR="00E15F00">
        <w:rPr>
          <w:lang w:val="en-US"/>
        </w:rPr>
        <w:t>)</w:t>
      </w:r>
      <w:r w:rsidR="00E15F00">
        <w:t xml:space="preserve"> и табл.</w:t>
      </w:r>
      <w:r w:rsidR="00E15F00">
        <w:fldChar w:fldCharType="begin"/>
      </w:r>
      <w:r w:rsidR="00E15F00">
        <w:instrText xml:space="preserve"> REF Табл_5 \h </w:instrText>
      </w:r>
      <w:r w:rsidR="00E15F00">
        <w:fldChar w:fldCharType="separate"/>
      </w:r>
      <w:r w:rsidR="003C0EF8">
        <w:t>5</w:t>
      </w:r>
      <w:r w:rsidR="00E15F00">
        <w:fldChar w:fldCharType="end"/>
      </w:r>
      <w:r w:rsidR="00E15F00">
        <w:t xml:space="preserve"> </w:t>
      </w:r>
      <w:r w:rsidR="00E15F00">
        <w:rPr>
          <w:lang w:val="en-US"/>
        </w:rPr>
        <w:t>(</w:t>
      </w:r>
      <w:r w:rsidR="00E15F00">
        <w:t xml:space="preserve">стр. </w:t>
      </w:r>
      <w:r w:rsidR="00E15F00">
        <w:fldChar w:fldCharType="begin"/>
      </w:r>
      <w:r w:rsidR="00E15F00">
        <w:instrText xml:space="preserve"> PAGEREF Табл_5 \h </w:instrText>
      </w:r>
      <w:r w:rsidR="00E15F00">
        <w:fldChar w:fldCharType="separate"/>
      </w:r>
      <w:r w:rsidR="003C0EF8">
        <w:rPr>
          <w:noProof/>
        </w:rPr>
        <w:t>34</w:t>
      </w:r>
      <w:r w:rsidR="00E15F00">
        <w:fldChar w:fldCharType="end"/>
      </w:r>
      <w:r w:rsidR="00E15F00">
        <w:rPr>
          <w:lang w:val="en-US"/>
        </w:rPr>
        <w:t>)</w:t>
      </w:r>
      <w:r w:rsidR="00E15F00">
        <w:t>.</w:t>
      </w:r>
    </w:p>
    <w:p w14:paraId="37EB35D5" w14:textId="482BAE24" w:rsidR="0016085E" w:rsidRDefault="00E809BD" w:rsidP="00E15F00">
      <w:pPr>
        <w:jc w:val="center"/>
      </w:pPr>
      <w:r>
        <w:object w:dxaOrig="8206" w:dyaOrig="3375" w14:anchorId="498104B6">
          <v:shape id="_x0000_i1073" type="#_x0000_t75" style="width:327.35pt;height:134.8pt" o:ole="">
            <v:imagedata r:id="rId109" o:title=""/>
          </v:shape>
          <o:OLEObject Type="Embed" ProgID="Visio.Drawing.15" ShapeID="_x0000_i1073" DrawAspect="Content" ObjectID="_1719907759" r:id="rId110"/>
        </w:object>
      </w:r>
    </w:p>
    <w:p w14:paraId="368A195B" w14:textId="70A970E4" w:rsidR="0016085E" w:rsidRPr="00175A83" w:rsidRDefault="0016085E" w:rsidP="0016085E">
      <w:pPr>
        <w:jc w:val="center"/>
      </w:pPr>
      <w:r w:rsidRPr="0022017F">
        <w:t xml:space="preserve">Рис. </w:t>
      </w:r>
      <w:bookmarkStart w:id="112" w:name="Рис_48_new6"/>
      <w:r>
        <w:fldChar w:fldCharType="begin"/>
      </w:r>
      <w:r>
        <w:instrText xml:space="preserve"> SEQ Рисунок \* ARABIC </w:instrText>
      </w:r>
      <w:r>
        <w:fldChar w:fldCharType="separate"/>
      </w:r>
      <w:r w:rsidR="003C0EF8">
        <w:rPr>
          <w:noProof/>
        </w:rPr>
        <w:t>49</w:t>
      </w:r>
      <w:r>
        <w:rPr>
          <w:noProof/>
        </w:rPr>
        <w:fldChar w:fldCharType="end"/>
      </w:r>
      <w:bookmarkEnd w:id="112"/>
      <w:r w:rsidRPr="0022017F">
        <w:t> – </w:t>
      </w:r>
      <w:r>
        <w:t>Меню редактирования замера</w:t>
      </w:r>
    </w:p>
    <w:p w14:paraId="42DE53B1" w14:textId="1A627767" w:rsidR="003034A1" w:rsidRDefault="00C74D5C" w:rsidP="00C74D5C">
      <w:pPr>
        <w:pStyle w:val="3"/>
        <w:numPr>
          <w:ilvl w:val="3"/>
          <w:numId w:val="1"/>
        </w:numPr>
      </w:pPr>
      <w:bookmarkStart w:id="113" w:name="_Toc109285176"/>
      <w:r>
        <w:t>Уровень</w:t>
      </w:r>
      <w:bookmarkEnd w:id="113"/>
    </w:p>
    <w:p w14:paraId="48AB9807" w14:textId="4A9BE0BB" w:rsidR="007906B5" w:rsidRDefault="00943ED5" w:rsidP="00821A46">
      <w:r>
        <w:t xml:space="preserve">Для измерения уровня сигнала Пользователь должен иметь задать уровень – горизонтальную указку, отображающую её текущее положение по оси ординат. Уровень выставляется при выборе пункта меню «Добавить уровень…». </w:t>
      </w:r>
      <w:r w:rsidR="00B3673D">
        <w:t xml:space="preserve">Вид указки-уровня приведен на рис. </w:t>
      </w:r>
      <w:r w:rsidR="00B3673D">
        <w:fldChar w:fldCharType="begin"/>
      </w:r>
      <w:r w:rsidR="00B3673D">
        <w:instrText xml:space="preserve"> REF Рис_49_new6 \h </w:instrText>
      </w:r>
      <w:r w:rsidR="00B3673D">
        <w:fldChar w:fldCharType="separate"/>
      </w:r>
      <w:r w:rsidR="003C0EF8">
        <w:rPr>
          <w:noProof/>
        </w:rPr>
        <w:t>50</w:t>
      </w:r>
      <w:r w:rsidR="00B3673D">
        <w:fldChar w:fldCharType="end"/>
      </w:r>
      <w:r w:rsidR="00B3673D">
        <w:t>.</w:t>
      </w:r>
    </w:p>
    <w:p w14:paraId="5D225A67" w14:textId="4C8AC74D" w:rsidR="00B3673D" w:rsidRDefault="00E809BD" w:rsidP="00057A3F">
      <w:pPr>
        <w:jc w:val="center"/>
      </w:pPr>
      <w:r>
        <w:object w:dxaOrig="25140" w:dyaOrig="14955" w14:anchorId="36286864">
          <v:shape id="_x0000_i1074" type="#_x0000_t75" style="width:495.65pt;height:294.7pt" o:ole="">
            <v:imagedata r:id="rId111" o:title=""/>
          </v:shape>
          <o:OLEObject Type="Embed" ProgID="Visio.Drawing.15" ShapeID="_x0000_i1074" DrawAspect="Content" ObjectID="_1719907760" r:id="rId112"/>
        </w:object>
      </w:r>
    </w:p>
    <w:p w14:paraId="30F14889" w14:textId="474CEE5D" w:rsidR="00B3673D" w:rsidRPr="00175A83" w:rsidRDefault="00B3673D" w:rsidP="00B3673D">
      <w:pPr>
        <w:jc w:val="center"/>
      </w:pPr>
      <w:r w:rsidRPr="0022017F">
        <w:t xml:space="preserve">Рис. </w:t>
      </w:r>
      <w:bookmarkStart w:id="114" w:name="Рис_49_new6"/>
      <w:r>
        <w:fldChar w:fldCharType="begin"/>
      </w:r>
      <w:r>
        <w:instrText xml:space="preserve"> SEQ Рисунок \* ARABIC </w:instrText>
      </w:r>
      <w:r>
        <w:fldChar w:fldCharType="separate"/>
      </w:r>
      <w:r w:rsidR="003C0EF8">
        <w:rPr>
          <w:noProof/>
        </w:rPr>
        <w:t>50</w:t>
      </w:r>
      <w:r>
        <w:rPr>
          <w:noProof/>
        </w:rPr>
        <w:fldChar w:fldCharType="end"/>
      </w:r>
      <w:bookmarkEnd w:id="114"/>
      <w:r w:rsidRPr="0022017F">
        <w:t> – </w:t>
      </w:r>
      <w:r>
        <w:t>Вид горизонтальной указки типа «Уровень»</w:t>
      </w:r>
    </w:p>
    <w:p w14:paraId="7EF03211" w14:textId="76B23400" w:rsidR="00944429" w:rsidRPr="00944429" w:rsidRDefault="00944429" w:rsidP="00821A46">
      <w:r>
        <w:lastRenderedPageBreak/>
        <w:t xml:space="preserve">Сверху слева от пунктирной линии уровня отображается его метка в формате </w:t>
      </w:r>
      <w:r>
        <w:rPr>
          <w:lang w:val="en-US"/>
        </w:rPr>
        <w:t>L</w:t>
      </w:r>
      <w:r w:rsidRPr="00944429">
        <w:rPr>
          <w:i/>
          <w:lang w:val="en-US"/>
        </w:rPr>
        <w:t>i</w:t>
      </w:r>
      <w:r>
        <w:t xml:space="preserve">, где </w:t>
      </w:r>
      <w:r w:rsidRPr="00944429">
        <w:rPr>
          <w:i/>
          <w:lang w:val="en-US"/>
        </w:rPr>
        <w:t>i</w:t>
      </w:r>
      <w:r w:rsidRPr="00944429">
        <w:t xml:space="preserve"> </w:t>
      </w:r>
      <w:r>
        <w:t>–</w:t>
      </w:r>
      <w:r w:rsidRPr="00944429">
        <w:t xml:space="preserve"> </w:t>
      </w:r>
      <w:r>
        <w:t>порядковый номер уровня и величина по оси ординат, отражающая текущее положение уровня.</w:t>
      </w:r>
    </w:p>
    <w:p w14:paraId="09F30561" w14:textId="53C22CC3" w:rsidR="00B3673D" w:rsidRPr="00DC634D" w:rsidRDefault="00944429" w:rsidP="00821A46">
      <w:r>
        <w:t xml:space="preserve">При нажатии правой кнопкой мыши вызывается дополнительное меню, аналогичное меню замера </w:t>
      </w:r>
      <w:r w:rsidRPr="00944429">
        <w:t>(</w:t>
      </w:r>
      <w:r>
        <w:t xml:space="preserve">рис. </w:t>
      </w:r>
      <w:r>
        <w:fldChar w:fldCharType="begin"/>
      </w:r>
      <w:r>
        <w:instrText xml:space="preserve"> REF Рис_47_new6 \h </w:instrText>
      </w:r>
      <w:r>
        <w:fldChar w:fldCharType="separate"/>
      </w:r>
      <w:r w:rsidR="003C0EF8">
        <w:rPr>
          <w:noProof/>
        </w:rPr>
        <w:t>48</w:t>
      </w:r>
      <w:r>
        <w:fldChar w:fldCharType="end"/>
      </w:r>
      <w:r w:rsidRPr="00944429">
        <w:t>)</w:t>
      </w:r>
      <w:r>
        <w:t xml:space="preserve">. Выбор пункта «Удалить…» удаляет уровень. Выбор пункта «Изменить…» приводит к </w:t>
      </w:r>
      <w:r w:rsidR="00DC634D">
        <w:t xml:space="preserve">вызову дополнительного пункта редактирования уровня </w:t>
      </w:r>
      <w:r w:rsidR="00DC634D" w:rsidRPr="00DC634D">
        <w:t>(</w:t>
      </w:r>
      <w:r w:rsidR="00DC634D">
        <w:t xml:space="preserve">рис. </w:t>
      </w:r>
      <w:r w:rsidR="00DC634D">
        <w:fldChar w:fldCharType="begin"/>
      </w:r>
      <w:r w:rsidR="00DC634D">
        <w:instrText xml:space="preserve"> REF Рис_50_new6 \h </w:instrText>
      </w:r>
      <w:r w:rsidR="00DC634D">
        <w:fldChar w:fldCharType="separate"/>
      </w:r>
      <w:r w:rsidR="003C0EF8">
        <w:rPr>
          <w:noProof/>
        </w:rPr>
        <w:t>51</w:t>
      </w:r>
      <w:r w:rsidR="00DC634D">
        <w:fldChar w:fldCharType="end"/>
      </w:r>
      <w:r w:rsidR="00DC634D" w:rsidRPr="00DC634D">
        <w:t>)</w:t>
      </w:r>
      <w:r w:rsidR="00DC634D">
        <w:t>.</w:t>
      </w:r>
    </w:p>
    <w:p w14:paraId="79F41E01" w14:textId="295080A7" w:rsidR="007906B5" w:rsidRDefault="001E5F53" w:rsidP="001E5F53">
      <w:pPr>
        <w:jc w:val="center"/>
      </w:pPr>
      <w:r>
        <w:object w:dxaOrig="8206" w:dyaOrig="3375" w14:anchorId="1125E787">
          <v:shape id="_x0000_i1075" type="#_x0000_t75" style="width:343.25pt;height:141.5pt" o:ole="">
            <v:imagedata r:id="rId113" o:title=""/>
          </v:shape>
          <o:OLEObject Type="Embed" ProgID="Visio.Drawing.15" ShapeID="_x0000_i1075" DrawAspect="Content" ObjectID="_1719907761" r:id="rId114"/>
        </w:object>
      </w:r>
    </w:p>
    <w:p w14:paraId="1E6C8CC9" w14:textId="2D113818" w:rsidR="00DC634D" w:rsidRPr="00175A83" w:rsidRDefault="00DC634D" w:rsidP="00DC634D">
      <w:pPr>
        <w:jc w:val="center"/>
      </w:pPr>
      <w:r w:rsidRPr="0022017F">
        <w:t xml:space="preserve">Рис. </w:t>
      </w:r>
      <w:bookmarkStart w:id="115" w:name="Рис_50_new6"/>
      <w:r>
        <w:fldChar w:fldCharType="begin"/>
      </w:r>
      <w:r>
        <w:instrText xml:space="preserve"> SEQ Рисунок \* ARABIC </w:instrText>
      </w:r>
      <w:r>
        <w:fldChar w:fldCharType="separate"/>
      </w:r>
      <w:r w:rsidR="003C0EF8">
        <w:rPr>
          <w:noProof/>
        </w:rPr>
        <w:t>51</w:t>
      </w:r>
      <w:r>
        <w:rPr>
          <w:noProof/>
        </w:rPr>
        <w:fldChar w:fldCharType="end"/>
      </w:r>
      <w:bookmarkEnd w:id="115"/>
      <w:r w:rsidRPr="0022017F">
        <w:t> – </w:t>
      </w:r>
      <w:r>
        <w:t>Меню редактирования уровня</w:t>
      </w:r>
    </w:p>
    <w:p w14:paraId="519A1034" w14:textId="5958B2A6" w:rsidR="00DC634D" w:rsidRDefault="001E5F53" w:rsidP="00821A46">
      <w:r>
        <w:t xml:space="preserve">В меню в первом поле отображается сигнал, которому принадлежит уровень. Во втором поле возможно ручное задание уровня в величинах сигнала </w:t>
      </w:r>
      <w:r w:rsidRPr="001E5F53">
        <w:t>(</w:t>
      </w:r>
      <w:r>
        <w:t>вольтах, амперах и т.д.</w:t>
      </w:r>
      <w:r w:rsidRPr="001E5F53">
        <w:t>)</w:t>
      </w:r>
      <w:r>
        <w:t>.</w:t>
      </w:r>
    </w:p>
    <w:p w14:paraId="672B3592" w14:textId="4BE21495" w:rsidR="00D36BCA" w:rsidRDefault="00D36BCA" w:rsidP="00821A46">
      <w:r>
        <w:t>Для выборочного удаления указок необходимо выбрать пункт меню «Удалить»</w:t>
      </w:r>
      <w:r w:rsidR="00C56FB8">
        <w:t xml:space="preserve"> </w:t>
      </w:r>
      <w:r w:rsidR="00C56FB8" w:rsidRPr="00C56FB8">
        <w:t>(</w:t>
      </w:r>
      <w:r w:rsidR="00C56FB8">
        <w:t>рис.</w:t>
      </w:r>
      <w:r w:rsidR="00C56FB8">
        <w:fldChar w:fldCharType="begin"/>
      </w:r>
      <w:r w:rsidR="00C56FB8">
        <w:instrText xml:space="preserve"> REF Рис_41_new5 \h </w:instrText>
      </w:r>
      <w:r w:rsidR="00C56FB8">
        <w:fldChar w:fldCharType="separate"/>
      </w:r>
      <w:r w:rsidR="00C56FB8">
        <w:rPr>
          <w:noProof/>
        </w:rPr>
        <w:t>42</w:t>
      </w:r>
      <w:r w:rsidR="00C56FB8">
        <w:fldChar w:fldCharType="end"/>
      </w:r>
      <w:r w:rsidR="00C56FB8" w:rsidRPr="00C56FB8">
        <w:t>)</w:t>
      </w:r>
      <w:r w:rsidR="002758E5">
        <w:t xml:space="preserve">. Отобразится дополнительное меню-таблица, позволяющее выбрать определенную указку </w:t>
      </w:r>
      <w:r w:rsidR="002758E5" w:rsidRPr="002758E5">
        <w:t>(</w:t>
      </w:r>
      <w:r w:rsidR="002758E5">
        <w:t>рис.</w:t>
      </w:r>
      <w:r w:rsidR="00C56FB8">
        <w:t> </w:t>
      </w:r>
      <w:r w:rsidR="002758E5">
        <w:fldChar w:fldCharType="begin"/>
      </w:r>
      <w:r w:rsidR="002758E5">
        <w:instrText xml:space="preserve"> REF Рис_51_new6 \h </w:instrText>
      </w:r>
      <w:r w:rsidR="002758E5">
        <w:fldChar w:fldCharType="separate"/>
      </w:r>
      <w:r w:rsidR="003C0EF8">
        <w:rPr>
          <w:noProof/>
        </w:rPr>
        <w:t>52</w:t>
      </w:r>
      <w:r w:rsidR="002758E5">
        <w:fldChar w:fldCharType="end"/>
      </w:r>
      <w:r w:rsidR="002758E5" w:rsidRPr="002758E5">
        <w:t>)</w:t>
      </w:r>
      <w:r w:rsidR="002758E5">
        <w:t>.</w:t>
      </w:r>
    </w:p>
    <w:p w14:paraId="4BDF6241" w14:textId="4F6236B7" w:rsidR="002758E5" w:rsidRDefault="002758E5" w:rsidP="002758E5">
      <w:pPr>
        <w:jc w:val="center"/>
      </w:pPr>
      <w:r>
        <w:object w:dxaOrig="10771" w:dyaOrig="5206" w14:anchorId="2999B8F6">
          <v:shape id="_x0000_i1076" type="#_x0000_t75" style="width:429.5pt;height:207.65pt" o:ole="">
            <v:imagedata r:id="rId115" o:title=""/>
          </v:shape>
          <o:OLEObject Type="Embed" ProgID="Visio.Drawing.15" ShapeID="_x0000_i1076" DrawAspect="Content" ObjectID="_1719907762" r:id="rId116"/>
        </w:object>
      </w:r>
    </w:p>
    <w:p w14:paraId="68F97B1F" w14:textId="645D7EDE" w:rsidR="002758E5" w:rsidRPr="00175A83" w:rsidRDefault="002758E5" w:rsidP="002758E5">
      <w:pPr>
        <w:jc w:val="center"/>
      </w:pPr>
      <w:r w:rsidRPr="0022017F">
        <w:t xml:space="preserve">Рис. </w:t>
      </w:r>
      <w:bookmarkStart w:id="116" w:name="Рис_51_new6"/>
      <w:r>
        <w:fldChar w:fldCharType="begin"/>
      </w:r>
      <w:r>
        <w:instrText xml:space="preserve"> SEQ Рисунок \* ARABIC </w:instrText>
      </w:r>
      <w:r>
        <w:fldChar w:fldCharType="separate"/>
      </w:r>
      <w:r w:rsidR="003C0EF8">
        <w:rPr>
          <w:noProof/>
        </w:rPr>
        <w:t>52</w:t>
      </w:r>
      <w:r>
        <w:rPr>
          <w:noProof/>
        </w:rPr>
        <w:fldChar w:fldCharType="end"/>
      </w:r>
      <w:bookmarkEnd w:id="116"/>
      <w:r w:rsidRPr="0022017F">
        <w:t> – </w:t>
      </w:r>
      <w:r>
        <w:t>Меню выборочного удаления указок</w:t>
      </w:r>
    </w:p>
    <w:p w14:paraId="53C934C0" w14:textId="70E1D782" w:rsidR="002758E5" w:rsidRDefault="002758E5" w:rsidP="00821A46">
      <w:r>
        <w:t>Для удаления всех указок, замеров и уровней Пользователь должен выбрать пункт меню «Удалить все»</w:t>
      </w:r>
      <w:r w:rsidR="00C56FB8" w:rsidRPr="00C56FB8">
        <w:t xml:space="preserve"> (</w:t>
      </w:r>
      <w:r w:rsidR="00C56FB8">
        <w:t>рис.</w:t>
      </w:r>
      <w:r w:rsidR="00C56FB8">
        <w:fldChar w:fldCharType="begin"/>
      </w:r>
      <w:r w:rsidR="00C56FB8">
        <w:instrText xml:space="preserve"> REF Рис_41_new5 \h </w:instrText>
      </w:r>
      <w:r w:rsidR="00C56FB8">
        <w:fldChar w:fldCharType="separate"/>
      </w:r>
      <w:r w:rsidR="00C56FB8">
        <w:rPr>
          <w:noProof/>
        </w:rPr>
        <w:t>42</w:t>
      </w:r>
      <w:r w:rsidR="00C56FB8">
        <w:fldChar w:fldCharType="end"/>
      </w:r>
      <w:r w:rsidR="00C56FB8" w:rsidRPr="00C56FB8">
        <w:t>)</w:t>
      </w:r>
      <w:r w:rsidR="00C56FB8">
        <w:t>.</w:t>
      </w:r>
    </w:p>
    <w:p w14:paraId="5861F511" w14:textId="0E8D2FCA" w:rsidR="00C363DB" w:rsidRPr="001E5F53" w:rsidRDefault="00407820" w:rsidP="003B2431">
      <w:pPr>
        <w:pStyle w:val="3"/>
      </w:pPr>
      <w:bookmarkStart w:id="117" w:name="_Toc109285177"/>
      <w:r>
        <w:t>Меню «Инструменты»</w:t>
      </w:r>
      <w:bookmarkEnd w:id="117"/>
    </w:p>
    <w:p w14:paraId="253007EC" w14:textId="6F8480FD" w:rsidR="007906B5" w:rsidRDefault="00D174C9" w:rsidP="00821A46">
      <w:r>
        <w:t xml:space="preserve">В пункте меню «Инструменты» Пользователю доступны возможности, упрощающие анализ осциллограммы, а также автоматический выбор замеров величин для функции ОМП. </w:t>
      </w:r>
      <w:r w:rsidR="00D56DA0">
        <w:t>Структура меню «Инструменты» приведена на рис.</w:t>
      </w:r>
      <w:r w:rsidR="00D56DA0">
        <w:fldChar w:fldCharType="begin"/>
      </w:r>
      <w:r w:rsidR="00D56DA0">
        <w:instrText xml:space="preserve"> REF Рис_52_new6 \h </w:instrText>
      </w:r>
      <w:r w:rsidR="00D56DA0">
        <w:fldChar w:fldCharType="separate"/>
      </w:r>
      <w:r w:rsidR="003C0EF8">
        <w:rPr>
          <w:noProof/>
        </w:rPr>
        <w:t>53</w:t>
      </w:r>
      <w:r w:rsidR="00D56DA0">
        <w:fldChar w:fldCharType="end"/>
      </w:r>
      <w:r w:rsidR="00D56DA0">
        <w:t xml:space="preserve">. </w:t>
      </w:r>
    </w:p>
    <w:p w14:paraId="3EACB071" w14:textId="77777777" w:rsidR="007906B5" w:rsidRDefault="007906B5" w:rsidP="00821A46"/>
    <w:p w14:paraId="50D88797" w14:textId="3AEB7315" w:rsidR="00D174C9" w:rsidRDefault="001C0C42" w:rsidP="00D56DA0">
      <w:pPr>
        <w:jc w:val="center"/>
      </w:pPr>
      <w:r>
        <w:object w:dxaOrig="5431" w:dyaOrig="4576" w14:anchorId="0E001F63">
          <v:shape id="_x0000_i1077" type="#_x0000_t75" style="width:242.8pt;height:204.3pt" o:ole="">
            <v:imagedata r:id="rId117" o:title=""/>
          </v:shape>
          <o:OLEObject Type="Embed" ProgID="Visio.Drawing.15" ShapeID="_x0000_i1077" DrawAspect="Content" ObjectID="_1719907763" r:id="rId118"/>
        </w:object>
      </w:r>
    </w:p>
    <w:p w14:paraId="4CC4ED74" w14:textId="31889289" w:rsidR="00D174C9" w:rsidRPr="00175A83" w:rsidRDefault="00D174C9" w:rsidP="00D174C9">
      <w:pPr>
        <w:jc w:val="center"/>
      </w:pPr>
      <w:r w:rsidRPr="0022017F">
        <w:t xml:space="preserve">Рис. </w:t>
      </w:r>
      <w:bookmarkStart w:id="118" w:name="Рис_52_new6"/>
      <w:r>
        <w:fldChar w:fldCharType="begin"/>
      </w:r>
      <w:r>
        <w:instrText xml:space="preserve"> SEQ Рисунок \* ARABIC </w:instrText>
      </w:r>
      <w:r>
        <w:fldChar w:fldCharType="separate"/>
      </w:r>
      <w:r w:rsidR="003C0EF8">
        <w:rPr>
          <w:noProof/>
        </w:rPr>
        <w:t>53</w:t>
      </w:r>
      <w:r>
        <w:rPr>
          <w:noProof/>
        </w:rPr>
        <w:fldChar w:fldCharType="end"/>
      </w:r>
      <w:bookmarkEnd w:id="118"/>
      <w:r w:rsidRPr="0022017F">
        <w:t> – </w:t>
      </w:r>
      <w:r w:rsidR="00D56DA0">
        <w:t>Структура меню «Инструменты»</w:t>
      </w:r>
    </w:p>
    <w:p w14:paraId="75AAC976" w14:textId="62C45005" w:rsidR="001C0C42" w:rsidRDefault="001C0C42" w:rsidP="001C0C42">
      <w:pPr>
        <w:pStyle w:val="3"/>
        <w:numPr>
          <w:ilvl w:val="3"/>
          <w:numId w:val="1"/>
        </w:numPr>
      </w:pPr>
      <w:bookmarkStart w:id="119" w:name="_Toc109285178"/>
      <w:r>
        <w:t>Пункт «Задать таблицу соответствия для ОМП…»</w:t>
      </w:r>
      <w:bookmarkEnd w:id="119"/>
    </w:p>
    <w:p w14:paraId="01F9B260" w14:textId="489A1199" w:rsidR="007906B5" w:rsidRPr="0082153D" w:rsidRDefault="00B80736" w:rsidP="00821A46">
      <w:r>
        <w:t xml:space="preserve">Просмотрщик должен обеспечивать возможность </w:t>
      </w:r>
      <w:r w:rsidR="00E93011">
        <w:t>задания</w:t>
      </w:r>
      <w:r>
        <w:t xml:space="preserve"> соответстви</w:t>
      </w:r>
      <w:r w:rsidR="00E93011">
        <w:t>я</w:t>
      </w:r>
      <w:r>
        <w:t xml:space="preserve"> сигналов загруженной осциллограммы </w:t>
      </w:r>
      <w:r w:rsidR="00E93011">
        <w:t>измерениям</w:t>
      </w:r>
      <w:r>
        <w:t>, требуемы</w:t>
      </w:r>
      <w:r w:rsidR="00E93011">
        <w:t>м</w:t>
      </w:r>
      <w:r>
        <w:t xml:space="preserve"> для внешней функции ОМП. Такая возможность необходима, поскольку осциллограмма может быть записана любым устройством</w:t>
      </w:r>
      <w:r w:rsidR="00495230">
        <w:t xml:space="preserve"> и порядок расположения аналоговых сигналов может быть произвольным</w:t>
      </w:r>
      <w:r>
        <w:t>.</w:t>
      </w:r>
      <w:r w:rsidR="0082153D">
        <w:t xml:space="preserve"> При выборе пункта меню вызывается таблица </w:t>
      </w:r>
      <w:r w:rsidR="0082153D">
        <w:rPr>
          <w:lang w:val="en-US"/>
        </w:rPr>
        <w:t>(</w:t>
      </w:r>
      <w:r w:rsidR="0082153D">
        <w:t xml:space="preserve">рис. </w:t>
      </w:r>
      <w:r w:rsidR="0082153D">
        <w:fldChar w:fldCharType="begin"/>
      </w:r>
      <w:r w:rsidR="0082153D">
        <w:instrText xml:space="preserve"> REF Рис_54_new7 \h </w:instrText>
      </w:r>
      <w:r w:rsidR="0082153D">
        <w:fldChar w:fldCharType="separate"/>
      </w:r>
      <w:r w:rsidR="003C0EF8">
        <w:rPr>
          <w:noProof/>
        </w:rPr>
        <w:t>54</w:t>
      </w:r>
      <w:r w:rsidR="0082153D">
        <w:fldChar w:fldCharType="end"/>
      </w:r>
      <w:r w:rsidR="0082153D">
        <w:rPr>
          <w:lang w:val="en-US"/>
        </w:rPr>
        <w:t>)</w:t>
      </w:r>
      <w:r w:rsidR="0082153D">
        <w:t>.</w:t>
      </w:r>
    </w:p>
    <w:p w14:paraId="20F60644" w14:textId="42EA72F1" w:rsidR="0082153D" w:rsidRDefault="0082153D" w:rsidP="00821A46">
      <w:r>
        <w:object w:dxaOrig="17385" w:dyaOrig="9195" w14:anchorId="0F3C22C8">
          <v:shape id="_x0000_i1078" type="#_x0000_t75" style="width:495.65pt;height:262.05pt" o:ole="">
            <v:imagedata r:id="rId119" o:title=""/>
          </v:shape>
          <o:OLEObject Type="Embed" ProgID="Visio.Drawing.15" ShapeID="_x0000_i1078" DrawAspect="Content" ObjectID="_1719907764" r:id="rId120"/>
        </w:object>
      </w:r>
    </w:p>
    <w:p w14:paraId="58C09EC2" w14:textId="09AF7FF6" w:rsidR="0082153D" w:rsidRPr="00175A83" w:rsidRDefault="0082153D" w:rsidP="0082153D">
      <w:pPr>
        <w:jc w:val="center"/>
      </w:pPr>
      <w:r w:rsidRPr="0022017F">
        <w:t xml:space="preserve">Рис. </w:t>
      </w:r>
      <w:bookmarkStart w:id="120" w:name="Рис_54_new7"/>
      <w:r>
        <w:fldChar w:fldCharType="begin"/>
      </w:r>
      <w:r>
        <w:instrText xml:space="preserve"> SEQ Рисунок \* ARABIC </w:instrText>
      </w:r>
      <w:r>
        <w:fldChar w:fldCharType="separate"/>
      </w:r>
      <w:r w:rsidR="003C0EF8">
        <w:rPr>
          <w:noProof/>
        </w:rPr>
        <w:t>54</w:t>
      </w:r>
      <w:r>
        <w:rPr>
          <w:noProof/>
        </w:rPr>
        <w:fldChar w:fldCharType="end"/>
      </w:r>
      <w:bookmarkEnd w:id="120"/>
      <w:r w:rsidRPr="0022017F">
        <w:t> – </w:t>
      </w:r>
      <w:r>
        <w:t>Меню-таблица соответствия сигналов, требуемых для ОМП</w:t>
      </w:r>
      <w:r w:rsidR="00C56FB8">
        <w:t>,</w:t>
      </w:r>
      <w:r>
        <w:t xml:space="preserve"> сигналам открытой осциллограмм</w:t>
      </w:r>
      <w:r w:rsidR="00C56FB8">
        <w:t>ы</w:t>
      </w:r>
    </w:p>
    <w:p w14:paraId="195B25AA" w14:textId="42F1C122" w:rsidR="0082153D" w:rsidRDefault="0082153D" w:rsidP="00821A46">
      <w:r>
        <w:t>При первом открытии таблицы Просмотрщик должен автоматически выбрать сигнал из списка сигналов осциллограммы, подходящий по названию и включающий, например, для первого сигнала, сочетание символов «</w:t>
      </w:r>
      <w:r>
        <w:rPr>
          <w:lang w:val="en-US"/>
        </w:rPr>
        <w:t>Ua</w:t>
      </w:r>
      <w:r>
        <w:t>».</w:t>
      </w:r>
      <w:r w:rsidR="0046037D">
        <w:t xml:space="preserve"> Те поля, для которых не удалось найти соответствующий сигнал, подсвечиваются красным цветом.</w:t>
      </w:r>
      <w:r w:rsidR="00C35491">
        <w:t xml:space="preserve"> В поле «Значение» отображаются комплексные значения выбранных сигналов: для полей «</w:t>
      </w:r>
      <w:r w:rsidR="00C35491">
        <w:rPr>
          <w:lang w:val="en-US"/>
        </w:rPr>
        <w:t>Ua</w:t>
      </w:r>
      <w:r w:rsidR="00C35491" w:rsidRPr="00C35491">
        <w:t xml:space="preserve">, </w:t>
      </w:r>
      <w:r w:rsidR="00C35491">
        <w:t>тк», «</w:t>
      </w:r>
      <w:r w:rsidR="00C35491">
        <w:rPr>
          <w:lang w:val="en-US"/>
        </w:rPr>
        <w:t>Ub</w:t>
      </w:r>
      <w:r w:rsidR="00C35491" w:rsidRPr="00C35491">
        <w:t xml:space="preserve">, </w:t>
      </w:r>
      <w:r w:rsidR="00C35491">
        <w:t>тк»</w:t>
      </w:r>
      <w:r w:rsidR="00C35491" w:rsidRPr="00C35491">
        <w:t xml:space="preserve">, </w:t>
      </w:r>
      <w:r w:rsidR="00C35491">
        <w:t>«</w:t>
      </w:r>
      <w:r w:rsidR="00C35491">
        <w:rPr>
          <w:lang w:val="en-US"/>
        </w:rPr>
        <w:t>Uc</w:t>
      </w:r>
      <w:r w:rsidR="00C35491" w:rsidRPr="00C35491">
        <w:t xml:space="preserve">, </w:t>
      </w:r>
      <w:r w:rsidR="00C35491">
        <w:t>тк»</w:t>
      </w:r>
      <w:r w:rsidR="00C35491" w:rsidRPr="00C35491">
        <w:t xml:space="preserve">, </w:t>
      </w:r>
      <w:r w:rsidR="00C35491">
        <w:t>«</w:t>
      </w:r>
      <w:r w:rsidR="00C35491">
        <w:rPr>
          <w:lang w:val="en-US"/>
        </w:rPr>
        <w:t>Ia</w:t>
      </w:r>
      <w:r w:rsidR="00C35491" w:rsidRPr="00C35491">
        <w:t xml:space="preserve">, </w:t>
      </w:r>
      <w:r w:rsidR="00C35491">
        <w:t>тк», «</w:t>
      </w:r>
      <w:r w:rsidR="00C35491">
        <w:rPr>
          <w:lang w:val="en-US"/>
        </w:rPr>
        <w:t>Ib</w:t>
      </w:r>
      <w:r w:rsidR="00C35491" w:rsidRPr="00C35491">
        <w:t xml:space="preserve">, </w:t>
      </w:r>
      <w:r w:rsidR="00C35491">
        <w:t>тк»</w:t>
      </w:r>
      <w:r w:rsidR="00C35491" w:rsidRPr="00C35491">
        <w:t xml:space="preserve">, </w:t>
      </w:r>
      <w:r w:rsidR="00C35491">
        <w:t>«</w:t>
      </w:r>
      <w:r w:rsidR="00C35491">
        <w:rPr>
          <w:lang w:val="en-US"/>
        </w:rPr>
        <w:t>Ic</w:t>
      </w:r>
      <w:r w:rsidR="00C35491" w:rsidRPr="00C35491">
        <w:t xml:space="preserve">, </w:t>
      </w:r>
      <w:r w:rsidR="00C35491">
        <w:t>тк»</w:t>
      </w:r>
      <w:r w:rsidR="00C35491" w:rsidRPr="00C35491">
        <w:t xml:space="preserve"> </w:t>
      </w:r>
      <w:r w:rsidR="00C35491">
        <w:t xml:space="preserve">значения снимаются для момента времени, определяемого положением указки «КЗ» </w:t>
      </w:r>
      <w:r w:rsidR="00C35491" w:rsidRPr="00C35491">
        <w:t>(</w:t>
      </w:r>
      <w:r w:rsidR="00C35491">
        <w:t>Элемент №26 на рис.</w:t>
      </w:r>
      <w:r w:rsidR="00C35491">
        <w:fldChar w:fldCharType="begin"/>
      </w:r>
      <w:r w:rsidR="00C35491">
        <w:instrText xml:space="preserve"> REF Рис_1_new2 \h </w:instrText>
      </w:r>
      <w:r w:rsidR="00C35491">
        <w:fldChar w:fldCharType="separate"/>
      </w:r>
      <w:r w:rsidR="003C0EF8">
        <w:rPr>
          <w:noProof/>
        </w:rPr>
        <w:t>3</w:t>
      </w:r>
      <w:r w:rsidR="00C35491">
        <w:fldChar w:fldCharType="end"/>
      </w:r>
      <w:r w:rsidR="00C35491" w:rsidRPr="00C35491">
        <w:t>)</w:t>
      </w:r>
      <w:r w:rsidR="00C35491">
        <w:t>. Для полей «</w:t>
      </w:r>
      <w:r w:rsidR="00C35491">
        <w:rPr>
          <w:lang w:val="en-US"/>
        </w:rPr>
        <w:t>Ua</w:t>
      </w:r>
      <w:r w:rsidR="00C35491" w:rsidRPr="00C35491">
        <w:t xml:space="preserve">, </w:t>
      </w:r>
      <w:r w:rsidR="00C35491">
        <w:t>пд», «</w:t>
      </w:r>
      <w:r w:rsidR="00C35491">
        <w:rPr>
          <w:lang w:val="en-US"/>
        </w:rPr>
        <w:t>Ia</w:t>
      </w:r>
      <w:r w:rsidR="00C35491" w:rsidRPr="00C35491">
        <w:t xml:space="preserve">, </w:t>
      </w:r>
      <w:r w:rsidR="00C35491">
        <w:t xml:space="preserve">пд» значения снимаются для момента времени, </w:t>
      </w:r>
      <w:r w:rsidR="00C35491">
        <w:lastRenderedPageBreak/>
        <w:t>определяемого положением указки «ПД».</w:t>
      </w:r>
      <w:r w:rsidR="00857F33">
        <w:t xml:space="preserve"> Фазы всех сигналов считаются от момента начала осциллограммы и не привязаны к какому бы то ни было базовому вектору.</w:t>
      </w:r>
    </w:p>
    <w:p w14:paraId="6FEA5650" w14:textId="53DD9C4C" w:rsidR="00DC5EAA" w:rsidRDefault="006A7C31" w:rsidP="006A7C31">
      <w:pPr>
        <w:pStyle w:val="3"/>
        <w:numPr>
          <w:ilvl w:val="3"/>
          <w:numId w:val="1"/>
        </w:numPr>
      </w:pPr>
      <w:bookmarkStart w:id="121" w:name="_Toc109285179"/>
      <w:bookmarkStart w:id="122" w:name="_Ref109285535"/>
      <w:r>
        <w:t>Пункт меню «Сохранить файл измерений для ОМП»</w:t>
      </w:r>
      <w:bookmarkEnd w:id="121"/>
      <w:bookmarkEnd w:id="122"/>
    </w:p>
    <w:p w14:paraId="763E9D11" w14:textId="4F29D092" w:rsidR="00DE7296" w:rsidRPr="00895473" w:rsidRDefault="006A7C31" w:rsidP="00821A46">
      <w:r>
        <w:t xml:space="preserve">В текущей версии ТЗ на Просмотрщик должен иметь возможность сохранять выбранные ПАР для ОМП в виде текстового файла с расширением </w:t>
      </w:r>
      <w:r w:rsidRPr="006A7C31">
        <w:t>*.</w:t>
      </w:r>
      <w:r>
        <w:rPr>
          <w:lang w:val="en-US"/>
        </w:rPr>
        <w:t>ui</w:t>
      </w:r>
      <w:r>
        <w:t>. Структура файла описывается табл.</w:t>
      </w:r>
      <w:r w:rsidR="00CD7E34">
        <w:fldChar w:fldCharType="begin"/>
      </w:r>
      <w:r w:rsidR="00CD7E34">
        <w:instrText xml:space="preserve"> REF Табл_6 \h </w:instrText>
      </w:r>
      <w:r w:rsidR="00CD7E34">
        <w:fldChar w:fldCharType="separate"/>
      </w:r>
      <w:r w:rsidR="003C0EF8">
        <w:t>6</w:t>
      </w:r>
      <w:r w:rsidR="00CD7E34">
        <w:fldChar w:fldCharType="end"/>
      </w:r>
      <w:r w:rsidR="00CD7E34">
        <w:t xml:space="preserve">. Файл содержит только вещественные числа. </w:t>
      </w:r>
      <w:r w:rsidR="00895473">
        <w:t xml:space="preserve">Величины записываются в первичных величинах если нажата соответствующая кнопка </w:t>
      </w:r>
      <w:r w:rsidR="00895473" w:rsidRPr="00895473">
        <w:t>(</w:t>
      </w:r>
      <w:r w:rsidR="00895473">
        <w:t xml:space="preserve">Элемент №20 рис. </w:t>
      </w:r>
      <w:r w:rsidR="00895473">
        <w:fldChar w:fldCharType="begin"/>
      </w:r>
      <w:r w:rsidR="00895473">
        <w:instrText xml:space="preserve"> REF Рис_1_new2 \h </w:instrText>
      </w:r>
      <w:r w:rsidR="00895473">
        <w:fldChar w:fldCharType="separate"/>
      </w:r>
      <w:r w:rsidR="003C0EF8">
        <w:rPr>
          <w:noProof/>
        </w:rPr>
        <w:t>3</w:t>
      </w:r>
      <w:r w:rsidR="00895473">
        <w:fldChar w:fldCharType="end"/>
      </w:r>
      <w:r w:rsidR="00895473" w:rsidRPr="00895473">
        <w:t>)</w:t>
      </w:r>
      <w:r w:rsidR="00895473">
        <w:t xml:space="preserve"> «Перв.» и во вторичных, если нажат</w:t>
      </w:r>
      <w:r w:rsidR="001B1556">
        <w:t>а кнопка</w:t>
      </w:r>
      <w:r w:rsidR="00895473">
        <w:t xml:space="preserve"> «Втор.».</w:t>
      </w:r>
    </w:p>
    <w:p w14:paraId="4485225B" w14:textId="0A908BE5" w:rsidR="006A7C31" w:rsidRPr="006A7C31" w:rsidRDefault="006A7C31" w:rsidP="00CD7E34">
      <w:pPr>
        <w:jc w:val="left"/>
      </w:pPr>
      <w:r>
        <w:t xml:space="preserve">Табл. </w:t>
      </w:r>
      <w:bookmarkStart w:id="123" w:name="Табл_6"/>
      <w:r>
        <w:t>6</w:t>
      </w:r>
      <w:bookmarkEnd w:id="123"/>
      <w:r>
        <w:t>. Структура файла</w:t>
      </w:r>
      <w:r w:rsidR="00022168">
        <w:t xml:space="preserve"> со значениями ПАР для ОМП</w:t>
      </w:r>
    </w:p>
    <w:tbl>
      <w:tblPr>
        <w:tblStyle w:val="afe"/>
        <w:tblW w:w="9918" w:type="dxa"/>
        <w:tblLook w:val="04A0" w:firstRow="1" w:lastRow="0" w:firstColumn="1" w:lastColumn="0" w:noHBand="0" w:noVBand="1"/>
      </w:tblPr>
      <w:tblGrid>
        <w:gridCol w:w="1129"/>
        <w:gridCol w:w="1843"/>
        <w:gridCol w:w="6946"/>
      </w:tblGrid>
      <w:tr w:rsidR="00895473" w14:paraId="69C1EF5F" w14:textId="77777777" w:rsidTr="00D23E41">
        <w:tc>
          <w:tcPr>
            <w:tcW w:w="1129" w:type="dxa"/>
          </w:tcPr>
          <w:p w14:paraId="34426B19" w14:textId="3741E085" w:rsidR="00895473" w:rsidRPr="00895473" w:rsidRDefault="00895473" w:rsidP="00821A46">
            <w:pPr>
              <w:rPr>
                <w:b/>
              </w:rPr>
            </w:pPr>
            <w:r w:rsidRPr="00895473">
              <w:rPr>
                <w:b/>
              </w:rPr>
              <w:t>№ строки в файле</w:t>
            </w:r>
          </w:p>
        </w:tc>
        <w:tc>
          <w:tcPr>
            <w:tcW w:w="1843" w:type="dxa"/>
          </w:tcPr>
          <w:p w14:paraId="731364D0" w14:textId="058B481C" w:rsidR="00895473" w:rsidRPr="00895473" w:rsidRDefault="00895473" w:rsidP="00895473">
            <w:pPr>
              <w:rPr>
                <w:b/>
              </w:rPr>
            </w:pPr>
            <w:r w:rsidRPr="00895473">
              <w:rPr>
                <w:b/>
              </w:rPr>
              <w:t>Обозначение записываемой величины</w:t>
            </w:r>
          </w:p>
        </w:tc>
        <w:tc>
          <w:tcPr>
            <w:tcW w:w="6946" w:type="dxa"/>
          </w:tcPr>
          <w:p w14:paraId="4C977720" w14:textId="224406EA" w:rsidR="00895473" w:rsidRPr="00895473" w:rsidRDefault="00895473" w:rsidP="00821A46">
            <w:pPr>
              <w:rPr>
                <w:b/>
              </w:rPr>
            </w:pPr>
            <w:r w:rsidRPr="00895473">
              <w:rPr>
                <w:b/>
              </w:rPr>
              <w:t>Описание</w:t>
            </w:r>
          </w:p>
        </w:tc>
      </w:tr>
      <w:tr w:rsidR="00895473" w14:paraId="3610298E" w14:textId="77777777" w:rsidTr="000C5698">
        <w:tc>
          <w:tcPr>
            <w:tcW w:w="1129" w:type="dxa"/>
            <w:vAlign w:val="center"/>
          </w:tcPr>
          <w:p w14:paraId="50090D2A" w14:textId="404AD246" w:rsidR="00895473" w:rsidRPr="00895473" w:rsidRDefault="00895473" w:rsidP="00895473">
            <w:pPr>
              <w:pStyle w:val="a"/>
              <w:numPr>
                <w:ilvl w:val="0"/>
                <w:numId w:val="43"/>
              </w:numPr>
            </w:pPr>
          </w:p>
        </w:tc>
        <w:tc>
          <w:tcPr>
            <w:tcW w:w="1843" w:type="dxa"/>
            <w:vAlign w:val="center"/>
          </w:tcPr>
          <w:p w14:paraId="064AF58E" w14:textId="07084A3B" w:rsidR="00895473" w:rsidRPr="00895473" w:rsidRDefault="00895473" w:rsidP="00821A46">
            <w:pPr>
              <w:rPr>
                <w:lang w:val="en-US"/>
              </w:rPr>
            </w:pPr>
            <w:r>
              <w:rPr>
                <w:lang w:val="en-US"/>
              </w:rPr>
              <w:t>real(Ua</w:t>
            </w:r>
            <w:r w:rsidR="00D23E41">
              <w:t>,тк</w:t>
            </w:r>
            <w:r>
              <w:rPr>
                <w:lang w:val="en-US"/>
              </w:rPr>
              <w:t>)</w:t>
            </w:r>
          </w:p>
        </w:tc>
        <w:tc>
          <w:tcPr>
            <w:tcW w:w="6946" w:type="dxa"/>
            <w:vAlign w:val="center"/>
          </w:tcPr>
          <w:p w14:paraId="1253DB49" w14:textId="5A704695" w:rsidR="00895473" w:rsidRDefault="00895473" w:rsidP="00821A46">
            <w:r>
              <w:t>Действительная часть комплексного вектора напряжения фазы А</w:t>
            </w:r>
            <w:r w:rsidR="00D23E41">
              <w:t xml:space="preserve"> в режиме КЗ</w:t>
            </w:r>
          </w:p>
        </w:tc>
      </w:tr>
      <w:tr w:rsidR="00D23E41" w14:paraId="1D43D220" w14:textId="77777777" w:rsidTr="000C5698">
        <w:tc>
          <w:tcPr>
            <w:tcW w:w="1129" w:type="dxa"/>
            <w:vAlign w:val="center"/>
          </w:tcPr>
          <w:p w14:paraId="4D967760" w14:textId="77777777" w:rsidR="00D23E41" w:rsidRPr="00895473" w:rsidRDefault="00D23E41" w:rsidP="00D23E41">
            <w:pPr>
              <w:pStyle w:val="a"/>
              <w:numPr>
                <w:ilvl w:val="0"/>
                <w:numId w:val="43"/>
              </w:numPr>
            </w:pPr>
          </w:p>
        </w:tc>
        <w:tc>
          <w:tcPr>
            <w:tcW w:w="1843" w:type="dxa"/>
            <w:vAlign w:val="center"/>
          </w:tcPr>
          <w:p w14:paraId="206E8B59" w14:textId="7F7A8E9D" w:rsidR="00D23E41" w:rsidRDefault="00D23E41" w:rsidP="00D23E41">
            <w:pPr>
              <w:rPr>
                <w:lang w:val="en-US"/>
              </w:rPr>
            </w:pPr>
            <w:r>
              <w:rPr>
                <w:lang w:val="en-US"/>
              </w:rPr>
              <w:t>imag(Ua</w:t>
            </w:r>
            <w:r>
              <w:t>,тк</w:t>
            </w:r>
            <w:r>
              <w:rPr>
                <w:lang w:val="en-US"/>
              </w:rPr>
              <w:t>)</w:t>
            </w:r>
          </w:p>
        </w:tc>
        <w:tc>
          <w:tcPr>
            <w:tcW w:w="6946" w:type="dxa"/>
            <w:vAlign w:val="center"/>
          </w:tcPr>
          <w:p w14:paraId="4BE4A2BC" w14:textId="01C834DE" w:rsidR="00D23E41" w:rsidRDefault="00D23E41" w:rsidP="00D23E41">
            <w:r>
              <w:t>Мнимая часть комплексного вектора напряжения фазы А в режиме КЗ</w:t>
            </w:r>
          </w:p>
        </w:tc>
      </w:tr>
      <w:tr w:rsidR="00D23E41" w14:paraId="22BE475B" w14:textId="77777777" w:rsidTr="000C5698">
        <w:tc>
          <w:tcPr>
            <w:tcW w:w="1129" w:type="dxa"/>
            <w:vAlign w:val="center"/>
          </w:tcPr>
          <w:p w14:paraId="6FCF6730" w14:textId="77777777" w:rsidR="00D23E41" w:rsidRPr="00895473" w:rsidRDefault="00D23E41" w:rsidP="00D23E41">
            <w:pPr>
              <w:pStyle w:val="a"/>
              <w:numPr>
                <w:ilvl w:val="0"/>
                <w:numId w:val="43"/>
              </w:numPr>
            </w:pPr>
          </w:p>
        </w:tc>
        <w:tc>
          <w:tcPr>
            <w:tcW w:w="1843" w:type="dxa"/>
            <w:vAlign w:val="center"/>
          </w:tcPr>
          <w:p w14:paraId="02B683FE" w14:textId="1BBE1A9E" w:rsidR="00D23E41" w:rsidRPr="00D23E41" w:rsidRDefault="00D23E41" w:rsidP="00D23E41">
            <w:r>
              <w:rPr>
                <w:lang w:val="en-US"/>
              </w:rPr>
              <w:t>real(Ub</w:t>
            </w:r>
            <w:r>
              <w:t>,тк</w:t>
            </w:r>
            <w:r>
              <w:rPr>
                <w:lang w:val="en-US"/>
              </w:rPr>
              <w:t>)</w:t>
            </w:r>
          </w:p>
        </w:tc>
        <w:tc>
          <w:tcPr>
            <w:tcW w:w="6946" w:type="dxa"/>
            <w:vAlign w:val="center"/>
          </w:tcPr>
          <w:p w14:paraId="2EF25BF3" w14:textId="4E9104A5" w:rsidR="00D23E41" w:rsidRPr="00D23E41" w:rsidRDefault="00D23E41" w:rsidP="00D23E41">
            <w:r>
              <w:t xml:space="preserve">Действительная часть комплексного вектора напряжения фазы </w:t>
            </w:r>
            <w:r>
              <w:rPr>
                <w:lang w:val="en-US"/>
              </w:rPr>
              <w:t>B</w:t>
            </w:r>
            <w:r>
              <w:t xml:space="preserve"> в режиме КЗ</w:t>
            </w:r>
          </w:p>
        </w:tc>
      </w:tr>
      <w:tr w:rsidR="00D23E41" w14:paraId="64197ABA" w14:textId="77777777" w:rsidTr="000C5698">
        <w:tc>
          <w:tcPr>
            <w:tcW w:w="1129" w:type="dxa"/>
            <w:vAlign w:val="center"/>
          </w:tcPr>
          <w:p w14:paraId="37CA3561" w14:textId="77777777" w:rsidR="00D23E41" w:rsidRPr="00895473" w:rsidRDefault="00D23E41" w:rsidP="00D23E41">
            <w:pPr>
              <w:pStyle w:val="a"/>
              <w:numPr>
                <w:ilvl w:val="0"/>
                <w:numId w:val="43"/>
              </w:numPr>
            </w:pPr>
          </w:p>
        </w:tc>
        <w:tc>
          <w:tcPr>
            <w:tcW w:w="1843" w:type="dxa"/>
            <w:vAlign w:val="center"/>
          </w:tcPr>
          <w:p w14:paraId="636E97A3" w14:textId="670FE35B" w:rsidR="00D23E41" w:rsidRPr="00D23E41" w:rsidRDefault="00D23E41" w:rsidP="00D23E41">
            <w:r>
              <w:rPr>
                <w:lang w:val="en-US"/>
              </w:rPr>
              <w:t>imag(Ub</w:t>
            </w:r>
            <w:r>
              <w:t>,тк</w:t>
            </w:r>
            <w:r>
              <w:rPr>
                <w:lang w:val="en-US"/>
              </w:rPr>
              <w:t>)</w:t>
            </w:r>
          </w:p>
        </w:tc>
        <w:tc>
          <w:tcPr>
            <w:tcW w:w="6946" w:type="dxa"/>
            <w:vAlign w:val="center"/>
          </w:tcPr>
          <w:p w14:paraId="24BC3A68" w14:textId="45DB27B1" w:rsidR="00D23E41" w:rsidRPr="00D23E41" w:rsidRDefault="00D23E41" w:rsidP="00D23E41">
            <w:r>
              <w:t xml:space="preserve">Мнимая часть комплексного вектора напряжения фазы </w:t>
            </w:r>
            <w:r>
              <w:rPr>
                <w:lang w:val="en-US"/>
              </w:rPr>
              <w:t>B</w:t>
            </w:r>
            <w:r>
              <w:t xml:space="preserve"> в режиме КЗ</w:t>
            </w:r>
          </w:p>
        </w:tc>
      </w:tr>
      <w:tr w:rsidR="00D23E41" w14:paraId="3BE5BB86" w14:textId="77777777" w:rsidTr="000C5698">
        <w:tc>
          <w:tcPr>
            <w:tcW w:w="1129" w:type="dxa"/>
            <w:vAlign w:val="center"/>
          </w:tcPr>
          <w:p w14:paraId="25E0B490" w14:textId="77777777" w:rsidR="00D23E41" w:rsidRPr="00895473" w:rsidRDefault="00D23E41" w:rsidP="00D23E41">
            <w:pPr>
              <w:pStyle w:val="a"/>
              <w:numPr>
                <w:ilvl w:val="0"/>
                <w:numId w:val="43"/>
              </w:numPr>
            </w:pPr>
          </w:p>
        </w:tc>
        <w:tc>
          <w:tcPr>
            <w:tcW w:w="1843" w:type="dxa"/>
            <w:vAlign w:val="center"/>
          </w:tcPr>
          <w:p w14:paraId="387BADD0" w14:textId="67921098" w:rsidR="00D23E41" w:rsidRPr="00D23E41" w:rsidRDefault="00D23E41" w:rsidP="00D23E41">
            <w:r>
              <w:rPr>
                <w:lang w:val="en-US"/>
              </w:rPr>
              <w:t>real(Uc</w:t>
            </w:r>
            <w:r>
              <w:t>,тк</w:t>
            </w:r>
            <w:r>
              <w:rPr>
                <w:lang w:val="en-US"/>
              </w:rPr>
              <w:t>)</w:t>
            </w:r>
          </w:p>
        </w:tc>
        <w:tc>
          <w:tcPr>
            <w:tcW w:w="6946" w:type="dxa"/>
            <w:vAlign w:val="center"/>
          </w:tcPr>
          <w:p w14:paraId="7BC7D28F" w14:textId="35433313" w:rsidR="00D23E41" w:rsidRDefault="00D23E41" w:rsidP="00D23E41">
            <w:r>
              <w:t>Действительная часть комплексного вектора напряжения фазы С в режиме КЗ</w:t>
            </w:r>
          </w:p>
        </w:tc>
      </w:tr>
      <w:tr w:rsidR="00D23E41" w14:paraId="58595409" w14:textId="77777777" w:rsidTr="000C5698">
        <w:tc>
          <w:tcPr>
            <w:tcW w:w="1129" w:type="dxa"/>
            <w:vAlign w:val="center"/>
          </w:tcPr>
          <w:p w14:paraId="5EA2F2E2" w14:textId="77777777" w:rsidR="00D23E41" w:rsidRPr="00895473" w:rsidRDefault="00D23E41" w:rsidP="00D23E41">
            <w:pPr>
              <w:pStyle w:val="a"/>
              <w:numPr>
                <w:ilvl w:val="0"/>
                <w:numId w:val="43"/>
              </w:numPr>
            </w:pPr>
          </w:p>
        </w:tc>
        <w:tc>
          <w:tcPr>
            <w:tcW w:w="1843" w:type="dxa"/>
            <w:vAlign w:val="center"/>
          </w:tcPr>
          <w:p w14:paraId="2C4CB72F" w14:textId="69937EB1" w:rsidR="00D23E41" w:rsidRPr="00D23E41" w:rsidRDefault="00D23E41" w:rsidP="00D23E41">
            <w:r>
              <w:rPr>
                <w:lang w:val="en-US"/>
              </w:rPr>
              <w:t>imag(Uc</w:t>
            </w:r>
            <w:r>
              <w:t>,тк</w:t>
            </w:r>
            <w:r>
              <w:rPr>
                <w:lang w:val="en-US"/>
              </w:rPr>
              <w:t>)</w:t>
            </w:r>
          </w:p>
        </w:tc>
        <w:tc>
          <w:tcPr>
            <w:tcW w:w="6946" w:type="dxa"/>
            <w:vAlign w:val="center"/>
          </w:tcPr>
          <w:p w14:paraId="161C5799" w14:textId="67CD3E30" w:rsidR="00D23E41" w:rsidRDefault="00D23E41" w:rsidP="00D23E41">
            <w:r>
              <w:t>Мнимая часть комплексного вектора напряжения фазы С в режиме КЗ</w:t>
            </w:r>
          </w:p>
        </w:tc>
      </w:tr>
      <w:tr w:rsidR="00D23E41" w14:paraId="6B83BA65" w14:textId="77777777" w:rsidTr="000C5698">
        <w:tc>
          <w:tcPr>
            <w:tcW w:w="1129" w:type="dxa"/>
            <w:vAlign w:val="center"/>
          </w:tcPr>
          <w:p w14:paraId="62C875E4" w14:textId="77777777" w:rsidR="00D23E41" w:rsidRPr="00895473" w:rsidRDefault="00D23E41" w:rsidP="00D23E41">
            <w:pPr>
              <w:pStyle w:val="a"/>
              <w:numPr>
                <w:ilvl w:val="0"/>
                <w:numId w:val="43"/>
              </w:numPr>
            </w:pPr>
          </w:p>
        </w:tc>
        <w:tc>
          <w:tcPr>
            <w:tcW w:w="1843" w:type="dxa"/>
            <w:vAlign w:val="center"/>
          </w:tcPr>
          <w:p w14:paraId="3F5F9ED8" w14:textId="124C0B7F" w:rsidR="00D23E41" w:rsidRPr="00D23E41" w:rsidRDefault="00D23E41" w:rsidP="00D23E41">
            <w:r>
              <w:rPr>
                <w:lang w:val="en-US"/>
              </w:rPr>
              <w:t>real(Ia</w:t>
            </w:r>
            <w:r>
              <w:t>,тк</w:t>
            </w:r>
            <w:r>
              <w:rPr>
                <w:lang w:val="en-US"/>
              </w:rPr>
              <w:t>)</w:t>
            </w:r>
          </w:p>
        </w:tc>
        <w:tc>
          <w:tcPr>
            <w:tcW w:w="6946" w:type="dxa"/>
            <w:vAlign w:val="center"/>
          </w:tcPr>
          <w:p w14:paraId="525D9757" w14:textId="5F4DE128" w:rsidR="00D23E41" w:rsidRDefault="00D23E41" w:rsidP="00D23E41">
            <w:r>
              <w:t>Действительная часть комплексного вектора тока фазы А в режиме КЗ</w:t>
            </w:r>
          </w:p>
        </w:tc>
      </w:tr>
      <w:tr w:rsidR="00D23E41" w14:paraId="677BEACC" w14:textId="77777777" w:rsidTr="000C5698">
        <w:tc>
          <w:tcPr>
            <w:tcW w:w="1129" w:type="dxa"/>
            <w:vAlign w:val="center"/>
          </w:tcPr>
          <w:p w14:paraId="39D539D8" w14:textId="77777777" w:rsidR="00D23E41" w:rsidRPr="00895473" w:rsidRDefault="00D23E41" w:rsidP="00D23E41">
            <w:pPr>
              <w:pStyle w:val="a"/>
              <w:numPr>
                <w:ilvl w:val="0"/>
                <w:numId w:val="43"/>
              </w:numPr>
            </w:pPr>
          </w:p>
        </w:tc>
        <w:tc>
          <w:tcPr>
            <w:tcW w:w="1843" w:type="dxa"/>
            <w:vAlign w:val="center"/>
          </w:tcPr>
          <w:p w14:paraId="4418DFAC" w14:textId="5D23D380" w:rsidR="00D23E41" w:rsidRPr="00D23E41" w:rsidRDefault="00D23E41" w:rsidP="00D23E41">
            <w:r>
              <w:rPr>
                <w:lang w:val="en-US"/>
              </w:rPr>
              <w:t>imag(Ia</w:t>
            </w:r>
            <w:r>
              <w:t>,тк</w:t>
            </w:r>
            <w:r>
              <w:rPr>
                <w:lang w:val="en-US"/>
              </w:rPr>
              <w:t>)</w:t>
            </w:r>
          </w:p>
        </w:tc>
        <w:tc>
          <w:tcPr>
            <w:tcW w:w="6946" w:type="dxa"/>
            <w:vAlign w:val="center"/>
          </w:tcPr>
          <w:p w14:paraId="094998E9" w14:textId="1B196E00" w:rsidR="00D23E41" w:rsidRDefault="00D23E41" w:rsidP="00D23E41">
            <w:r>
              <w:t>Мнимая часть комплексного вектора тока фазы А в режиме КЗ</w:t>
            </w:r>
          </w:p>
        </w:tc>
      </w:tr>
      <w:tr w:rsidR="00D23E41" w14:paraId="603B27E2" w14:textId="77777777" w:rsidTr="000C5698">
        <w:tc>
          <w:tcPr>
            <w:tcW w:w="1129" w:type="dxa"/>
            <w:vAlign w:val="center"/>
          </w:tcPr>
          <w:p w14:paraId="532F3590" w14:textId="77777777" w:rsidR="00D23E41" w:rsidRPr="00895473" w:rsidRDefault="00D23E41" w:rsidP="00D23E41">
            <w:pPr>
              <w:pStyle w:val="a"/>
              <w:numPr>
                <w:ilvl w:val="0"/>
                <w:numId w:val="43"/>
              </w:numPr>
            </w:pPr>
          </w:p>
        </w:tc>
        <w:tc>
          <w:tcPr>
            <w:tcW w:w="1843" w:type="dxa"/>
            <w:vAlign w:val="center"/>
          </w:tcPr>
          <w:p w14:paraId="5526C8ED" w14:textId="3725162B" w:rsidR="00D23E41" w:rsidRPr="00D23E41" w:rsidRDefault="00D23E41" w:rsidP="00D23E41">
            <w:r>
              <w:rPr>
                <w:lang w:val="en-US"/>
              </w:rPr>
              <w:t>real(Ib</w:t>
            </w:r>
            <w:r>
              <w:t>,тк</w:t>
            </w:r>
            <w:r>
              <w:rPr>
                <w:lang w:val="en-US"/>
              </w:rPr>
              <w:t>)</w:t>
            </w:r>
          </w:p>
        </w:tc>
        <w:tc>
          <w:tcPr>
            <w:tcW w:w="6946" w:type="dxa"/>
            <w:vAlign w:val="center"/>
          </w:tcPr>
          <w:p w14:paraId="4BF7105A" w14:textId="720B0D03" w:rsidR="00D23E41" w:rsidRDefault="00D23E41" w:rsidP="00D23E41">
            <w:r>
              <w:t xml:space="preserve">Действительная часть комплексного вектора тока фазы </w:t>
            </w:r>
            <w:r>
              <w:rPr>
                <w:lang w:val="en-US"/>
              </w:rPr>
              <w:t>B</w:t>
            </w:r>
            <w:r>
              <w:t xml:space="preserve"> в режиме КЗ</w:t>
            </w:r>
          </w:p>
        </w:tc>
      </w:tr>
      <w:tr w:rsidR="00D23E41" w14:paraId="7C48C655" w14:textId="77777777" w:rsidTr="000C5698">
        <w:tc>
          <w:tcPr>
            <w:tcW w:w="1129" w:type="dxa"/>
            <w:vAlign w:val="center"/>
          </w:tcPr>
          <w:p w14:paraId="620F0830" w14:textId="77777777" w:rsidR="00D23E41" w:rsidRPr="00895473" w:rsidRDefault="00D23E41" w:rsidP="00D23E41">
            <w:pPr>
              <w:pStyle w:val="a"/>
              <w:numPr>
                <w:ilvl w:val="0"/>
                <w:numId w:val="43"/>
              </w:numPr>
            </w:pPr>
          </w:p>
        </w:tc>
        <w:tc>
          <w:tcPr>
            <w:tcW w:w="1843" w:type="dxa"/>
            <w:vAlign w:val="center"/>
          </w:tcPr>
          <w:p w14:paraId="75B9F226" w14:textId="62FB83EE" w:rsidR="00D23E41" w:rsidRPr="00D23E41" w:rsidRDefault="00D23E41" w:rsidP="00D23E41">
            <w:r>
              <w:rPr>
                <w:lang w:val="en-US"/>
              </w:rPr>
              <w:t>imag(Ib</w:t>
            </w:r>
            <w:r>
              <w:t>,тк</w:t>
            </w:r>
            <w:r>
              <w:rPr>
                <w:lang w:val="en-US"/>
              </w:rPr>
              <w:t>)</w:t>
            </w:r>
          </w:p>
        </w:tc>
        <w:tc>
          <w:tcPr>
            <w:tcW w:w="6946" w:type="dxa"/>
            <w:vAlign w:val="center"/>
          </w:tcPr>
          <w:p w14:paraId="798B9E67" w14:textId="54A6672B" w:rsidR="00D23E41" w:rsidRDefault="00D23E41" w:rsidP="00D23E41">
            <w:r>
              <w:t xml:space="preserve">Мнимая часть комплексного вектора тока фазы </w:t>
            </w:r>
            <w:r>
              <w:rPr>
                <w:lang w:val="en-US"/>
              </w:rPr>
              <w:t>B</w:t>
            </w:r>
            <w:r>
              <w:t xml:space="preserve"> в режиме КЗ</w:t>
            </w:r>
          </w:p>
        </w:tc>
      </w:tr>
      <w:tr w:rsidR="00D23E41" w14:paraId="2D9C44F6" w14:textId="77777777" w:rsidTr="000C5698">
        <w:tc>
          <w:tcPr>
            <w:tcW w:w="1129" w:type="dxa"/>
            <w:vAlign w:val="center"/>
          </w:tcPr>
          <w:p w14:paraId="7A84C952" w14:textId="77777777" w:rsidR="00D23E41" w:rsidRPr="00895473" w:rsidRDefault="00D23E41" w:rsidP="00D23E41">
            <w:pPr>
              <w:pStyle w:val="a"/>
              <w:numPr>
                <w:ilvl w:val="0"/>
                <w:numId w:val="43"/>
              </w:numPr>
            </w:pPr>
          </w:p>
        </w:tc>
        <w:tc>
          <w:tcPr>
            <w:tcW w:w="1843" w:type="dxa"/>
            <w:vAlign w:val="center"/>
          </w:tcPr>
          <w:p w14:paraId="532C53F0" w14:textId="54D73B41" w:rsidR="00D23E41" w:rsidRPr="00D23E41" w:rsidRDefault="00D23E41" w:rsidP="00D23E41">
            <w:r>
              <w:rPr>
                <w:lang w:val="en-US"/>
              </w:rPr>
              <w:t>real(Ic</w:t>
            </w:r>
            <w:r>
              <w:t>,тк</w:t>
            </w:r>
            <w:r>
              <w:rPr>
                <w:lang w:val="en-US"/>
              </w:rPr>
              <w:t>)</w:t>
            </w:r>
          </w:p>
        </w:tc>
        <w:tc>
          <w:tcPr>
            <w:tcW w:w="6946" w:type="dxa"/>
            <w:vAlign w:val="center"/>
          </w:tcPr>
          <w:p w14:paraId="669CEF7C" w14:textId="72D36B32" w:rsidR="00D23E41" w:rsidRDefault="00D23E41" w:rsidP="00D23E41">
            <w:r>
              <w:t>Действительная часть комплексного вектора тока фазы С в режиме КЗ</w:t>
            </w:r>
          </w:p>
        </w:tc>
      </w:tr>
      <w:tr w:rsidR="00D23E41" w14:paraId="221953E0" w14:textId="77777777" w:rsidTr="000C5698">
        <w:tc>
          <w:tcPr>
            <w:tcW w:w="1129" w:type="dxa"/>
            <w:vAlign w:val="center"/>
          </w:tcPr>
          <w:p w14:paraId="410AEC27" w14:textId="77777777" w:rsidR="00D23E41" w:rsidRPr="00895473" w:rsidRDefault="00D23E41" w:rsidP="00D23E41">
            <w:pPr>
              <w:pStyle w:val="a"/>
              <w:numPr>
                <w:ilvl w:val="0"/>
                <w:numId w:val="43"/>
              </w:numPr>
            </w:pPr>
          </w:p>
        </w:tc>
        <w:tc>
          <w:tcPr>
            <w:tcW w:w="1843" w:type="dxa"/>
            <w:vAlign w:val="center"/>
          </w:tcPr>
          <w:p w14:paraId="5B125F52" w14:textId="5677343B" w:rsidR="00D23E41" w:rsidRPr="00D23E41" w:rsidRDefault="00D23E41" w:rsidP="00D23E41">
            <w:r>
              <w:rPr>
                <w:lang w:val="en-US"/>
              </w:rPr>
              <w:t>imag(Ic</w:t>
            </w:r>
            <w:r>
              <w:t>,тк</w:t>
            </w:r>
            <w:r>
              <w:rPr>
                <w:lang w:val="en-US"/>
              </w:rPr>
              <w:t>)</w:t>
            </w:r>
          </w:p>
        </w:tc>
        <w:tc>
          <w:tcPr>
            <w:tcW w:w="6946" w:type="dxa"/>
            <w:vAlign w:val="center"/>
          </w:tcPr>
          <w:p w14:paraId="6ADFADBE" w14:textId="0EAEF75D" w:rsidR="00D23E41" w:rsidRDefault="00D23E41" w:rsidP="00D23E41">
            <w:r>
              <w:t>Мнимая часть комплексного вектора тока фазы С в режиме КЗ</w:t>
            </w:r>
          </w:p>
        </w:tc>
      </w:tr>
      <w:tr w:rsidR="00E471EB" w14:paraId="5A6F202C" w14:textId="77777777" w:rsidTr="000C5698">
        <w:tc>
          <w:tcPr>
            <w:tcW w:w="1129" w:type="dxa"/>
            <w:vAlign w:val="center"/>
          </w:tcPr>
          <w:p w14:paraId="271ED003" w14:textId="77777777" w:rsidR="00E471EB" w:rsidRPr="00895473" w:rsidRDefault="00E471EB" w:rsidP="00E471EB">
            <w:pPr>
              <w:pStyle w:val="a"/>
              <w:numPr>
                <w:ilvl w:val="0"/>
                <w:numId w:val="43"/>
              </w:numPr>
            </w:pPr>
          </w:p>
        </w:tc>
        <w:tc>
          <w:tcPr>
            <w:tcW w:w="1843" w:type="dxa"/>
            <w:vAlign w:val="center"/>
          </w:tcPr>
          <w:p w14:paraId="641ED309" w14:textId="475F4E69" w:rsidR="00E471EB" w:rsidRDefault="00E471EB" w:rsidP="00E471EB">
            <w:pPr>
              <w:rPr>
                <w:lang w:val="en-US"/>
              </w:rPr>
            </w:pPr>
            <w:r>
              <w:rPr>
                <w:lang w:val="en-US"/>
              </w:rPr>
              <w:t>real(Ua</w:t>
            </w:r>
            <w:r>
              <w:t>,пд</w:t>
            </w:r>
            <w:r>
              <w:rPr>
                <w:lang w:val="en-US"/>
              </w:rPr>
              <w:t>)</w:t>
            </w:r>
          </w:p>
        </w:tc>
        <w:tc>
          <w:tcPr>
            <w:tcW w:w="6946" w:type="dxa"/>
            <w:vAlign w:val="center"/>
          </w:tcPr>
          <w:p w14:paraId="0D92F935" w14:textId="5F990D91" w:rsidR="00E471EB" w:rsidRDefault="00E471EB" w:rsidP="00E471EB">
            <w:r>
              <w:t>Действительная часть комплексного вектора напряжения фазы А в предшествующем нагрузочном режиме</w:t>
            </w:r>
          </w:p>
        </w:tc>
      </w:tr>
      <w:tr w:rsidR="00E471EB" w14:paraId="78F2A127" w14:textId="77777777" w:rsidTr="000C5698">
        <w:tc>
          <w:tcPr>
            <w:tcW w:w="1129" w:type="dxa"/>
            <w:vAlign w:val="center"/>
          </w:tcPr>
          <w:p w14:paraId="7F4DC6F7" w14:textId="77777777" w:rsidR="00E471EB" w:rsidRPr="00895473" w:rsidRDefault="00E471EB" w:rsidP="00E471EB">
            <w:pPr>
              <w:pStyle w:val="a"/>
              <w:numPr>
                <w:ilvl w:val="0"/>
                <w:numId w:val="43"/>
              </w:numPr>
            </w:pPr>
          </w:p>
        </w:tc>
        <w:tc>
          <w:tcPr>
            <w:tcW w:w="1843" w:type="dxa"/>
            <w:vAlign w:val="center"/>
          </w:tcPr>
          <w:p w14:paraId="65D6FF1E" w14:textId="48CCCEDC" w:rsidR="00E471EB" w:rsidRDefault="00E471EB" w:rsidP="00E471EB">
            <w:pPr>
              <w:rPr>
                <w:lang w:val="en-US"/>
              </w:rPr>
            </w:pPr>
            <w:r>
              <w:rPr>
                <w:lang w:val="en-US"/>
              </w:rPr>
              <w:t>imag(Ua</w:t>
            </w:r>
            <w:r>
              <w:t>,пд</w:t>
            </w:r>
            <w:r>
              <w:rPr>
                <w:lang w:val="en-US"/>
              </w:rPr>
              <w:t>)</w:t>
            </w:r>
          </w:p>
        </w:tc>
        <w:tc>
          <w:tcPr>
            <w:tcW w:w="6946" w:type="dxa"/>
            <w:vAlign w:val="center"/>
          </w:tcPr>
          <w:p w14:paraId="040618D0" w14:textId="4A4CC753" w:rsidR="00E471EB" w:rsidRDefault="00E471EB" w:rsidP="00E471EB">
            <w:r>
              <w:t>Мнимая часть комплексного вектора напряжения фазы А в предшествующем нагрузочном режиме</w:t>
            </w:r>
          </w:p>
        </w:tc>
      </w:tr>
      <w:tr w:rsidR="00E471EB" w14:paraId="0D6384A5" w14:textId="77777777" w:rsidTr="000C5698">
        <w:tc>
          <w:tcPr>
            <w:tcW w:w="1129" w:type="dxa"/>
            <w:vAlign w:val="center"/>
          </w:tcPr>
          <w:p w14:paraId="3C7EA091" w14:textId="77777777" w:rsidR="00E471EB" w:rsidRPr="00895473" w:rsidRDefault="00E471EB" w:rsidP="00E471EB">
            <w:pPr>
              <w:pStyle w:val="a"/>
              <w:numPr>
                <w:ilvl w:val="0"/>
                <w:numId w:val="43"/>
              </w:numPr>
            </w:pPr>
          </w:p>
        </w:tc>
        <w:tc>
          <w:tcPr>
            <w:tcW w:w="1843" w:type="dxa"/>
            <w:vAlign w:val="center"/>
          </w:tcPr>
          <w:p w14:paraId="60E2B9E8" w14:textId="613E3828" w:rsidR="00E471EB" w:rsidRPr="00E471EB" w:rsidRDefault="00E471EB" w:rsidP="00E471EB">
            <w:r>
              <w:rPr>
                <w:lang w:val="en-US"/>
              </w:rPr>
              <w:t>real(Ia</w:t>
            </w:r>
            <w:r>
              <w:t>,пд</w:t>
            </w:r>
            <w:r>
              <w:rPr>
                <w:lang w:val="en-US"/>
              </w:rPr>
              <w:t>)</w:t>
            </w:r>
          </w:p>
        </w:tc>
        <w:tc>
          <w:tcPr>
            <w:tcW w:w="6946" w:type="dxa"/>
            <w:vAlign w:val="center"/>
          </w:tcPr>
          <w:p w14:paraId="7502F450" w14:textId="278DC365" w:rsidR="00E471EB" w:rsidRDefault="00E471EB" w:rsidP="00E471EB">
            <w:r>
              <w:t>Действительная часть комплексного вектора тока фазы А в предшествующем нагрузочном режиме</w:t>
            </w:r>
          </w:p>
        </w:tc>
      </w:tr>
      <w:tr w:rsidR="00E471EB" w14:paraId="34E32B75" w14:textId="77777777" w:rsidTr="000C5698">
        <w:tc>
          <w:tcPr>
            <w:tcW w:w="1129" w:type="dxa"/>
            <w:vAlign w:val="center"/>
          </w:tcPr>
          <w:p w14:paraId="6E584488" w14:textId="77777777" w:rsidR="00E471EB" w:rsidRPr="00895473" w:rsidRDefault="00E471EB" w:rsidP="00E471EB">
            <w:pPr>
              <w:pStyle w:val="a"/>
              <w:numPr>
                <w:ilvl w:val="0"/>
                <w:numId w:val="43"/>
              </w:numPr>
            </w:pPr>
          </w:p>
        </w:tc>
        <w:tc>
          <w:tcPr>
            <w:tcW w:w="1843" w:type="dxa"/>
            <w:vAlign w:val="center"/>
          </w:tcPr>
          <w:p w14:paraId="4B4A11F0" w14:textId="5032474B" w:rsidR="00E471EB" w:rsidRPr="00E471EB" w:rsidRDefault="00E471EB" w:rsidP="00E471EB">
            <w:r>
              <w:rPr>
                <w:lang w:val="en-US"/>
              </w:rPr>
              <w:t>imag(Ia</w:t>
            </w:r>
            <w:r>
              <w:t>,пд</w:t>
            </w:r>
            <w:r>
              <w:rPr>
                <w:lang w:val="en-US"/>
              </w:rPr>
              <w:t>)</w:t>
            </w:r>
          </w:p>
        </w:tc>
        <w:tc>
          <w:tcPr>
            <w:tcW w:w="6946" w:type="dxa"/>
            <w:vAlign w:val="center"/>
          </w:tcPr>
          <w:p w14:paraId="739EF9D4" w14:textId="048DCCDE" w:rsidR="00E471EB" w:rsidRDefault="00E471EB" w:rsidP="00E471EB">
            <w:r>
              <w:t>Мнимая часть комплексного вектора тока фазы А в предшествующем нагрузочном режиме</w:t>
            </w:r>
          </w:p>
        </w:tc>
      </w:tr>
    </w:tbl>
    <w:p w14:paraId="5B1C79BA" w14:textId="77777777" w:rsidR="00DE7296" w:rsidRDefault="00DE7296" w:rsidP="00821A46"/>
    <w:p w14:paraId="63750DB2" w14:textId="613B2D35" w:rsidR="007F7C03" w:rsidRDefault="006E731A" w:rsidP="007F7C03">
      <w:pPr>
        <w:pStyle w:val="3"/>
        <w:numPr>
          <w:ilvl w:val="3"/>
          <w:numId w:val="1"/>
        </w:numPr>
      </w:pPr>
      <w:bookmarkStart w:id="124" w:name="_Toc109285180"/>
      <w:r>
        <w:t>Векторная диаграмма</w:t>
      </w:r>
      <w:bookmarkEnd w:id="124"/>
    </w:p>
    <w:p w14:paraId="0EC97286" w14:textId="1C729165" w:rsidR="006E731A" w:rsidRPr="006E731A" w:rsidRDefault="006E731A" w:rsidP="006E731A">
      <w:r>
        <w:lastRenderedPageBreak/>
        <w:t xml:space="preserve">Для детального анализа </w:t>
      </w:r>
      <w:r w:rsidR="0042461C">
        <w:t>вида возникшего повреждения на ЛЭП Пользователь должен иметь возможность просматривать векторную диаграмму комплексных величин сигналов.</w:t>
      </w:r>
    </w:p>
    <w:p w14:paraId="2C950F68" w14:textId="6C314902" w:rsidR="007906B5" w:rsidRPr="007B32A8" w:rsidRDefault="00083901" w:rsidP="00821A46">
      <w:r>
        <w:t>Векторная диаграмма рисуется в отдельном окне, которое вызывается в пункте меню «</w:t>
      </w:r>
      <w:r w:rsidR="00481422">
        <w:t>Векторная диаграмма…</w:t>
      </w:r>
      <w:r>
        <w:t>»</w:t>
      </w:r>
      <w:r w:rsidR="00481422">
        <w:t xml:space="preserve"> </w:t>
      </w:r>
      <w:r w:rsidR="00481422" w:rsidRPr="00153127">
        <w:t>(</w:t>
      </w:r>
      <w:r w:rsidR="00481422">
        <w:t xml:space="preserve">рис. </w:t>
      </w:r>
      <w:r w:rsidR="00481422">
        <w:fldChar w:fldCharType="begin"/>
      </w:r>
      <w:r w:rsidR="00481422">
        <w:instrText xml:space="preserve"> REF Рис_55_new7 \h </w:instrText>
      </w:r>
      <w:r w:rsidR="00481422">
        <w:fldChar w:fldCharType="separate"/>
      </w:r>
      <w:r w:rsidR="003C0EF8">
        <w:rPr>
          <w:noProof/>
        </w:rPr>
        <w:t>55</w:t>
      </w:r>
      <w:r w:rsidR="00481422">
        <w:fldChar w:fldCharType="end"/>
      </w:r>
      <w:r w:rsidR="00481422" w:rsidRPr="00153127">
        <w:t>)</w:t>
      </w:r>
      <w:r w:rsidR="00481422">
        <w:t>.</w:t>
      </w:r>
      <w:r w:rsidR="00153127" w:rsidRPr="00153127">
        <w:t xml:space="preserve"> Меню настройки векторной диаграммы</w:t>
      </w:r>
      <w:r w:rsidR="007B32A8" w:rsidRPr="007B32A8">
        <w:t xml:space="preserve"> (рис.</w:t>
      </w:r>
      <w:r w:rsidR="007B32A8">
        <w:fldChar w:fldCharType="begin"/>
      </w:r>
      <w:r w:rsidR="007B32A8">
        <w:instrText xml:space="preserve"> REF Рис_56_new7 \h </w:instrText>
      </w:r>
      <w:r w:rsidR="007B32A8">
        <w:fldChar w:fldCharType="separate"/>
      </w:r>
      <w:r w:rsidR="003C0EF8">
        <w:rPr>
          <w:noProof/>
        </w:rPr>
        <w:t>56</w:t>
      </w:r>
      <w:r w:rsidR="007B32A8">
        <w:fldChar w:fldCharType="end"/>
      </w:r>
      <w:r w:rsidR="007B32A8" w:rsidRPr="007B32A8">
        <w:t>)</w:t>
      </w:r>
      <w:r w:rsidR="00153127" w:rsidRPr="00153127">
        <w:t xml:space="preserve"> вызывается </w:t>
      </w:r>
      <w:r w:rsidR="004F22EF">
        <w:t>нажатием левой кнопки мыши</w:t>
      </w:r>
      <w:r w:rsidR="00153127" w:rsidRPr="00153127">
        <w:t xml:space="preserve"> по значку “</w:t>
      </w:r>
      <w:r w:rsidR="000D77FB">
        <w:object w:dxaOrig="435" w:dyaOrig="361" w14:anchorId="0DD94E22">
          <v:shape id="_x0000_i1079" type="#_x0000_t75" style="width:17.6pt;height:15.05pt" o:ole="">
            <v:imagedata r:id="rId121" o:title=""/>
          </v:shape>
          <o:OLEObject Type="Embed" ProgID="Visio.Drawing.15" ShapeID="_x0000_i1079" DrawAspect="Content" ObjectID="_1719907765" r:id="rId122"/>
        </w:object>
      </w:r>
      <w:r w:rsidR="00CA30A9" w:rsidRPr="00CA30A9">
        <w:t xml:space="preserve"> </w:t>
      </w:r>
      <w:r w:rsidR="00153127" w:rsidRPr="00153127">
        <w:t>”</w:t>
      </w:r>
      <w:r w:rsidR="00153127" w:rsidRPr="007B32A8">
        <w:t xml:space="preserve"> в левой </w:t>
      </w:r>
      <w:r w:rsidR="007B32A8" w:rsidRPr="007B32A8">
        <w:t>верхней части окна.</w:t>
      </w:r>
    </w:p>
    <w:p w14:paraId="4C4FF8E0" w14:textId="3A81381E" w:rsidR="00481422" w:rsidRDefault="00420B0C" w:rsidP="00A95AD1">
      <w:pPr>
        <w:jc w:val="center"/>
      </w:pPr>
      <w:r>
        <w:object w:dxaOrig="12420" w:dyaOrig="16740" w14:anchorId="4780EC20">
          <v:shape id="_x0000_i1080" type="#_x0000_t75" style="width:426.15pt;height:573.5pt" o:ole="">
            <v:imagedata r:id="rId123" o:title=""/>
          </v:shape>
          <o:OLEObject Type="Embed" ProgID="Visio.Drawing.15" ShapeID="_x0000_i1080" DrawAspect="Content" ObjectID="_1719907766" r:id="rId124"/>
        </w:object>
      </w:r>
    </w:p>
    <w:p w14:paraId="437F214A" w14:textId="2E511877" w:rsidR="00481422" w:rsidRPr="00746A23" w:rsidRDefault="00481422" w:rsidP="00481422">
      <w:pPr>
        <w:jc w:val="center"/>
      </w:pPr>
      <w:r w:rsidRPr="0022017F">
        <w:t xml:space="preserve">Рис. </w:t>
      </w:r>
      <w:bookmarkStart w:id="125" w:name="Рис_55_new7"/>
      <w:r>
        <w:fldChar w:fldCharType="begin"/>
      </w:r>
      <w:r>
        <w:instrText xml:space="preserve"> SEQ Рисунок \* ARABIC </w:instrText>
      </w:r>
      <w:r>
        <w:fldChar w:fldCharType="separate"/>
      </w:r>
      <w:r w:rsidR="003C0EF8">
        <w:rPr>
          <w:noProof/>
        </w:rPr>
        <w:t>55</w:t>
      </w:r>
      <w:r>
        <w:rPr>
          <w:noProof/>
        </w:rPr>
        <w:fldChar w:fldCharType="end"/>
      </w:r>
      <w:bookmarkEnd w:id="125"/>
      <w:r w:rsidRPr="0022017F">
        <w:t> – </w:t>
      </w:r>
      <w:r>
        <w:t>Окно векторной диаграммы</w:t>
      </w:r>
    </w:p>
    <w:p w14:paraId="5A59D64D" w14:textId="314FBC01" w:rsidR="00481422" w:rsidRDefault="004F22EF" w:rsidP="004F22EF">
      <w:pPr>
        <w:jc w:val="center"/>
      </w:pPr>
      <w:r>
        <w:object w:dxaOrig="5415" w:dyaOrig="1696" w14:anchorId="26EE91C9">
          <v:shape id="_x0000_i1081" type="#_x0000_t75" style="width:216.85pt;height:67.8pt" o:ole="">
            <v:imagedata r:id="rId125" o:title=""/>
          </v:shape>
          <o:OLEObject Type="Embed" ProgID="Visio.Drawing.15" ShapeID="_x0000_i1081" DrawAspect="Content" ObjectID="_1719907767" r:id="rId126"/>
        </w:object>
      </w:r>
    </w:p>
    <w:p w14:paraId="1CDA5B73" w14:textId="23E11703" w:rsidR="00153127" w:rsidRPr="007B32A8" w:rsidRDefault="00153127" w:rsidP="00153127">
      <w:pPr>
        <w:jc w:val="center"/>
      </w:pPr>
      <w:r w:rsidRPr="0022017F">
        <w:t xml:space="preserve">Рис. </w:t>
      </w:r>
      <w:bookmarkStart w:id="126" w:name="Рис_56_new7"/>
      <w:r>
        <w:fldChar w:fldCharType="begin"/>
      </w:r>
      <w:r>
        <w:instrText xml:space="preserve"> SEQ Рисунок \* ARABIC </w:instrText>
      </w:r>
      <w:r>
        <w:fldChar w:fldCharType="separate"/>
      </w:r>
      <w:r w:rsidR="003C0EF8">
        <w:rPr>
          <w:noProof/>
        </w:rPr>
        <w:t>56</w:t>
      </w:r>
      <w:r>
        <w:rPr>
          <w:noProof/>
        </w:rPr>
        <w:fldChar w:fldCharType="end"/>
      </w:r>
      <w:bookmarkEnd w:id="126"/>
      <w:r w:rsidRPr="0022017F">
        <w:t> – </w:t>
      </w:r>
      <w:r w:rsidRPr="007B32A8">
        <w:t>Меню настройки векторной диаграммы</w:t>
      </w:r>
    </w:p>
    <w:p w14:paraId="6D7CCD6A" w14:textId="3B32611C" w:rsidR="007906B5" w:rsidRPr="00CA30A9" w:rsidRDefault="007B32A8" w:rsidP="00662478">
      <w:r w:rsidRPr="007B32A8">
        <w:t xml:space="preserve">Пользователь должен иметь возможность выбора сигналов для отображения на векторной </w:t>
      </w:r>
      <w:r w:rsidR="0069005B" w:rsidRPr="0069005B">
        <w:t xml:space="preserve">диаграмме. Для этого выбирается пункт меню </w:t>
      </w:r>
      <w:r w:rsidR="004F22EF">
        <w:t>«</w:t>
      </w:r>
      <w:r w:rsidR="0069005B" w:rsidRPr="0069005B">
        <w:t>Настроить</w:t>
      </w:r>
      <w:r w:rsidR="004F22EF">
        <w:t>…»</w:t>
      </w:r>
      <w:r w:rsidR="0069005B" w:rsidRPr="0069005B">
        <w:t xml:space="preserve"> </w:t>
      </w:r>
      <w:r w:rsidR="0069005B" w:rsidRPr="007B32A8">
        <w:t>(рис.</w:t>
      </w:r>
      <w:r w:rsidR="0069005B">
        <w:fldChar w:fldCharType="begin"/>
      </w:r>
      <w:r w:rsidR="0069005B">
        <w:instrText xml:space="preserve"> REF Рис_56_new7 \h </w:instrText>
      </w:r>
      <w:r w:rsidR="0069005B">
        <w:fldChar w:fldCharType="separate"/>
      </w:r>
      <w:r w:rsidR="003C0EF8">
        <w:rPr>
          <w:noProof/>
        </w:rPr>
        <w:t>56</w:t>
      </w:r>
      <w:r w:rsidR="0069005B">
        <w:fldChar w:fldCharType="end"/>
      </w:r>
      <w:r w:rsidR="0069005B" w:rsidRPr="007B32A8">
        <w:t>)</w:t>
      </w:r>
      <w:r w:rsidR="0069005B" w:rsidRPr="0069005B">
        <w:t xml:space="preserve"> и открывается меню выбора доступных аналоговых сигналов</w:t>
      </w:r>
      <w:r w:rsidR="006E4FFF" w:rsidRPr="006E4FFF">
        <w:t xml:space="preserve"> (рис. </w:t>
      </w:r>
      <w:r w:rsidR="006E4FFF">
        <w:fldChar w:fldCharType="begin"/>
      </w:r>
      <w:r w:rsidR="006E4FFF">
        <w:instrText xml:space="preserve"> REF Рис_57_new7 \h </w:instrText>
      </w:r>
      <w:r w:rsidR="006E4FFF">
        <w:fldChar w:fldCharType="separate"/>
      </w:r>
      <w:r w:rsidR="003C0EF8">
        <w:rPr>
          <w:noProof/>
        </w:rPr>
        <w:t>57</w:t>
      </w:r>
      <w:r w:rsidR="006E4FFF">
        <w:fldChar w:fldCharType="end"/>
      </w:r>
      <w:r w:rsidR="006E4FFF" w:rsidRPr="00CA30A9">
        <w:t>)</w:t>
      </w:r>
      <w:r w:rsidR="0069005B" w:rsidRPr="0069005B">
        <w:t xml:space="preserve">. </w:t>
      </w:r>
      <w:r w:rsidR="006E4FFF" w:rsidRPr="00CA30A9">
        <w:t xml:space="preserve">Базовый вектор (относительно которого </w:t>
      </w:r>
      <w:r w:rsidR="004F22EF" w:rsidRPr="00CA30A9">
        <w:t>рассчитываются</w:t>
      </w:r>
      <w:r w:rsidR="006E4FFF" w:rsidRPr="00CA30A9">
        <w:t xml:space="preserve"> углы остальных векторов</w:t>
      </w:r>
      <w:r w:rsidR="00617619">
        <w:t>, а его угол принимается нулевым</w:t>
      </w:r>
      <w:r w:rsidR="006E4FFF" w:rsidRPr="00CA30A9">
        <w:t xml:space="preserve">) </w:t>
      </w:r>
      <w:r w:rsidR="00CA30A9" w:rsidRPr="00CA30A9">
        <w:t>выбирается из ниспадающего списка “Базовый вектор”.</w:t>
      </w:r>
    </w:p>
    <w:p w14:paraId="67E14408" w14:textId="6C3EAAFB" w:rsidR="007906B5" w:rsidRDefault="00617619" w:rsidP="0046550B">
      <w:pPr>
        <w:jc w:val="center"/>
      </w:pPr>
      <w:r>
        <w:object w:dxaOrig="8206" w:dyaOrig="7006" w14:anchorId="1F9D3928">
          <v:shape id="_x0000_i1082" type="#_x0000_t75" style="width:378.4pt;height:323.15pt" o:ole="">
            <v:imagedata r:id="rId127" o:title=""/>
          </v:shape>
          <o:OLEObject Type="Embed" ProgID="Visio.Drawing.15" ShapeID="_x0000_i1082" DrawAspect="Content" ObjectID="_1719907768" r:id="rId128"/>
        </w:object>
      </w:r>
    </w:p>
    <w:p w14:paraId="54B65644" w14:textId="04A174F5" w:rsidR="00A46321" w:rsidRPr="00A46321" w:rsidRDefault="00A46321" w:rsidP="00A46321">
      <w:pPr>
        <w:jc w:val="center"/>
      </w:pPr>
      <w:r w:rsidRPr="0022017F">
        <w:t xml:space="preserve">Рис. </w:t>
      </w:r>
      <w:bookmarkStart w:id="127" w:name="Рис_57_new7"/>
      <w:r>
        <w:fldChar w:fldCharType="begin"/>
      </w:r>
      <w:r>
        <w:instrText xml:space="preserve"> SEQ Рисунок \* ARABIC </w:instrText>
      </w:r>
      <w:r>
        <w:fldChar w:fldCharType="separate"/>
      </w:r>
      <w:r w:rsidR="003C0EF8">
        <w:rPr>
          <w:noProof/>
        </w:rPr>
        <w:t>57</w:t>
      </w:r>
      <w:r>
        <w:rPr>
          <w:noProof/>
        </w:rPr>
        <w:fldChar w:fldCharType="end"/>
      </w:r>
      <w:bookmarkEnd w:id="127"/>
      <w:r w:rsidRPr="0022017F">
        <w:t> – </w:t>
      </w:r>
      <w:r w:rsidRPr="007B32A8">
        <w:t xml:space="preserve">Меню </w:t>
      </w:r>
      <w:r w:rsidRPr="00A46321">
        <w:t>выбора аналогового сигнала для отображения на векторной диаграмме</w:t>
      </w:r>
    </w:p>
    <w:p w14:paraId="0E403A75" w14:textId="2DF67271" w:rsidR="00A46321" w:rsidRPr="000D77FB" w:rsidRDefault="000D77FB" w:rsidP="000D77FB">
      <w:pPr>
        <w:rPr>
          <w:lang w:val="en-US"/>
        </w:rPr>
      </w:pPr>
      <w:r w:rsidRPr="000D77FB">
        <w:t xml:space="preserve">По-умолчанию </w:t>
      </w:r>
      <w:r w:rsidR="00AD59AA" w:rsidRPr="000D77FB">
        <w:t>векторная</w:t>
      </w:r>
      <w:r w:rsidRPr="000D77FB">
        <w:t xml:space="preserve"> диаграмма отрисовывается для момента времени по главной указке. </w:t>
      </w:r>
      <w:r w:rsidRPr="001767A6">
        <w:t>Перетаскивание главной указки должно</w:t>
      </w:r>
      <w:r w:rsidR="00617619">
        <w:t xml:space="preserve"> </w:t>
      </w:r>
      <w:r w:rsidRPr="001767A6">
        <w:t>незамедлительно приводить к обновлению диаграммы.</w:t>
      </w:r>
      <w:r w:rsidR="001767A6" w:rsidRPr="001767A6">
        <w:t xml:space="preserve"> Чтобы отрисовать векторную диаграмму для дополнительных указок, необходимо выбрать пункт меню </w:t>
      </w:r>
      <w:r w:rsidR="00617619">
        <w:t>«</w:t>
      </w:r>
      <w:r w:rsidR="001767A6">
        <w:rPr>
          <w:lang w:val="en-US"/>
        </w:rPr>
        <w:t>Момент времени</w:t>
      </w:r>
      <w:r w:rsidR="00617619">
        <w:t>»</w:t>
      </w:r>
      <w:r w:rsidR="001767A6">
        <w:rPr>
          <w:lang w:val="en-US"/>
        </w:rPr>
        <w:t xml:space="preserve"> </w:t>
      </w:r>
      <w:r w:rsidR="001767A6" w:rsidRPr="007B32A8">
        <w:t>(рис.</w:t>
      </w:r>
      <w:r w:rsidR="001767A6">
        <w:fldChar w:fldCharType="begin"/>
      </w:r>
      <w:r w:rsidR="001767A6">
        <w:instrText xml:space="preserve"> REF Рис_56_new7 \h </w:instrText>
      </w:r>
      <w:r w:rsidR="001767A6">
        <w:fldChar w:fldCharType="separate"/>
      </w:r>
      <w:r w:rsidR="003C0EF8">
        <w:rPr>
          <w:noProof/>
        </w:rPr>
        <w:t>56</w:t>
      </w:r>
      <w:r w:rsidR="001767A6">
        <w:fldChar w:fldCharType="end"/>
      </w:r>
      <w:r w:rsidR="001767A6" w:rsidRPr="007B32A8">
        <w:t>)</w:t>
      </w:r>
      <w:r w:rsidR="001767A6">
        <w:rPr>
          <w:lang w:val="en-US"/>
        </w:rPr>
        <w:t>, а далее – метку дополнительной</w:t>
      </w:r>
      <w:r w:rsidR="00617619">
        <w:t xml:space="preserve"> временн</w:t>
      </w:r>
      <w:r w:rsidR="00617619">
        <w:rPr>
          <w:rFonts w:ascii="Segoe UI" w:hAnsi="Segoe UI" w:cs="Segoe UI"/>
        </w:rPr>
        <w:t>́</w:t>
      </w:r>
      <w:r w:rsidR="00617619">
        <w:t>ой</w:t>
      </w:r>
      <w:r w:rsidR="001767A6">
        <w:rPr>
          <w:lang w:val="en-US"/>
        </w:rPr>
        <w:t xml:space="preserve"> указки.</w:t>
      </w:r>
    </w:p>
    <w:p w14:paraId="510F582B" w14:textId="77777777" w:rsidR="00A46321" w:rsidRDefault="00A46321" w:rsidP="00821A46"/>
    <w:p w14:paraId="47FBCFBB" w14:textId="3A96FDC5" w:rsidR="007906B5" w:rsidRDefault="00FB21F0" w:rsidP="00FB21F0">
      <w:pPr>
        <w:pStyle w:val="3"/>
        <w:numPr>
          <w:ilvl w:val="3"/>
          <w:numId w:val="1"/>
        </w:numPr>
      </w:pPr>
      <w:bookmarkStart w:id="128" w:name="_Toc109285181"/>
      <w:r>
        <w:rPr>
          <w:lang w:val="en-US"/>
        </w:rPr>
        <w:t>Гармонический анализ</w:t>
      </w:r>
      <w:bookmarkEnd w:id="128"/>
    </w:p>
    <w:p w14:paraId="225D1732" w14:textId="1B4866F2" w:rsidR="007906B5" w:rsidRPr="00031D95" w:rsidRDefault="00FB21F0" w:rsidP="00821A46">
      <w:r w:rsidRPr="0052104C">
        <w:t xml:space="preserve">Для оценки влияния гармонических составляющих </w:t>
      </w:r>
      <w:r w:rsidR="0052104C" w:rsidRPr="0052104C">
        <w:t>Пользователь</w:t>
      </w:r>
      <w:r w:rsidRPr="0052104C">
        <w:t xml:space="preserve"> должен иметь </w:t>
      </w:r>
      <w:r w:rsidR="0052104C" w:rsidRPr="0052104C">
        <w:t xml:space="preserve">возможность построить спектр всех присутствующих в сигнале гармоник. </w:t>
      </w:r>
      <w:r w:rsidR="0052104C" w:rsidRPr="00AC2D27">
        <w:t>Для</w:t>
      </w:r>
      <w:r w:rsidR="007C0682" w:rsidRPr="00AC2D27">
        <w:t xml:space="preserve"> </w:t>
      </w:r>
      <w:r w:rsidR="0052104C" w:rsidRPr="00AC2D27">
        <w:t xml:space="preserve">этих целей служит инструмент </w:t>
      </w:r>
      <w:r w:rsidR="00617619">
        <w:t>«</w:t>
      </w:r>
      <w:r w:rsidR="0052104C" w:rsidRPr="00AC2D27">
        <w:t>Гармонический анализ</w:t>
      </w:r>
      <w:r w:rsidR="00617619">
        <w:t>»</w:t>
      </w:r>
      <w:r w:rsidR="00C94987" w:rsidRPr="00617619">
        <w:t xml:space="preserve"> </w:t>
      </w:r>
      <w:r w:rsidR="00AC2D27" w:rsidRPr="00AC2D27">
        <w:t xml:space="preserve">(рис. </w:t>
      </w:r>
      <w:r w:rsidR="00C94987">
        <w:fldChar w:fldCharType="begin"/>
      </w:r>
      <w:r w:rsidR="00C94987">
        <w:instrText xml:space="preserve"> REF Рис_58_new7 \h </w:instrText>
      </w:r>
      <w:r w:rsidR="00C94987">
        <w:fldChar w:fldCharType="separate"/>
      </w:r>
      <w:r w:rsidR="003C0EF8">
        <w:rPr>
          <w:noProof/>
        </w:rPr>
        <w:t>58</w:t>
      </w:r>
      <w:r w:rsidR="00C94987">
        <w:fldChar w:fldCharType="end"/>
      </w:r>
      <w:r w:rsidR="00C94987" w:rsidRPr="00617619">
        <w:t>).</w:t>
      </w:r>
      <w:r w:rsidR="00031D95">
        <w:t xml:space="preserve"> Он использует данные расчётов фильтров Фурье</w:t>
      </w:r>
      <w:r w:rsidR="00F66B1F">
        <w:t xml:space="preserve"> </w:t>
      </w:r>
      <w:r w:rsidR="00F66B1F" w:rsidRPr="00F66B1F">
        <w:t>(</w:t>
      </w:r>
      <w:r w:rsidR="00F66B1F">
        <w:t xml:space="preserve">см. список литературы </w:t>
      </w:r>
      <w:r w:rsidR="00F66B1F" w:rsidRPr="00F66B1F">
        <w:t>[</w:t>
      </w:r>
      <w:r w:rsidR="00F66B1F">
        <w:fldChar w:fldCharType="begin"/>
      </w:r>
      <w:r w:rsidR="00F66B1F">
        <w:instrText xml:space="preserve"> REF Лит_5 \h </w:instrText>
      </w:r>
      <w:r w:rsidR="00F66B1F">
        <w:fldChar w:fldCharType="separate"/>
      </w:r>
      <w:r w:rsidR="00F66B1F" w:rsidRPr="003C0EF8">
        <w:t>5</w:t>
      </w:r>
      <w:r w:rsidR="00F66B1F">
        <w:fldChar w:fldCharType="end"/>
      </w:r>
      <w:r w:rsidR="00F66B1F" w:rsidRPr="00F66B1F">
        <w:t>]</w:t>
      </w:r>
      <w:r w:rsidR="00F66B1F">
        <w:t>,</w:t>
      </w:r>
      <w:r w:rsidR="00F66B1F" w:rsidRPr="00F66B1F">
        <w:t>[</w:t>
      </w:r>
      <w:r w:rsidR="00F66B1F">
        <w:fldChar w:fldCharType="begin"/>
      </w:r>
      <w:r w:rsidR="00F66B1F">
        <w:instrText xml:space="preserve"> REF Лит_6 \h </w:instrText>
      </w:r>
      <w:r w:rsidR="00F66B1F">
        <w:fldChar w:fldCharType="separate"/>
      </w:r>
      <w:r w:rsidR="00F66B1F" w:rsidRPr="003C0EF8">
        <w:t>6</w:t>
      </w:r>
      <w:r w:rsidR="00F66B1F">
        <w:fldChar w:fldCharType="end"/>
      </w:r>
      <w:r w:rsidR="00F66B1F" w:rsidRPr="00F66B1F">
        <w:t>])</w:t>
      </w:r>
      <w:r w:rsidR="00031D95">
        <w:t xml:space="preserve">, принимая амплитуду первой гармонической составляющей 50 Гц за единицу </w:t>
      </w:r>
      <w:r w:rsidR="00031D95" w:rsidRPr="00031D95">
        <w:t>(</w:t>
      </w:r>
      <w:r w:rsidR="00031D95">
        <w:t xml:space="preserve">100 </w:t>
      </w:r>
      <w:r w:rsidR="00031D95" w:rsidRPr="00031D95">
        <w:t>%)</w:t>
      </w:r>
      <w:r w:rsidR="00031D95">
        <w:t xml:space="preserve">. Величины амплитуд остальных гармоник отображаются в </w:t>
      </w:r>
      <w:r w:rsidR="00031D95" w:rsidRPr="00F66B1F">
        <w:t xml:space="preserve">% </w:t>
      </w:r>
      <w:r w:rsidR="00031D95">
        <w:t>от амплитуды 50 Гц.</w:t>
      </w:r>
    </w:p>
    <w:p w14:paraId="4D923EF7" w14:textId="77777777" w:rsidR="00FB21F0" w:rsidRDefault="00FB21F0" w:rsidP="00821A46"/>
    <w:p w14:paraId="0A44177C" w14:textId="2DB7E669" w:rsidR="0052104C" w:rsidRDefault="003522F4" w:rsidP="00B66D4B">
      <w:pPr>
        <w:jc w:val="center"/>
      </w:pPr>
      <w:r>
        <w:object w:dxaOrig="12420" w:dyaOrig="16740" w14:anchorId="555F4FD1">
          <v:shape id="_x0000_i1083" type="#_x0000_t75" style="width:495.65pt;height:668.1pt" o:ole="">
            <v:imagedata r:id="rId129" o:title=""/>
          </v:shape>
          <o:OLEObject Type="Embed" ProgID="Visio.Drawing.15" ShapeID="_x0000_i1083" DrawAspect="Content" ObjectID="_1719907769" r:id="rId130"/>
        </w:object>
      </w:r>
    </w:p>
    <w:p w14:paraId="71459CC7" w14:textId="39B5FDEF" w:rsidR="0052104C" w:rsidRPr="00F54020" w:rsidRDefault="0052104C" w:rsidP="0052104C">
      <w:pPr>
        <w:jc w:val="center"/>
      </w:pPr>
      <w:r w:rsidRPr="0022017F">
        <w:t xml:space="preserve">Рис. </w:t>
      </w:r>
      <w:bookmarkStart w:id="129" w:name="Рис_58_new7"/>
      <w:r>
        <w:fldChar w:fldCharType="begin"/>
      </w:r>
      <w:r>
        <w:instrText xml:space="preserve"> SEQ Рисунок \* ARABIC </w:instrText>
      </w:r>
      <w:r>
        <w:fldChar w:fldCharType="separate"/>
      </w:r>
      <w:r w:rsidR="003C0EF8">
        <w:rPr>
          <w:noProof/>
        </w:rPr>
        <w:t>58</w:t>
      </w:r>
      <w:r>
        <w:rPr>
          <w:noProof/>
        </w:rPr>
        <w:fldChar w:fldCharType="end"/>
      </w:r>
      <w:bookmarkEnd w:id="129"/>
      <w:r w:rsidRPr="0022017F">
        <w:t> – </w:t>
      </w:r>
      <w:r w:rsidR="00F54020" w:rsidRPr="00F54020">
        <w:t xml:space="preserve">Вид окна инструмента </w:t>
      </w:r>
      <w:r w:rsidR="00B66D4B">
        <w:t>«</w:t>
      </w:r>
      <w:r w:rsidR="00F54020" w:rsidRPr="00F54020">
        <w:t>Гармонический анализ</w:t>
      </w:r>
      <w:r w:rsidR="00B66D4B">
        <w:t>»</w:t>
      </w:r>
      <w:r w:rsidR="00F54020" w:rsidRPr="00F54020">
        <w:t xml:space="preserve">  </w:t>
      </w:r>
    </w:p>
    <w:p w14:paraId="51B8DFE2" w14:textId="3DCC394A" w:rsidR="007906B5" w:rsidRPr="007D2E89" w:rsidRDefault="00E81BA8" w:rsidP="00821A46">
      <w:r w:rsidRPr="00E81BA8">
        <w:t xml:space="preserve">Выбор сигналов для анализа </w:t>
      </w:r>
      <w:r w:rsidR="0029687B" w:rsidRPr="00E81BA8">
        <w:t>производится</w:t>
      </w:r>
      <w:r w:rsidRPr="00E81BA8">
        <w:t xml:space="preserve"> в</w:t>
      </w:r>
      <w:r w:rsidR="00343890" w:rsidRPr="00343890">
        <w:t xml:space="preserve"> пункте </w:t>
      </w:r>
      <w:r w:rsidR="00B66D4B">
        <w:t>«</w:t>
      </w:r>
      <w:r w:rsidR="00343890" w:rsidRPr="00343890">
        <w:t>Настроить</w:t>
      </w:r>
      <w:r w:rsidR="00B66D4B">
        <w:t>»</w:t>
      </w:r>
      <w:r w:rsidRPr="00E81BA8">
        <w:t xml:space="preserve"> меню настройки</w:t>
      </w:r>
      <w:r w:rsidR="00B66D4B">
        <w:t xml:space="preserve"> </w:t>
      </w:r>
      <w:r w:rsidR="00B66D4B" w:rsidRPr="00B66D4B">
        <w:t>(</w:t>
      </w:r>
      <w:r w:rsidR="00B66D4B">
        <w:t xml:space="preserve">аналогично меню по рис. </w:t>
      </w:r>
      <w:r w:rsidR="00B66D4B">
        <w:fldChar w:fldCharType="begin"/>
      </w:r>
      <w:r w:rsidR="00B66D4B">
        <w:instrText xml:space="preserve"> REF Рис_56_new7 \h </w:instrText>
      </w:r>
      <w:r w:rsidR="00B66D4B">
        <w:fldChar w:fldCharType="separate"/>
      </w:r>
      <w:r w:rsidR="003C0EF8">
        <w:rPr>
          <w:noProof/>
        </w:rPr>
        <w:t>56</w:t>
      </w:r>
      <w:r w:rsidR="00B66D4B">
        <w:fldChar w:fldCharType="end"/>
      </w:r>
      <w:r w:rsidR="00B66D4B" w:rsidRPr="00B66D4B">
        <w:t>)</w:t>
      </w:r>
      <w:r w:rsidRPr="00E81BA8">
        <w:t xml:space="preserve">, вызываемом нажатием на значок </w:t>
      </w:r>
      <w:r w:rsidR="00B66D4B">
        <w:t>«</w:t>
      </w:r>
      <w:r w:rsidR="0029687B">
        <w:object w:dxaOrig="435" w:dyaOrig="361" w14:anchorId="4ACC1690">
          <v:shape id="_x0000_i1084" type="#_x0000_t75" style="width:18.4pt;height:15.05pt" o:ole="">
            <v:imagedata r:id="rId121" o:title=""/>
          </v:shape>
          <o:OLEObject Type="Embed" ProgID="Visio.Drawing.15" ShapeID="_x0000_i1084" DrawAspect="Content" ObjectID="_1719907770" r:id="rId131"/>
        </w:object>
      </w:r>
      <w:r w:rsidR="00B66D4B">
        <w:t>»</w:t>
      </w:r>
      <w:r w:rsidR="007D2E89" w:rsidRPr="007D2E89">
        <w:t xml:space="preserve">. </w:t>
      </w:r>
    </w:p>
    <w:p w14:paraId="3C71C56E" w14:textId="77777777" w:rsidR="007906B5" w:rsidRDefault="007906B5" w:rsidP="00821A46"/>
    <w:p w14:paraId="73AFEF1D" w14:textId="61802E68" w:rsidR="007906B5" w:rsidRDefault="0059548D" w:rsidP="003522F4">
      <w:pPr>
        <w:jc w:val="center"/>
      </w:pPr>
      <w:r>
        <w:object w:dxaOrig="8206" w:dyaOrig="7006" w14:anchorId="6BF2ED22">
          <v:shape id="_x0000_i1085" type="#_x0000_t75" style="width:410.25pt;height:349.95pt" o:ole="">
            <v:imagedata r:id="rId132" o:title=""/>
          </v:shape>
          <o:OLEObject Type="Embed" ProgID="Visio.Drawing.15" ShapeID="_x0000_i1085" DrawAspect="Content" ObjectID="_1719907771" r:id="rId133"/>
        </w:object>
      </w:r>
    </w:p>
    <w:p w14:paraId="3F7529CA" w14:textId="367B0A31" w:rsidR="007906B5" w:rsidRPr="00632178" w:rsidRDefault="007D2E89" w:rsidP="007D2E89">
      <w:pPr>
        <w:jc w:val="center"/>
      </w:pPr>
      <w:r w:rsidRPr="0022017F">
        <w:t xml:space="preserve">Рис. </w:t>
      </w:r>
      <w:bookmarkStart w:id="130" w:name="Рис_59_new7"/>
      <w:r>
        <w:fldChar w:fldCharType="begin"/>
      </w:r>
      <w:r>
        <w:instrText xml:space="preserve"> SEQ Рисунок \* ARABIC </w:instrText>
      </w:r>
      <w:r>
        <w:fldChar w:fldCharType="separate"/>
      </w:r>
      <w:r w:rsidR="003C0EF8">
        <w:rPr>
          <w:noProof/>
        </w:rPr>
        <w:t>59</w:t>
      </w:r>
      <w:r>
        <w:rPr>
          <w:noProof/>
        </w:rPr>
        <w:fldChar w:fldCharType="end"/>
      </w:r>
      <w:bookmarkEnd w:id="130"/>
      <w:r w:rsidRPr="0022017F">
        <w:t> – </w:t>
      </w:r>
      <w:r w:rsidR="00632178" w:rsidRPr="00632178">
        <w:t>Меню настройки сигналов для гармонического анализа</w:t>
      </w:r>
    </w:p>
    <w:p w14:paraId="078A1F6F" w14:textId="4CE6C8C8" w:rsidR="00AD59AA" w:rsidRPr="000D77FB" w:rsidRDefault="00AD59AA" w:rsidP="00AD59AA">
      <w:pPr>
        <w:rPr>
          <w:lang w:val="en-US"/>
        </w:rPr>
      </w:pPr>
      <w:r w:rsidRPr="000D77FB">
        <w:t xml:space="preserve">По-умолчанию </w:t>
      </w:r>
      <w:r w:rsidR="00031D95">
        <w:t xml:space="preserve">окно </w:t>
      </w:r>
      <w:r w:rsidR="002F2CAD">
        <w:t>г</w:t>
      </w:r>
      <w:r w:rsidRPr="002F2CAD">
        <w:t>армоническ</w:t>
      </w:r>
      <w:r w:rsidR="00031D95">
        <w:t>ого</w:t>
      </w:r>
      <w:r w:rsidRPr="002F2CAD">
        <w:t xml:space="preserve"> </w:t>
      </w:r>
      <w:r w:rsidR="00031D95">
        <w:t>анализа</w:t>
      </w:r>
      <w:r w:rsidRPr="000D77FB">
        <w:t xml:space="preserve"> отрисовывается для момента времени по главной указке. </w:t>
      </w:r>
      <w:r w:rsidRPr="001767A6">
        <w:t>Перетаскивание главной указки должно</w:t>
      </w:r>
      <w:r w:rsidR="00031D95">
        <w:t xml:space="preserve"> </w:t>
      </w:r>
      <w:r w:rsidRPr="001767A6">
        <w:t xml:space="preserve">незамедлительно приводить к обновлению диаграммы. Чтобы отрисовать векторную диаграмму для дополнительных указок, необходимо выбрать пункт меню </w:t>
      </w:r>
      <w:r w:rsidR="00031D95">
        <w:t>«</w:t>
      </w:r>
      <w:r>
        <w:rPr>
          <w:lang w:val="en-US"/>
        </w:rPr>
        <w:t>Момент времени</w:t>
      </w:r>
      <w:r w:rsidR="00031D95">
        <w:t>»</w:t>
      </w:r>
      <w:r>
        <w:rPr>
          <w:lang w:val="en-US"/>
        </w:rPr>
        <w:t xml:space="preserve"> </w:t>
      </w:r>
      <w:r w:rsidRPr="007B32A8">
        <w:t>(рис.</w:t>
      </w:r>
      <w:r>
        <w:fldChar w:fldCharType="begin"/>
      </w:r>
      <w:r>
        <w:instrText xml:space="preserve"> REF Рис_56_new7 \h </w:instrText>
      </w:r>
      <w:r>
        <w:fldChar w:fldCharType="separate"/>
      </w:r>
      <w:r w:rsidR="003C0EF8">
        <w:rPr>
          <w:noProof/>
        </w:rPr>
        <w:t>56</w:t>
      </w:r>
      <w:r>
        <w:fldChar w:fldCharType="end"/>
      </w:r>
      <w:r w:rsidRPr="007B32A8">
        <w:t>)</w:t>
      </w:r>
      <w:r>
        <w:rPr>
          <w:lang w:val="en-US"/>
        </w:rPr>
        <w:t>, а далее – метку дополнительной</w:t>
      </w:r>
      <w:r w:rsidR="00F66B1F">
        <w:rPr>
          <w:lang w:val="en-US"/>
        </w:rPr>
        <w:t xml:space="preserve"> </w:t>
      </w:r>
      <w:r w:rsidR="00F66B1F">
        <w:t>временн</w:t>
      </w:r>
      <w:r w:rsidR="00F66B1F">
        <w:rPr>
          <w:rFonts w:ascii="Segoe UI" w:hAnsi="Segoe UI" w:cs="Segoe UI"/>
        </w:rPr>
        <w:t>́</w:t>
      </w:r>
      <w:r w:rsidR="00F66B1F">
        <w:t>ой</w:t>
      </w:r>
      <w:r>
        <w:rPr>
          <w:lang w:val="en-US"/>
        </w:rPr>
        <w:t xml:space="preserve"> указки.</w:t>
      </w:r>
    </w:p>
    <w:p w14:paraId="49FD8BFB" w14:textId="4CB1855C" w:rsidR="007906B5" w:rsidRDefault="00343890" w:rsidP="00821A46">
      <w:r>
        <w:rPr>
          <w:lang w:val="en-US"/>
        </w:rPr>
        <w:t xml:space="preserve"> </w:t>
      </w:r>
    </w:p>
    <w:p w14:paraId="1EF002EA" w14:textId="463E457B" w:rsidR="007906B5" w:rsidRDefault="0059548D" w:rsidP="0059548D">
      <w:pPr>
        <w:pStyle w:val="3"/>
        <w:numPr>
          <w:ilvl w:val="3"/>
          <w:numId w:val="1"/>
        </w:numPr>
      </w:pPr>
      <w:bookmarkStart w:id="131" w:name="_Toc109285182"/>
      <w:r>
        <w:t>Таблица значений</w:t>
      </w:r>
      <w:bookmarkEnd w:id="131"/>
    </w:p>
    <w:p w14:paraId="78AC7F9B" w14:textId="76628DB9" w:rsidR="007906B5" w:rsidRPr="008C6E71" w:rsidRDefault="0059548D" w:rsidP="00821A46">
      <w:r>
        <w:t xml:space="preserve">Для удобного просмотра </w:t>
      </w:r>
      <w:r w:rsidR="00C15326">
        <w:t>значений всех аналоговых сигналов, их максимального и минимального значений предусмотрен инструмент «Таблица значений». Инструмент вызывается выбором пункта меню «Таблица значений…» и представляет собой</w:t>
      </w:r>
      <w:r w:rsidR="00F66B1F">
        <w:t xml:space="preserve"> окно, соответствующее</w:t>
      </w:r>
      <w:r w:rsidR="00C15326">
        <w:t xml:space="preserve"> таб</w:t>
      </w:r>
      <w:r w:rsidR="00E1367C">
        <w:t>л.</w:t>
      </w:r>
      <w:r w:rsidR="00E1367C">
        <w:fldChar w:fldCharType="begin"/>
      </w:r>
      <w:r w:rsidR="00E1367C">
        <w:instrText xml:space="preserve"> REF Табл_7 \h </w:instrText>
      </w:r>
      <w:r w:rsidR="00E1367C">
        <w:fldChar w:fldCharType="separate"/>
      </w:r>
      <w:r w:rsidR="003C0EF8">
        <w:t>7</w:t>
      </w:r>
      <w:r w:rsidR="00E1367C">
        <w:fldChar w:fldCharType="end"/>
      </w:r>
      <w:r w:rsidR="00715C90">
        <w:t>, в которой отображаются значения всех аналоговых сигналов для текущего положения указки,</w:t>
      </w:r>
      <w:r w:rsidR="00F66B1F">
        <w:t xml:space="preserve"> всех временн</w:t>
      </w:r>
      <w:r w:rsidR="00F66B1F">
        <w:rPr>
          <w:rFonts w:ascii="Segoe UI" w:hAnsi="Segoe UI" w:cs="Segoe UI"/>
        </w:rPr>
        <w:t>́</w:t>
      </w:r>
      <w:r w:rsidR="00F66B1F">
        <w:t>ых указок,</w:t>
      </w:r>
      <w:r w:rsidR="00715C90">
        <w:t xml:space="preserve"> минимальное и максимальное значение на всём временном диапазоне.</w:t>
      </w:r>
      <w:r w:rsidR="008C6E71">
        <w:t xml:space="preserve"> Тип выводимого значения сигнала определяется выбранным значением из ниспадающего списка </w:t>
      </w:r>
      <w:r w:rsidR="008C6E71" w:rsidRPr="008C6E71">
        <w:t>(</w:t>
      </w:r>
      <w:r w:rsidR="00E1367C">
        <w:t xml:space="preserve">Элемент №19 рис. </w:t>
      </w:r>
      <w:r w:rsidR="00E1367C">
        <w:fldChar w:fldCharType="begin"/>
      </w:r>
      <w:r w:rsidR="00E1367C">
        <w:instrText xml:space="preserve"> REF Рис_1_new2 \h </w:instrText>
      </w:r>
      <w:r w:rsidR="00E1367C">
        <w:fldChar w:fldCharType="separate"/>
      </w:r>
      <w:r w:rsidR="003C0EF8">
        <w:rPr>
          <w:noProof/>
        </w:rPr>
        <w:t>3</w:t>
      </w:r>
      <w:r w:rsidR="00E1367C">
        <w:fldChar w:fldCharType="end"/>
      </w:r>
      <w:r w:rsidR="008C6E71" w:rsidRPr="008C6E71">
        <w:t>)</w:t>
      </w:r>
      <w:r w:rsidR="00E1367C">
        <w:t>. В столбце «Тип» выводится краткое его обозначение в соответствии с табл.</w:t>
      </w:r>
      <w:r w:rsidR="00F66B1F">
        <w:t> </w:t>
      </w:r>
      <w:r w:rsidR="00E1367C">
        <w:fldChar w:fldCharType="begin"/>
      </w:r>
      <w:r w:rsidR="00E1367C">
        <w:instrText xml:space="preserve"> REF Табл_5 \h </w:instrText>
      </w:r>
      <w:r w:rsidR="00E1367C">
        <w:fldChar w:fldCharType="separate"/>
      </w:r>
      <w:r w:rsidR="003C0EF8">
        <w:t>5</w:t>
      </w:r>
      <w:r w:rsidR="00E1367C">
        <w:fldChar w:fldCharType="end"/>
      </w:r>
      <w:r w:rsidR="00E1367C">
        <w:t>.</w:t>
      </w:r>
      <w:r w:rsidR="00F66B1F">
        <w:t xml:space="preserve"> Окно должно иметь горизонтальную и вертикальную полосы прокрутки.</w:t>
      </w:r>
    </w:p>
    <w:p w14:paraId="360C26EF" w14:textId="3F9CFBF2" w:rsidR="007906B5" w:rsidRDefault="008C6E71" w:rsidP="00821A46">
      <w:r>
        <w:t xml:space="preserve">Табл. </w:t>
      </w:r>
      <w:bookmarkStart w:id="132" w:name="Табл_7"/>
      <w:r w:rsidR="00E1367C">
        <w:t>7</w:t>
      </w:r>
      <w:bookmarkEnd w:id="132"/>
      <w:r>
        <w:t>. Величины, отображаемые в инструменте «Таблица значений»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415"/>
        <w:gridCol w:w="1416"/>
        <w:gridCol w:w="1416"/>
        <w:gridCol w:w="1135"/>
        <w:gridCol w:w="1697"/>
        <w:gridCol w:w="1847"/>
        <w:gridCol w:w="985"/>
      </w:tblGrid>
      <w:tr w:rsidR="008C6E71" w14:paraId="7D106C7E" w14:textId="77777777" w:rsidTr="00FD5B33">
        <w:tc>
          <w:tcPr>
            <w:tcW w:w="1415" w:type="dxa"/>
          </w:tcPr>
          <w:p w14:paraId="4892D4A4" w14:textId="4B31A6DE" w:rsidR="008C6E71" w:rsidRDefault="008C6E71" w:rsidP="00821A46">
            <w:r>
              <w:t>Сигнал</w:t>
            </w:r>
          </w:p>
        </w:tc>
        <w:tc>
          <w:tcPr>
            <w:tcW w:w="1416" w:type="dxa"/>
          </w:tcPr>
          <w:p w14:paraId="43F46248" w14:textId="2C307105" w:rsidR="008C6E71" w:rsidRDefault="008C6E71" w:rsidP="00821A46">
            <w:r>
              <w:t>Тип</w:t>
            </w:r>
          </w:p>
        </w:tc>
        <w:tc>
          <w:tcPr>
            <w:tcW w:w="1416" w:type="dxa"/>
          </w:tcPr>
          <w:p w14:paraId="116B41AC" w14:textId="15797A14" w:rsidR="008C6E71" w:rsidRDefault="00E1367C" w:rsidP="00821A46">
            <w:r>
              <w:t>Мин</w:t>
            </w:r>
          </w:p>
        </w:tc>
        <w:tc>
          <w:tcPr>
            <w:tcW w:w="1135" w:type="dxa"/>
          </w:tcPr>
          <w:p w14:paraId="5AC30AF8" w14:textId="704D1E24" w:rsidR="008C6E71" w:rsidRDefault="00E1367C" w:rsidP="00821A46">
            <w:r>
              <w:t>Макс</w:t>
            </w:r>
          </w:p>
        </w:tc>
        <w:tc>
          <w:tcPr>
            <w:tcW w:w="1697" w:type="dxa"/>
          </w:tcPr>
          <w:p w14:paraId="0788C1BC" w14:textId="598A32DA" w:rsidR="008C6E71" w:rsidRDefault="00E1367C" w:rsidP="00821A46">
            <w:r>
              <w:t>Главная указка</w:t>
            </w:r>
          </w:p>
        </w:tc>
        <w:tc>
          <w:tcPr>
            <w:tcW w:w="1847" w:type="dxa"/>
          </w:tcPr>
          <w:p w14:paraId="247D0385" w14:textId="48213BCC" w:rsidR="008C6E71" w:rsidRPr="00E1367C" w:rsidRDefault="00E1367C" w:rsidP="00821A46">
            <w:pPr>
              <w:rPr>
                <w:lang w:val="en-US"/>
              </w:rPr>
            </w:pPr>
            <w:r>
              <w:rPr>
                <w:lang w:val="en-US"/>
              </w:rPr>
              <w:t>T1 (</w:t>
            </w:r>
            <w:r>
              <w:t>90,00мс</w:t>
            </w:r>
            <w:r>
              <w:rPr>
                <w:lang w:val="en-US"/>
              </w:rPr>
              <w:t>)</w:t>
            </w:r>
          </w:p>
        </w:tc>
        <w:tc>
          <w:tcPr>
            <w:tcW w:w="985" w:type="dxa"/>
          </w:tcPr>
          <w:p w14:paraId="6AFCBDF6" w14:textId="4FE072D4" w:rsidR="008C6E71" w:rsidRPr="00E1367C" w:rsidRDefault="00E1367C" w:rsidP="00821A46">
            <w:pPr>
              <w:rPr>
                <w:lang w:val="en-US"/>
              </w:rPr>
            </w:pPr>
            <w:r>
              <w:rPr>
                <w:lang w:val="en-US"/>
              </w:rPr>
              <w:t>…</w:t>
            </w:r>
          </w:p>
        </w:tc>
      </w:tr>
      <w:tr w:rsidR="00FD5B33" w14:paraId="6DFEE495" w14:textId="77777777" w:rsidTr="00FD5B33">
        <w:tc>
          <w:tcPr>
            <w:tcW w:w="1415" w:type="dxa"/>
          </w:tcPr>
          <w:p w14:paraId="7A1F0DCA" w14:textId="4ADB643F" w:rsidR="00FD5B33" w:rsidRPr="008C6E71" w:rsidRDefault="00FD5B33" w:rsidP="00FD5B33">
            <w:pPr>
              <w:rPr>
                <w:lang w:val="en-US"/>
              </w:rPr>
            </w:pPr>
            <w:r>
              <w:rPr>
                <w:lang w:val="en-US"/>
              </w:rPr>
              <w:t>Ua</w:t>
            </w:r>
          </w:p>
        </w:tc>
        <w:tc>
          <w:tcPr>
            <w:tcW w:w="1416" w:type="dxa"/>
          </w:tcPr>
          <w:p w14:paraId="1460ED81" w14:textId="596C9F76" w:rsidR="00FD5B33" w:rsidRDefault="00FD5B33" w:rsidP="00FD5B33">
            <w:r>
              <w:t>1Г</w:t>
            </w:r>
          </w:p>
        </w:tc>
        <w:tc>
          <w:tcPr>
            <w:tcW w:w="1416" w:type="dxa"/>
          </w:tcPr>
          <w:p w14:paraId="65842FB9" w14:textId="70A21D88" w:rsidR="00FD5B33" w:rsidRDefault="00FD5B33" w:rsidP="00FD5B33">
            <w:r>
              <w:t>0,01 кВ</w:t>
            </w:r>
          </w:p>
        </w:tc>
        <w:tc>
          <w:tcPr>
            <w:tcW w:w="1135" w:type="dxa"/>
          </w:tcPr>
          <w:p w14:paraId="1B27BF73" w14:textId="7DDEF084" w:rsidR="00FD5B33" w:rsidRDefault="00FD5B33" w:rsidP="00FD5B33">
            <w:r>
              <w:t>63,5 кВ</w:t>
            </w:r>
          </w:p>
        </w:tc>
        <w:tc>
          <w:tcPr>
            <w:tcW w:w="1697" w:type="dxa"/>
          </w:tcPr>
          <w:p w14:paraId="5EE86030" w14:textId="1A648553" w:rsidR="00FD5B33" w:rsidRPr="00FD5B33" w:rsidRDefault="00FD5B33" w:rsidP="00FD5B33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  <w:r>
              <w:t>,</w:t>
            </w:r>
            <w:r>
              <w:rPr>
                <w:lang w:val="en-US"/>
              </w:rPr>
              <w:t>5</w:t>
            </w:r>
            <w:r>
              <w:t xml:space="preserve"> кВ </w:t>
            </w:r>
            <w:r>
              <w:rPr>
                <w:lang w:val="en-US"/>
              </w:rPr>
              <w:t>/ 26,5</w:t>
            </w:r>
            <w:r>
              <w:rPr>
                <w:rFonts w:ascii="Segoe UI" w:hAnsi="Segoe UI" w:cs="Segoe UI"/>
                <w:lang w:val="en-US"/>
              </w:rPr>
              <w:t>°</w:t>
            </w:r>
          </w:p>
        </w:tc>
        <w:tc>
          <w:tcPr>
            <w:tcW w:w="1847" w:type="dxa"/>
          </w:tcPr>
          <w:p w14:paraId="13BF013C" w14:textId="7BA537F0" w:rsidR="00FD5B33" w:rsidRDefault="00FD5B33" w:rsidP="00FD5B33">
            <w:r>
              <w:rPr>
                <w:lang w:val="en-US"/>
              </w:rPr>
              <w:t>7</w:t>
            </w:r>
            <w:r>
              <w:t>,</w:t>
            </w:r>
            <w:r>
              <w:rPr>
                <w:lang w:val="en-US"/>
              </w:rPr>
              <w:t>5</w:t>
            </w:r>
            <w:r>
              <w:t xml:space="preserve"> кВ </w:t>
            </w:r>
            <w:r>
              <w:rPr>
                <w:lang w:val="en-US"/>
              </w:rPr>
              <w:t>/ 6,5</w:t>
            </w:r>
            <w:r>
              <w:rPr>
                <w:rFonts w:ascii="Segoe UI" w:hAnsi="Segoe UI" w:cs="Segoe UI"/>
                <w:lang w:val="en-US"/>
              </w:rPr>
              <w:t>°</w:t>
            </w:r>
          </w:p>
        </w:tc>
        <w:tc>
          <w:tcPr>
            <w:tcW w:w="985" w:type="dxa"/>
          </w:tcPr>
          <w:p w14:paraId="219F0E93" w14:textId="587B1125" w:rsidR="00FD5B33" w:rsidRDefault="00FD5B33" w:rsidP="00FD5B33">
            <w:r>
              <w:rPr>
                <w:lang w:val="en-US"/>
              </w:rPr>
              <w:t>…</w:t>
            </w:r>
          </w:p>
        </w:tc>
      </w:tr>
      <w:tr w:rsidR="00FD5B33" w14:paraId="7B47CEE9" w14:textId="77777777" w:rsidTr="00FD5B33">
        <w:tc>
          <w:tcPr>
            <w:tcW w:w="1415" w:type="dxa"/>
          </w:tcPr>
          <w:p w14:paraId="66941765" w14:textId="5DA1974E" w:rsidR="00FD5B33" w:rsidRPr="008C6E71" w:rsidRDefault="00FD5B33" w:rsidP="00FD5B33">
            <w:pPr>
              <w:rPr>
                <w:lang w:val="en-US"/>
              </w:rPr>
            </w:pPr>
            <w:r>
              <w:rPr>
                <w:lang w:val="en-US"/>
              </w:rPr>
              <w:t>Ub</w:t>
            </w:r>
          </w:p>
        </w:tc>
        <w:tc>
          <w:tcPr>
            <w:tcW w:w="1416" w:type="dxa"/>
          </w:tcPr>
          <w:p w14:paraId="5A5273DA" w14:textId="372E591F" w:rsidR="00FD5B33" w:rsidRDefault="00FD5B33" w:rsidP="00FD5B33">
            <w:r>
              <w:t>1Г</w:t>
            </w:r>
          </w:p>
        </w:tc>
        <w:tc>
          <w:tcPr>
            <w:tcW w:w="1416" w:type="dxa"/>
          </w:tcPr>
          <w:p w14:paraId="28335D32" w14:textId="5902AC1D" w:rsidR="00FD5B33" w:rsidRDefault="00FD5B33" w:rsidP="00FD5B33">
            <w:r>
              <w:t>0,03 кВ</w:t>
            </w:r>
          </w:p>
        </w:tc>
        <w:tc>
          <w:tcPr>
            <w:tcW w:w="1135" w:type="dxa"/>
          </w:tcPr>
          <w:p w14:paraId="558B0953" w14:textId="49DD664D" w:rsidR="00FD5B33" w:rsidRDefault="00FD5B33" w:rsidP="00FD5B33">
            <w:r>
              <w:t>64,7 кВ</w:t>
            </w:r>
          </w:p>
        </w:tc>
        <w:tc>
          <w:tcPr>
            <w:tcW w:w="1697" w:type="dxa"/>
          </w:tcPr>
          <w:p w14:paraId="51F19DE7" w14:textId="5E6D62C5" w:rsidR="00FD5B33" w:rsidRDefault="00FD5B33" w:rsidP="00FD5B33">
            <w:r>
              <w:rPr>
                <w:lang w:val="en-US"/>
              </w:rPr>
              <w:t>4</w:t>
            </w:r>
            <w:r>
              <w:t>,</w:t>
            </w:r>
            <w:r>
              <w:rPr>
                <w:lang w:val="en-US"/>
              </w:rPr>
              <w:t>5</w:t>
            </w:r>
            <w:r>
              <w:t xml:space="preserve"> кВ </w:t>
            </w:r>
            <w:r>
              <w:rPr>
                <w:lang w:val="en-US"/>
              </w:rPr>
              <w:t>/ 32,5</w:t>
            </w:r>
            <w:r>
              <w:rPr>
                <w:rFonts w:ascii="Segoe UI" w:hAnsi="Segoe UI" w:cs="Segoe UI"/>
                <w:lang w:val="en-US"/>
              </w:rPr>
              <w:t>°</w:t>
            </w:r>
          </w:p>
        </w:tc>
        <w:tc>
          <w:tcPr>
            <w:tcW w:w="1847" w:type="dxa"/>
          </w:tcPr>
          <w:p w14:paraId="3D437E36" w14:textId="5E72F81C" w:rsidR="00FD5B33" w:rsidRDefault="00FD5B33" w:rsidP="00FD5B33">
            <w:r>
              <w:rPr>
                <w:lang w:val="en-US"/>
              </w:rPr>
              <w:t>1</w:t>
            </w:r>
            <w:r>
              <w:t>,</w:t>
            </w:r>
            <w:r>
              <w:rPr>
                <w:lang w:val="en-US"/>
              </w:rPr>
              <w:t>5</w:t>
            </w:r>
            <w:r>
              <w:t xml:space="preserve"> кВ </w:t>
            </w:r>
            <w:r>
              <w:rPr>
                <w:lang w:val="en-US"/>
              </w:rPr>
              <w:t>/ 2,5</w:t>
            </w:r>
            <w:r>
              <w:rPr>
                <w:rFonts w:ascii="Segoe UI" w:hAnsi="Segoe UI" w:cs="Segoe UI"/>
                <w:lang w:val="en-US"/>
              </w:rPr>
              <w:t>°</w:t>
            </w:r>
          </w:p>
        </w:tc>
        <w:tc>
          <w:tcPr>
            <w:tcW w:w="985" w:type="dxa"/>
          </w:tcPr>
          <w:p w14:paraId="614DA88B" w14:textId="044D9D99" w:rsidR="00FD5B33" w:rsidRDefault="00FD5B33" w:rsidP="00FD5B33">
            <w:r>
              <w:rPr>
                <w:lang w:val="en-US"/>
              </w:rPr>
              <w:t>…</w:t>
            </w:r>
          </w:p>
        </w:tc>
      </w:tr>
      <w:tr w:rsidR="008C6E71" w14:paraId="74CABACB" w14:textId="77777777" w:rsidTr="00FD5B33">
        <w:tc>
          <w:tcPr>
            <w:tcW w:w="1415" w:type="dxa"/>
          </w:tcPr>
          <w:p w14:paraId="0CD9A880" w14:textId="3321A129" w:rsidR="008C6E71" w:rsidRPr="008C6E71" w:rsidRDefault="008C6E71" w:rsidP="00821A46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…</w:t>
            </w:r>
          </w:p>
        </w:tc>
        <w:tc>
          <w:tcPr>
            <w:tcW w:w="1416" w:type="dxa"/>
          </w:tcPr>
          <w:p w14:paraId="1521E0B0" w14:textId="30A3B24D" w:rsidR="008C6E71" w:rsidRDefault="00FD5B33" w:rsidP="00821A46">
            <w:r>
              <w:rPr>
                <w:lang w:val="en-US"/>
              </w:rPr>
              <w:t>…</w:t>
            </w:r>
          </w:p>
        </w:tc>
        <w:tc>
          <w:tcPr>
            <w:tcW w:w="1416" w:type="dxa"/>
          </w:tcPr>
          <w:p w14:paraId="4FB57D87" w14:textId="12FC04E6" w:rsidR="008C6E71" w:rsidRDefault="00FD5B33" w:rsidP="00821A46">
            <w:r>
              <w:rPr>
                <w:lang w:val="en-US"/>
              </w:rPr>
              <w:t>…</w:t>
            </w:r>
          </w:p>
        </w:tc>
        <w:tc>
          <w:tcPr>
            <w:tcW w:w="1135" w:type="dxa"/>
          </w:tcPr>
          <w:p w14:paraId="009D89BA" w14:textId="6954A59F" w:rsidR="008C6E71" w:rsidRDefault="00FD5B33" w:rsidP="00821A46">
            <w:r>
              <w:rPr>
                <w:lang w:val="en-US"/>
              </w:rPr>
              <w:t>…</w:t>
            </w:r>
          </w:p>
        </w:tc>
        <w:tc>
          <w:tcPr>
            <w:tcW w:w="1697" w:type="dxa"/>
          </w:tcPr>
          <w:p w14:paraId="36B94457" w14:textId="6F62BC32" w:rsidR="008C6E71" w:rsidRDefault="00FD5B33" w:rsidP="00821A46">
            <w:r>
              <w:rPr>
                <w:lang w:val="en-US"/>
              </w:rPr>
              <w:t>…</w:t>
            </w:r>
          </w:p>
        </w:tc>
        <w:tc>
          <w:tcPr>
            <w:tcW w:w="1847" w:type="dxa"/>
          </w:tcPr>
          <w:p w14:paraId="7C7F980B" w14:textId="39DAB889" w:rsidR="008C6E71" w:rsidRDefault="00FD5B33" w:rsidP="00821A46">
            <w:r>
              <w:rPr>
                <w:lang w:val="en-US"/>
              </w:rPr>
              <w:t>…</w:t>
            </w:r>
          </w:p>
        </w:tc>
        <w:tc>
          <w:tcPr>
            <w:tcW w:w="985" w:type="dxa"/>
          </w:tcPr>
          <w:p w14:paraId="45F8CC84" w14:textId="16E628AD" w:rsidR="008C6E71" w:rsidRDefault="00FD5B33" w:rsidP="00821A46">
            <w:r>
              <w:rPr>
                <w:lang w:val="en-US"/>
              </w:rPr>
              <w:t>…</w:t>
            </w:r>
          </w:p>
        </w:tc>
      </w:tr>
      <w:tr w:rsidR="008C6E71" w14:paraId="2D3451C4" w14:textId="77777777" w:rsidTr="00FD5B33">
        <w:tc>
          <w:tcPr>
            <w:tcW w:w="1415" w:type="dxa"/>
          </w:tcPr>
          <w:p w14:paraId="206CEB98" w14:textId="16B34493" w:rsidR="008C6E71" w:rsidRDefault="00FD5B33" w:rsidP="00821A46">
            <w:r>
              <w:rPr>
                <w:lang w:val="en-US"/>
              </w:rPr>
              <w:t>…</w:t>
            </w:r>
          </w:p>
        </w:tc>
        <w:tc>
          <w:tcPr>
            <w:tcW w:w="1416" w:type="dxa"/>
          </w:tcPr>
          <w:p w14:paraId="0D96E4CA" w14:textId="765A7911" w:rsidR="008C6E71" w:rsidRDefault="00FD5B33" w:rsidP="00821A46">
            <w:r>
              <w:rPr>
                <w:lang w:val="en-US"/>
              </w:rPr>
              <w:t>…</w:t>
            </w:r>
          </w:p>
        </w:tc>
        <w:tc>
          <w:tcPr>
            <w:tcW w:w="1416" w:type="dxa"/>
          </w:tcPr>
          <w:p w14:paraId="70D3C031" w14:textId="07E36DD3" w:rsidR="008C6E71" w:rsidRDefault="00FD5B33" w:rsidP="00821A46">
            <w:r>
              <w:rPr>
                <w:lang w:val="en-US"/>
              </w:rPr>
              <w:t>…</w:t>
            </w:r>
          </w:p>
        </w:tc>
        <w:tc>
          <w:tcPr>
            <w:tcW w:w="1135" w:type="dxa"/>
          </w:tcPr>
          <w:p w14:paraId="06811B74" w14:textId="3AF8F9D1" w:rsidR="008C6E71" w:rsidRDefault="00FD5B33" w:rsidP="00821A46">
            <w:r>
              <w:rPr>
                <w:lang w:val="en-US"/>
              </w:rPr>
              <w:t>…</w:t>
            </w:r>
          </w:p>
        </w:tc>
        <w:tc>
          <w:tcPr>
            <w:tcW w:w="1697" w:type="dxa"/>
          </w:tcPr>
          <w:p w14:paraId="2206EA2A" w14:textId="7C94894F" w:rsidR="008C6E71" w:rsidRDefault="00FD5B33" w:rsidP="00821A46">
            <w:r>
              <w:rPr>
                <w:lang w:val="en-US"/>
              </w:rPr>
              <w:t>…</w:t>
            </w:r>
          </w:p>
        </w:tc>
        <w:tc>
          <w:tcPr>
            <w:tcW w:w="1847" w:type="dxa"/>
          </w:tcPr>
          <w:p w14:paraId="7E52097F" w14:textId="6964995A" w:rsidR="008C6E71" w:rsidRDefault="00FD5B33" w:rsidP="00821A46">
            <w:r>
              <w:rPr>
                <w:lang w:val="en-US"/>
              </w:rPr>
              <w:t>…</w:t>
            </w:r>
          </w:p>
        </w:tc>
        <w:tc>
          <w:tcPr>
            <w:tcW w:w="985" w:type="dxa"/>
          </w:tcPr>
          <w:p w14:paraId="2C434ED7" w14:textId="535C0310" w:rsidR="008C6E71" w:rsidRDefault="00FD5B33" w:rsidP="00821A46">
            <w:r>
              <w:rPr>
                <w:lang w:val="en-US"/>
              </w:rPr>
              <w:t>…</w:t>
            </w:r>
          </w:p>
        </w:tc>
      </w:tr>
    </w:tbl>
    <w:p w14:paraId="51A60B44" w14:textId="6A3FC61E" w:rsidR="00AC21F7" w:rsidRDefault="00C6024D" w:rsidP="00C6024D">
      <w:pPr>
        <w:pStyle w:val="2"/>
      </w:pPr>
      <w:bookmarkStart w:id="133" w:name="_Toc109285183"/>
      <w:r>
        <w:t>Юзабилити</w:t>
      </w:r>
      <w:bookmarkEnd w:id="133"/>
    </w:p>
    <w:p w14:paraId="6033F4FC" w14:textId="7C4125EC" w:rsidR="00082702" w:rsidRPr="001B44B9" w:rsidRDefault="00317160" w:rsidP="00C6024D">
      <w:r>
        <w:t xml:space="preserve">Наиболее важной функцией Просмотрщика является быстрый экспорт значений ПАР для функции ОМП: Пользователь загружает осциллограмму, Просмотрщик предлагает позиции установки указок «КЗ» и «ПД» </w:t>
      </w:r>
      <w:r w:rsidRPr="00317160">
        <w:t>(</w:t>
      </w:r>
      <w:r>
        <w:t>Элемент №26, рис.</w:t>
      </w:r>
      <w:r>
        <w:fldChar w:fldCharType="begin"/>
      </w:r>
      <w:r>
        <w:instrText xml:space="preserve"> REF Рис_1_new2 \h </w:instrText>
      </w:r>
      <w:r>
        <w:fldChar w:fldCharType="separate"/>
      </w:r>
      <w:r w:rsidR="003C0EF8">
        <w:rPr>
          <w:noProof/>
        </w:rPr>
        <w:t>3</w:t>
      </w:r>
      <w:r>
        <w:fldChar w:fldCharType="end"/>
      </w:r>
      <w:r>
        <w:t>, п.</w:t>
      </w:r>
      <w:r>
        <w:fldChar w:fldCharType="begin"/>
      </w:r>
      <w:r>
        <w:instrText xml:space="preserve"> REF _Ref109284700 \w \h </w:instrText>
      </w:r>
      <w:r>
        <w:fldChar w:fldCharType="separate"/>
      </w:r>
      <w:r w:rsidR="003C0EF8">
        <w:t>2.3.2.25</w:t>
      </w:r>
      <w:r>
        <w:fldChar w:fldCharType="end"/>
      </w:r>
      <w:r w:rsidRPr="00317160">
        <w:t>)</w:t>
      </w:r>
      <w:r w:rsidR="001B44B9">
        <w:t>. Далее Пользователь выбирает пункт меню «Инструменты» -</w:t>
      </w:r>
      <w:r w:rsidR="001B44B9" w:rsidRPr="001B44B9">
        <w:t xml:space="preserve">&gt; </w:t>
      </w:r>
      <w:r w:rsidR="001B44B9">
        <w:t xml:space="preserve">«Сохранить файл измерений для ОМП», Просмотрщик сохраняет файл измерений </w:t>
      </w:r>
      <w:r w:rsidR="001B44B9" w:rsidRPr="001B44B9">
        <w:t>*.</w:t>
      </w:r>
      <w:r w:rsidR="001B44B9">
        <w:rPr>
          <w:lang w:val="en-US"/>
        </w:rPr>
        <w:t>ui</w:t>
      </w:r>
      <w:r w:rsidR="001B44B9">
        <w:t xml:space="preserve"> для функции ОМП. </w:t>
      </w:r>
    </w:p>
    <w:p w14:paraId="651EFFD2" w14:textId="77777777" w:rsidR="00082702" w:rsidRDefault="00082702">
      <w:pPr>
        <w:spacing w:before="0"/>
        <w:jc w:val="left"/>
      </w:pPr>
      <w:r>
        <w:br w:type="page"/>
      </w:r>
    </w:p>
    <w:p w14:paraId="400B2938" w14:textId="2958DA7F" w:rsidR="005D0EDC" w:rsidRDefault="005D0EDC" w:rsidP="005D0EDC">
      <w:pPr>
        <w:pStyle w:val="1"/>
      </w:pPr>
      <w:bookmarkStart w:id="134" w:name="_Toc109285184"/>
      <w:r>
        <w:lastRenderedPageBreak/>
        <w:t>Условия приёмки</w:t>
      </w:r>
      <w:bookmarkEnd w:id="134"/>
    </w:p>
    <w:p w14:paraId="7B8DB3A3" w14:textId="6AABCEA8" w:rsidR="005D0EDC" w:rsidRPr="005D0EDC" w:rsidRDefault="005D0EDC" w:rsidP="00E025E6">
      <w:pPr>
        <w:jc w:val="left"/>
      </w:pPr>
      <w:r>
        <w:t>Работа по ТЗ считается завершённой, если:</w:t>
      </w:r>
      <w:r>
        <w:br/>
        <w:t>01. Функционал продукта соответствует требуемому</w:t>
      </w:r>
      <w:r w:rsidR="001B44B9">
        <w:t xml:space="preserve"> функционалу </w:t>
      </w:r>
      <w:r>
        <w:t>по настоящему ТЗ</w:t>
      </w:r>
      <w:r w:rsidRPr="005D0EDC">
        <w:t>;</w:t>
      </w:r>
    </w:p>
    <w:p w14:paraId="62C1E06F" w14:textId="5EE1BBA2" w:rsidR="005D0EDC" w:rsidRPr="005D0EDC" w:rsidRDefault="005D0EDC" w:rsidP="005D0EDC">
      <w:r w:rsidRPr="005D0EDC">
        <w:t>02</w:t>
      </w:r>
      <w:r>
        <w:t>. Проведено обучение стороннего специалиста основным разделам и библиотекам исходного кода проекта.</w:t>
      </w:r>
    </w:p>
    <w:p w14:paraId="6A0B0D96" w14:textId="02C07C59" w:rsidR="00AC21F7" w:rsidRDefault="00AC21F7" w:rsidP="00AC21F7">
      <w:pPr>
        <w:pStyle w:val="1"/>
      </w:pPr>
      <w:bookmarkStart w:id="135" w:name="_Toc109285185"/>
      <w:r>
        <w:t>Приложение</w:t>
      </w:r>
      <w:r w:rsidR="00DF4C9D">
        <w:t xml:space="preserve"> 1</w:t>
      </w:r>
      <w:bookmarkEnd w:id="135"/>
    </w:p>
    <w:p w14:paraId="4515242F" w14:textId="428D4D71" w:rsidR="00AC21F7" w:rsidRPr="00AC21F7" w:rsidRDefault="00AC21F7" w:rsidP="00AC21F7">
      <w:pPr>
        <w:pStyle w:val="2"/>
      </w:pPr>
      <w:bookmarkStart w:id="136" w:name="_Toc109285186"/>
      <w:r>
        <w:t>Сокращения и аббревиатуры</w:t>
      </w:r>
      <w:bookmarkEnd w:id="136"/>
    </w:p>
    <w:tbl>
      <w:tblPr>
        <w:tblStyle w:val="af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3"/>
        <w:gridCol w:w="4814"/>
      </w:tblGrid>
      <w:tr w:rsidR="00AC21F7" w14:paraId="7F6736F5" w14:textId="77777777" w:rsidTr="00AC21F7">
        <w:tc>
          <w:tcPr>
            <w:tcW w:w="4813" w:type="dxa"/>
          </w:tcPr>
          <w:p w14:paraId="5B4BE6D7" w14:textId="3EF3F659" w:rsidR="00AC21F7" w:rsidRDefault="00AC21F7" w:rsidP="00B61AF3">
            <w:r>
              <w:t>КЗ</w:t>
            </w:r>
          </w:p>
        </w:tc>
        <w:tc>
          <w:tcPr>
            <w:tcW w:w="4814" w:type="dxa"/>
          </w:tcPr>
          <w:p w14:paraId="09E3B36E" w14:textId="303E7FB6" w:rsidR="00AC21F7" w:rsidRDefault="00AC21F7" w:rsidP="00B61AF3">
            <w:r>
              <w:t>Короткое замыкание</w:t>
            </w:r>
          </w:p>
        </w:tc>
      </w:tr>
      <w:tr w:rsidR="00AC21F7" w14:paraId="2B21DD14" w14:textId="77777777" w:rsidTr="00AC21F7">
        <w:tc>
          <w:tcPr>
            <w:tcW w:w="4813" w:type="dxa"/>
          </w:tcPr>
          <w:p w14:paraId="35B45774" w14:textId="4B9766A4" w:rsidR="00AC21F7" w:rsidRDefault="00AC21F7" w:rsidP="00AC21F7">
            <w:r>
              <w:t>ОМП</w:t>
            </w:r>
          </w:p>
        </w:tc>
        <w:tc>
          <w:tcPr>
            <w:tcW w:w="4814" w:type="dxa"/>
          </w:tcPr>
          <w:p w14:paraId="628BE01E" w14:textId="0A497401" w:rsidR="00AC21F7" w:rsidRDefault="00AC21F7" w:rsidP="00AC21F7">
            <w:r>
              <w:t>Определение места повреждения</w:t>
            </w:r>
          </w:p>
        </w:tc>
      </w:tr>
      <w:tr w:rsidR="00AC21F7" w14:paraId="5DC15B3F" w14:textId="77777777" w:rsidTr="00AC21F7">
        <w:tc>
          <w:tcPr>
            <w:tcW w:w="4813" w:type="dxa"/>
          </w:tcPr>
          <w:p w14:paraId="6A19735E" w14:textId="5DD661D1" w:rsidR="00AC21F7" w:rsidRDefault="00AC21F7" w:rsidP="00AC21F7">
            <w:r>
              <w:t>ОС</w:t>
            </w:r>
          </w:p>
        </w:tc>
        <w:tc>
          <w:tcPr>
            <w:tcW w:w="4814" w:type="dxa"/>
          </w:tcPr>
          <w:p w14:paraId="6D6BDB1A" w14:textId="04737847" w:rsidR="00AC21F7" w:rsidRDefault="00AC21F7" w:rsidP="00AC21F7">
            <w:r>
              <w:t>Операционная система</w:t>
            </w:r>
          </w:p>
        </w:tc>
      </w:tr>
      <w:tr w:rsidR="00AC21F7" w14:paraId="4FCB73DE" w14:textId="77777777" w:rsidTr="00AC21F7">
        <w:tc>
          <w:tcPr>
            <w:tcW w:w="4813" w:type="dxa"/>
          </w:tcPr>
          <w:p w14:paraId="57A944C6" w14:textId="4B28F200" w:rsidR="00AC21F7" w:rsidRDefault="00AC21F7" w:rsidP="00AC21F7">
            <w:r>
              <w:t>ПАР</w:t>
            </w:r>
          </w:p>
        </w:tc>
        <w:tc>
          <w:tcPr>
            <w:tcW w:w="4814" w:type="dxa"/>
          </w:tcPr>
          <w:p w14:paraId="13C0355A" w14:textId="1EFEEE06" w:rsidR="00AC21F7" w:rsidRPr="00317160" w:rsidRDefault="00AC21F7" w:rsidP="00AC21F7">
            <w:r>
              <w:t>Параметры аварийного режима</w:t>
            </w:r>
            <w:r w:rsidR="00317160">
              <w:t xml:space="preserve"> </w:t>
            </w:r>
            <w:r w:rsidR="00317160" w:rsidRPr="00317160">
              <w:t>(</w:t>
            </w:r>
            <w:r w:rsidR="00317160">
              <w:t>комплексные значения токов/напряжений для режима КЗ и предшествовавшего ему нагрузочного</w:t>
            </w:r>
            <w:r w:rsidR="00317160" w:rsidRPr="00317160">
              <w:t>)</w:t>
            </w:r>
          </w:p>
        </w:tc>
      </w:tr>
      <w:tr w:rsidR="00AC21F7" w14:paraId="658471A2" w14:textId="77777777" w:rsidTr="00AC21F7">
        <w:tc>
          <w:tcPr>
            <w:tcW w:w="4813" w:type="dxa"/>
          </w:tcPr>
          <w:p w14:paraId="4D2B1D9C" w14:textId="68B6389D" w:rsidR="00AC21F7" w:rsidRDefault="00AC21F7" w:rsidP="00B61AF3">
            <w:r>
              <w:t>ПК</w:t>
            </w:r>
          </w:p>
        </w:tc>
        <w:tc>
          <w:tcPr>
            <w:tcW w:w="4814" w:type="dxa"/>
          </w:tcPr>
          <w:p w14:paraId="0A1BBF3E" w14:textId="31A6D486" w:rsidR="00AC21F7" w:rsidRDefault="00AC21F7" w:rsidP="00B61AF3">
            <w:r>
              <w:t>Программный комплекс</w:t>
            </w:r>
          </w:p>
        </w:tc>
      </w:tr>
      <w:tr w:rsidR="00AC21F7" w14:paraId="0CB8AD9E" w14:textId="77777777" w:rsidTr="00AC21F7">
        <w:tc>
          <w:tcPr>
            <w:tcW w:w="4813" w:type="dxa"/>
          </w:tcPr>
          <w:p w14:paraId="250831F7" w14:textId="77777777" w:rsidR="00AC21F7" w:rsidRDefault="00AC21F7" w:rsidP="00B61AF3"/>
        </w:tc>
        <w:tc>
          <w:tcPr>
            <w:tcW w:w="4814" w:type="dxa"/>
          </w:tcPr>
          <w:p w14:paraId="4671899A" w14:textId="77777777" w:rsidR="00AC21F7" w:rsidRDefault="00AC21F7" w:rsidP="00B61AF3"/>
        </w:tc>
      </w:tr>
      <w:tr w:rsidR="00AC21F7" w14:paraId="458F2389" w14:textId="77777777" w:rsidTr="00AC21F7">
        <w:tc>
          <w:tcPr>
            <w:tcW w:w="4813" w:type="dxa"/>
          </w:tcPr>
          <w:p w14:paraId="23E9439E" w14:textId="77777777" w:rsidR="00AC21F7" w:rsidRDefault="00AC21F7" w:rsidP="00B61AF3"/>
        </w:tc>
        <w:tc>
          <w:tcPr>
            <w:tcW w:w="4814" w:type="dxa"/>
          </w:tcPr>
          <w:p w14:paraId="46D3C73C" w14:textId="77777777" w:rsidR="00AC21F7" w:rsidRDefault="00AC21F7" w:rsidP="00B61AF3"/>
        </w:tc>
      </w:tr>
    </w:tbl>
    <w:p w14:paraId="50E347F1" w14:textId="0D8B2D75" w:rsidR="00B61AF3" w:rsidRDefault="00285E63" w:rsidP="00285E63">
      <w:pPr>
        <w:pStyle w:val="2"/>
      </w:pPr>
      <w:bookmarkStart w:id="137" w:name="_Toc109285187"/>
      <w:r>
        <w:t>Предположения и зависимости</w:t>
      </w:r>
      <w:bookmarkEnd w:id="137"/>
    </w:p>
    <w:p w14:paraId="4575BE2E" w14:textId="6CD60A49" w:rsidR="00285E63" w:rsidRDefault="00285E63" w:rsidP="00285E63">
      <w:r>
        <w:t>Реализация просмотрщика осциллограмм в виде отдельного приложения сторонним разработчиком потребует его включение в основную программу</w:t>
      </w:r>
      <w:r w:rsidR="00CE707E">
        <w:t xml:space="preserve"> ОМП</w:t>
      </w:r>
      <w:r>
        <w:t>. Необходимо прописать требования к выходной структуре передавамых данных.</w:t>
      </w:r>
      <w:r w:rsidR="00CE707E">
        <w:t xml:space="preserve"> Это будет описано в отдельном ТЗ.</w:t>
      </w:r>
    </w:p>
    <w:p w14:paraId="22597CFA" w14:textId="77777777" w:rsidR="00392886" w:rsidRDefault="00392886" w:rsidP="00285E63"/>
    <w:p w14:paraId="5E1C4E7F" w14:textId="46BB7F6E" w:rsidR="00392886" w:rsidRDefault="00392886" w:rsidP="00392886">
      <w:pPr>
        <w:pStyle w:val="2"/>
      </w:pPr>
      <w:bookmarkStart w:id="138" w:name="_Toc109285188"/>
      <w:r>
        <w:t>Список литературы</w:t>
      </w:r>
      <w:bookmarkEnd w:id="138"/>
    </w:p>
    <w:p w14:paraId="2F9CE53B" w14:textId="2EF3F305" w:rsidR="00392886" w:rsidRDefault="004D0308" w:rsidP="00392886">
      <w:pPr>
        <w:pStyle w:val="a"/>
        <w:numPr>
          <w:ilvl w:val="0"/>
          <w:numId w:val="12"/>
        </w:numPr>
      </w:pPr>
      <w:r w:rsidRPr="003830F3">
        <w:t>[</w:t>
      </w:r>
      <w:bookmarkStart w:id="139" w:name="Лит_1"/>
      <w:r w:rsidRPr="003830F3">
        <w:t>1</w:t>
      </w:r>
      <w:bookmarkEnd w:id="139"/>
      <w:r w:rsidRPr="003830F3">
        <w:t>]</w:t>
      </w:r>
      <w:r>
        <w:rPr>
          <w:lang w:val="en-US"/>
        </w:rPr>
        <w:t> </w:t>
      </w:r>
      <w:r w:rsidR="00392886">
        <w:t xml:space="preserve">Описание формата осциллограмм </w:t>
      </w:r>
      <w:r w:rsidR="00392886">
        <w:rPr>
          <w:lang w:val="en-US"/>
        </w:rPr>
        <w:t>Comtrade</w:t>
      </w:r>
      <w:r w:rsidR="00392886" w:rsidRPr="003830F3">
        <w:t xml:space="preserve">. </w:t>
      </w:r>
      <w:hyperlink r:id="rId134" w:history="1">
        <w:r w:rsidR="00392886" w:rsidRPr="001E167E">
          <w:rPr>
            <w:rStyle w:val="afd"/>
            <w:lang w:val="en-US"/>
          </w:rPr>
          <w:t>https</w:t>
        </w:r>
        <w:r w:rsidR="00392886" w:rsidRPr="00392886">
          <w:rPr>
            <w:rStyle w:val="afd"/>
          </w:rPr>
          <w:t>://</w:t>
        </w:r>
        <w:r w:rsidR="00392886" w:rsidRPr="001E167E">
          <w:rPr>
            <w:rStyle w:val="afd"/>
            <w:lang w:val="en-US"/>
          </w:rPr>
          <w:t>sank</w:t>
        </w:r>
        <w:r w:rsidR="00392886" w:rsidRPr="00392886">
          <w:rPr>
            <w:rStyle w:val="afd"/>
          </w:rPr>
          <w:t>6.</w:t>
        </w:r>
        <w:r w:rsidR="00392886" w:rsidRPr="001E167E">
          <w:rPr>
            <w:rStyle w:val="afd"/>
            <w:lang w:val="en-US"/>
          </w:rPr>
          <w:t>ru</w:t>
        </w:r>
        <w:r w:rsidR="00392886" w:rsidRPr="00392886">
          <w:rPr>
            <w:rStyle w:val="afd"/>
          </w:rPr>
          <w:t>/</w:t>
        </w:r>
        <w:r w:rsidR="00392886" w:rsidRPr="001E167E">
          <w:rPr>
            <w:rStyle w:val="afd"/>
            <w:lang w:val="en-US"/>
          </w:rPr>
          <w:t>docs</w:t>
        </w:r>
        <w:r w:rsidR="00392886" w:rsidRPr="00392886">
          <w:rPr>
            <w:rStyle w:val="afd"/>
          </w:rPr>
          <w:t>_</w:t>
        </w:r>
        <w:r w:rsidR="00392886" w:rsidRPr="001E167E">
          <w:rPr>
            <w:rStyle w:val="afd"/>
            <w:lang w:val="en-US"/>
          </w:rPr>
          <w:t>comtrade</w:t>
        </w:r>
        <w:r w:rsidR="00392886" w:rsidRPr="00392886">
          <w:rPr>
            <w:rStyle w:val="afd"/>
          </w:rPr>
          <w:t>_</w:t>
        </w:r>
        <w:r w:rsidR="00392886" w:rsidRPr="001E167E">
          <w:rPr>
            <w:rStyle w:val="afd"/>
            <w:lang w:val="en-US"/>
          </w:rPr>
          <w:t>viewer</w:t>
        </w:r>
        <w:r w:rsidR="00392886" w:rsidRPr="00392886">
          <w:rPr>
            <w:rStyle w:val="afd"/>
          </w:rPr>
          <w:t>/</w:t>
        </w:r>
        <w:r w:rsidR="00392886" w:rsidRPr="001E167E">
          <w:rPr>
            <w:rStyle w:val="afd"/>
            <w:lang w:val="en-US"/>
          </w:rPr>
          <w:t>comtrade</w:t>
        </w:r>
        <w:r w:rsidR="00392886" w:rsidRPr="00392886">
          <w:rPr>
            <w:rStyle w:val="afd"/>
          </w:rPr>
          <w:t>.</w:t>
        </w:r>
        <w:r w:rsidR="00392886" w:rsidRPr="001E167E">
          <w:rPr>
            <w:rStyle w:val="afd"/>
            <w:lang w:val="en-US"/>
          </w:rPr>
          <w:t>html</w:t>
        </w:r>
      </w:hyperlink>
      <w:r w:rsidR="00392886">
        <w:t xml:space="preserve"> </w:t>
      </w:r>
      <w:r w:rsidR="00392886" w:rsidRPr="00392886">
        <w:t>(</w:t>
      </w:r>
      <w:r w:rsidR="00392886">
        <w:t>Дата обращения: 05.07.2022</w:t>
      </w:r>
      <w:r w:rsidR="00392886" w:rsidRPr="00392886">
        <w:t>)</w:t>
      </w:r>
      <w:r w:rsidR="00392886">
        <w:t>.</w:t>
      </w:r>
      <w:r w:rsidR="00392886" w:rsidRPr="00392886">
        <w:t xml:space="preserve"> </w:t>
      </w:r>
      <w:r w:rsidR="00A82B6D">
        <w:t xml:space="preserve">Литература с описанием формата файлов </w:t>
      </w:r>
      <w:r w:rsidR="00A82B6D">
        <w:rPr>
          <w:lang w:val="en-US"/>
        </w:rPr>
        <w:t>Comtrade</w:t>
      </w:r>
      <w:r w:rsidR="00304FFE">
        <w:t xml:space="preserve"> также приведен</w:t>
      </w:r>
      <w:r w:rsidR="00A82B6D">
        <w:t>а</w:t>
      </w:r>
      <w:r w:rsidR="00304FFE">
        <w:t xml:space="preserve"> в папке «</w:t>
      </w:r>
      <w:hyperlink r:id="rId135" w:history="1">
        <w:r w:rsidR="00304FFE" w:rsidRPr="00A82B6D">
          <w:rPr>
            <w:rStyle w:val="afd"/>
            <w:lang w:val="en-US"/>
          </w:rPr>
          <w:t>DATA</w:t>
        </w:r>
      </w:hyperlink>
      <w:r w:rsidR="00304FFE">
        <w:t>»</w:t>
      </w:r>
      <w:r w:rsidR="00A61855">
        <w:t>.</w:t>
      </w:r>
    </w:p>
    <w:p w14:paraId="3CF12395" w14:textId="4DA187AB" w:rsidR="00304FFE" w:rsidRDefault="00E969B7" w:rsidP="00392886">
      <w:pPr>
        <w:pStyle w:val="a"/>
        <w:numPr>
          <w:ilvl w:val="0"/>
          <w:numId w:val="12"/>
        </w:numPr>
      </w:pPr>
      <w:r w:rsidRPr="00E969B7">
        <w:t xml:space="preserve">[2] </w:t>
      </w:r>
      <w:r>
        <w:t xml:space="preserve">Описание различий форматов </w:t>
      </w:r>
      <w:r>
        <w:rPr>
          <w:lang w:val="en-US"/>
        </w:rPr>
        <w:t>Comtrade</w:t>
      </w:r>
      <w:r w:rsidRPr="00E969B7">
        <w:t xml:space="preserve"> </w:t>
      </w:r>
      <w:r>
        <w:t>1991</w:t>
      </w:r>
      <w:r w:rsidRPr="00E969B7">
        <w:t>, 1999, 2013. (</w:t>
      </w:r>
      <w:r>
        <w:t>копия файла сохранена в папке «</w:t>
      </w:r>
      <w:hyperlink r:id="rId136" w:history="1">
        <w:r w:rsidRPr="00E969B7">
          <w:rPr>
            <w:rStyle w:val="afd"/>
            <w:lang w:val="en-US"/>
          </w:rPr>
          <w:t>DATA</w:t>
        </w:r>
      </w:hyperlink>
      <w:r>
        <w:t>»</w:t>
      </w:r>
      <w:r w:rsidRPr="00E969B7">
        <w:t>)</w:t>
      </w:r>
    </w:p>
    <w:p w14:paraId="2BE42846" w14:textId="66659FD5" w:rsidR="00E53B52" w:rsidRDefault="00E53B52" w:rsidP="00E53B52">
      <w:pPr>
        <w:pStyle w:val="a"/>
        <w:numPr>
          <w:ilvl w:val="0"/>
          <w:numId w:val="12"/>
        </w:numPr>
      </w:pPr>
      <w:r w:rsidRPr="00E969B7">
        <w:t>[</w:t>
      </w:r>
      <w:bookmarkStart w:id="140" w:name="Лит_3"/>
      <w:r w:rsidRPr="00E53B52">
        <w:t>3</w:t>
      </w:r>
      <w:bookmarkEnd w:id="140"/>
      <w:r w:rsidRPr="00E969B7">
        <w:t>]</w:t>
      </w:r>
      <w:r w:rsidRPr="00E53B52">
        <w:t xml:space="preserve"> </w:t>
      </w:r>
      <w:r>
        <w:t xml:space="preserve">Метод симметричных составляющих. </w:t>
      </w:r>
      <w:hyperlink r:id="rId137" w:history="1">
        <w:r w:rsidRPr="00617288">
          <w:rPr>
            <w:rStyle w:val="afd"/>
          </w:rPr>
          <w:t>https://ru.wikipedia.org/wiki/%D0%9C%D0%B5%D1%82%D0%BE%D0%B4_%D1%81%D0%B8%D0%BC%D0%BC%D0%B5%D1%82%D1%80%D0%B8%D1%87%D0%BD%D1%8B%D1%85_%D1%81%D0%BE%D1%81%D1%82%D0%B0%D0%B2%D0%BB%D1%8F%D1%8E%D1%89%D0%B8%D1%85</w:t>
        </w:r>
      </w:hyperlink>
      <w:r>
        <w:t xml:space="preserve"> </w:t>
      </w:r>
      <w:r w:rsidRPr="00E53B52">
        <w:t>(</w:t>
      </w:r>
      <w:r>
        <w:t>Дата обращения 19.07.2022</w:t>
      </w:r>
      <w:r w:rsidRPr="00E53B52">
        <w:t>)</w:t>
      </w:r>
      <w:r>
        <w:t>.</w:t>
      </w:r>
      <w:r w:rsidR="00501A6B">
        <w:t xml:space="preserve"> Копия страницы сохранена в прикреплённой папке «</w:t>
      </w:r>
      <w:hyperlink r:id="rId138" w:history="1">
        <w:r w:rsidR="00501A6B" w:rsidRPr="00501A6B">
          <w:rPr>
            <w:rStyle w:val="afd"/>
            <w:lang w:val="en-US"/>
          </w:rPr>
          <w:t>DATA</w:t>
        </w:r>
      </w:hyperlink>
      <w:r w:rsidR="00501A6B">
        <w:t xml:space="preserve">». </w:t>
      </w:r>
    </w:p>
    <w:p w14:paraId="1DFDB5F8" w14:textId="1C64B045" w:rsidR="00501A6B" w:rsidRPr="00501A6B" w:rsidRDefault="00CE6963" w:rsidP="00501A6B">
      <w:pPr>
        <w:pStyle w:val="a"/>
        <w:numPr>
          <w:ilvl w:val="0"/>
          <w:numId w:val="12"/>
        </w:numPr>
      </w:pPr>
      <w:r w:rsidRPr="00CE6963">
        <w:t>[</w:t>
      </w:r>
      <w:bookmarkStart w:id="141" w:name="Лит_4"/>
      <w:r w:rsidRPr="00CE6963">
        <w:t>4</w:t>
      </w:r>
      <w:bookmarkEnd w:id="141"/>
      <w:r w:rsidRPr="00CE6963">
        <w:t xml:space="preserve">] </w:t>
      </w:r>
      <w:r w:rsidR="00501A6B" w:rsidRPr="00501A6B">
        <w:t>Основы теории цепей : учеб. для вузов / Г. В. Зевеке, П. А. Ионкин, А. В. Нетушил, С. В. Страхов. − 5-е изд., перераб. — М. : Энергоатомиздат, 1989. − 528 с.</w:t>
      </w:r>
      <w:r w:rsidR="00501A6B">
        <w:t xml:space="preserve"> </w:t>
      </w:r>
      <w:r w:rsidR="00501A6B" w:rsidRPr="00501A6B">
        <w:t>(</w:t>
      </w:r>
      <w:r w:rsidR="00501A6B">
        <w:t>Копия в папке «</w:t>
      </w:r>
      <w:hyperlink r:id="rId139" w:history="1">
        <w:r w:rsidR="00501A6B" w:rsidRPr="00501A6B">
          <w:rPr>
            <w:rStyle w:val="afd"/>
            <w:lang w:val="en-US"/>
          </w:rPr>
          <w:t>DATA</w:t>
        </w:r>
      </w:hyperlink>
      <w:r w:rsidR="00501A6B">
        <w:t>»</w:t>
      </w:r>
      <w:r w:rsidR="00501A6B" w:rsidRPr="00501A6B">
        <w:t>)</w:t>
      </w:r>
    </w:p>
    <w:p w14:paraId="1B55AD59" w14:textId="39AB490D" w:rsidR="00501A6B" w:rsidRDefault="003C0EF8" w:rsidP="001B44B9">
      <w:pPr>
        <w:pStyle w:val="a"/>
        <w:numPr>
          <w:ilvl w:val="0"/>
          <w:numId w:val="12"/>
        </w:numPr>
      </w:pPr>
      <w:r w:rsidRPr="003C0EF8">
        <w:t>[</w:t>
      </w:r>
      <w:bookmarkStart w:id="142" w:name="Лит_5"/>
      <w:r w:rsidRPr="003C0EF8">
        <w:t>5</w:t>
      </w:r>
      <w:bookmarkEnd w:id="142"/>
      <w:r w:rsidRPr="003C0EF8">
        <w:t xml:space="preserve">] </w:t>
      </w:r>
      <w:r w:rsidR="001B44B9">
        <w:t xml:space="preserve">Преобразование Фурье. </w:t>
      </w:r>
      <w:hyperlink r:id="rId140" w:history="1">
        <w:r w:rsidR="001B44B9" w:rsidRPr="00617288">
          <w:rPr>
            <w:rStyle w:val="afd"/>
          </w:rPr>
          <w:t>https://ru.wikipedia.org/wiki/%D0%9F%D1%80%D0%B5%D0%BE%D0%B1%D1%80%D0%B0%D0%B7%D0%BE%D0%B2%D0%B0%D0%BD%D0%B8%D0%B5_%D0%A4%D1%83%D1%80%D1%8C%D0%B5</w:t>
        </w:r>
      </w:hyperlink>
      <w:r w:rsidR="001B44B9">
        <w:t xml:space="preserve"> </w:t>
      </w:r>
      <w:r w:rsidR="001B44B9" w:rsidRPr="001B44B9">
        <w:t>(</w:t>
      </w:r>
      <w:r w:rsidR="001B44B9">
        <w:t>Дата обращения: 21.07.2022</w:t>
      </w:r>
      <w:r w:rsidR="001B44B9" w:rsidRPr="001B44B9">
        <w:t>)</w:t>
      </w:r>
      <w:r>
        <w:t xml:space="preserve">. </w:t>
      </w:r>
      <w:r w:rsidR="009321ED" w:rsidRPr="00501A6B">
        <w:t>(</w:t>
      </w:r>
      <w:r w:rsidR="009321ED">
        <w:t>Копия в папке «</w:t>
      </w:r>
      <w:hyperlink r:id="rId141" w:history="1">
        <w:r w:rsidR="009321ED" w:rsidRPr="00501A6B">
          <w:rPr>
            <w:rStyle w:val="afd"/>
            <w:lang w:val="en-US"/>
          </w:rPr>
          <w:t>DATA</w:t>
        </w:r>
      </w:hyperlink>
      <w:r w:rsidR="009321ED">
        <w:t>»</w:t>
      </w:r>
      <w:r w:rsidR="009321ED" w:rsidRPr="00501A6B">
        <w:t>)</w:t>
      </w:r>
    </w:p>
    <w:p w14:paraId="612571B3" w14:textId="7B1E52E8" w:rsidR="003C0EF8" w:rsidRPr="00392886" w:rsidRDefault="003C0EF8" w:rsidP="003C0EF8">
      <w:pPr>
        <w:pStyle w:val="a"/>
        <w:numPr>
          <w:ilvl w:val="0"/>
          <w:numId w:val="12"/>
        </w:numPr>
      </w:pPr>
      <w:r w:rsidRPr="003C0EF8">
        <w:t>[</w:t>
      </w:r>
      <w:bookmarkStart w:id="143" w:name="Лит_6"/>
      <w:r w:rsidRPr="003C0EF8">
        <w:t>6</w:t>
      </w:r>
      <w:bookmarkEnd w:id="143"/>
      <w:r w:rsidRPr="003C0EF8">
        <w:t xml:space="preserve">] </w:t>
      </w:r>
      <w:r>
        <w:t xml:space="preserve">Суть преобразования Фурье. </w:t>
      </w:r>
      <w:hyperlink r:id="rId142" w:history="1">
        <w:r w:rsidRPr="00617288">
          <w:rPr>
            <w:rStyle w:val="afd"/>
          </w:rPr>
          <w:t>https://faultan.ru/articles/osc/essence_of_fourier_transform/</w:t>
        </w:r>
      </w:hyperlink>
      <w:r>
        <w:t xml:space="preserve"> </w:t>
      </w:r>
      <w:r w:rsidRPr="001B44B9">
        <w:t>(</w:t>
      </w:r>
      <w:r>
        <w:t>Дата обращения: 21.07.2022</w:t>
      </w:r>
      <w:r w:rsidRPr="001B44B9">
        <w:t>)</w:t>
      </w:r>
      <w:r>
        <w:t xml:space="preserve">. </w:t>
      </w:r>
      <w:r w:rsidR="009321ED" w:rsidRPr="00501A6B">
        <w:t>(</w:t>
      </w:r>
      <w:r w:rsidR="009321ED">
        <w:t>Копия в папке «</w:t>
      </w:r>
      <w:hyperlink r:id="rId143" w:history="1">
        <w:r w:rsidR="009321ED" w:rsidRPr="00501A6B">
          <w:rPr>
            <w:rStyle w:val="afd"/>
            <w:lang w:val="en-US"/>
          </w:rPr>
          <w:t>DATA</w:t>
        </w:r>
      </w:hyperlink>
      <w:r w:rsidR="009321ED">
        <w:t>»</w:t>
      </w:r>
      <w:r w:rsidR="009321ED" w:rsidRPr="00501A6B">
        <w:t>)</w:t>
      </w:r>
    </w:p>
    <w:p w14:paraId="7EFC4981" w14:textId="77777777" w:rsidR="00392886" w:rsidRDefault="00392886" w:rsidP="00285E63"/>
    <w:p w14:paraId="341DE82C" w14:textId="77777777" w:rsidR="002454E2" w:rsidRDefault="002454E2" w:rsidP="00285E63"/>
    <w:p w14:paraId="7A1CAA28" w14:textId="45B9969D" w:rsidR="007B34A2" w:rsidRDefault="007B34A2" w:rsidP="007B34A2">
      <w:pPr>
        <w:pStyle w:val="1"/>
      </w:pPr>
      <w:bookmarkStart w:id="144" w:name="_Ref108083623"/>
      <w:bookmarkStart w:id="145" w:name="_Toc109285189"/>
      <w:bookmarkStart w:id="146" w:name="_Ref109285570"/>
      <w:r>
        <w:lastRenderedPageBreak/>
        <w:t xml:space="preserve">Приложение </w:t>
      </w:r>
      <w:bookmarkEnd w:id="144"/>
      <w:r w:rsidR="00DF4C9D">
        <w:t>2</w:t>
      </w:r>
      <w:bookmarkEnd w:id="145"/>
      <w:bookmarkEnd w:id="146"/>
    </w:p>
    <w:p w14:paraId="3F327202" w14:textId="6D1C23AF" w:rsidR="007B34A2" w:rsidRDefault="007B34A2" w:rsidP="007B34A2">
      <w:r>
        <w:t>Механизм взаимодействия с «ПК ОМП».</w:t>
      </w:r>
      <w:r w:rsidR="00395554">
        <w:t xml:space="preserve"> В текущей версии ТЗ этот механизм не реализуется. Вместо него требуется сохранение файла выходных ПАРов в соответствии с п. </w:t>
      </w:r>
      <w:r w:rsidR="00395554">
        <w:fldChar w:fldCharType="begin"/>
      </w:r>
      <w:r w:rsidR="00395554">
        <w:instrText xml:space="preserve"> REF _Ref109285535 \w \h </w:instrText>
      </w:r>
      <w:r w:rsidR="00395554">
        <w:fldChar w:fldCharType="separate"/>
      </w:r>
      <w:r w:rsidR="00395554">
        <w:t>2.3.6.2</w:t>
      </w:r>
      <w:r w:rsidR="00395554">
        <w:fldChar w:fldCharType="end"/>
      </w:r>
      <w:r w:rsidR="00395554">
        <w:t>.</w:t>
      </w:r>
    </w:p>
    <w:p w14:paraId="4DFC74B8" w14:textId="77777777" w:rsidR="007B34A2" w:rsidRDefault="007B34A2" w:rsidP="007B34A2"/>
    <w:p w14:paraId="2A87B2B9" w14:textId="77777777" w:rsidR="007B34A2" w:rsidRPr="007B34A2" w:rsidRDefault="007B34A2" w:rsidP="007B34A2">
      <w:pPr>
        <w:sectPr w:rsidR="007B34A2" w:rsidRPr="007B34A2" w:rsidSect="004A0FCA">
          <w:headerReference w:type="default" r:id="rId144"/>
          <w:footerReference w:type="default" r:id="rId145"/>
          <w:headerReference w:type="first" r:id="rId146"/>
          <w:footerReference w:type="first" r:id="rId147"/>
          <w:pgSz w:w="11906" w:h="16838"/>
          <w:pgMar w:top="851" w:right="851" w:bottom="1134" w:left="1134" w:header="420" w:footer="499" w:gutter="0"/>
          <w:cols w:space="708"/>
          <w:titlePg/>
          <w:docGrid w:linePitch="360"/>
        </w:sectPr>
      </w:pPr>
    </w:p>
    <w:p w14:paraId="5F9C121D" w14:textId="4A378DC0" w:rsidR="004A0FCA" w:rsidRDefault="004A0FCA" w:rsidP="004A0FCA">
      <w:pPr>
        <w:pStyle w:val="1"/>
      </w:pPr>
      <w:bookmarkStart w:id="147" w:name="_Toc109285190"/>
      <w:bookmarkStart w:id="148" w:name="_Ref108014438"/>
      <w:r>
        <w:lastRenderedPageBreak/>
        <w:t>Приложение</w:t>
      </w:r>
      <w:r w:rsidR="00BA1305">
        <w:t xml:space="preserve"> 3</w:t>
      </w:r>
      <w:bookmarkEnd w:id="147"/>
      <w:r>
        <w:t xml:space="preserve"> </w:t>
      </w:r>
      <w:bookmarkEnd w:id="148"/>
      <w:r>
        <w:t xml:space="preserve"> </w:t>
      </w:r>
    </w:p>
    <w:p w14:paraId="50806D67" w14:textId="1CD4DDAE" w:rsidR="003701CC" w:rsidRPr="003701CC" w:rsidRDefault="003701CC" w:rsidP="003701CC">
      <w:r>
        <w:t>Основное окно визуализации осциллограммы в увеличенном масштабе</w:t>
      </w:r>
      <w:r w:rsidR="00B60BD9">
        <w:t xml:space="preserve"> с перечнем элементов</w:t>
      </w:r>
      <w:r>
        <w:t>.</w:t>
      </w:r>
    </w:p>
    <w:p w14:paraId="38638BFC" w14:textId="0C702957" w:rsidR="004A0FCA" w:rsidRPr="004A0FCA" w:rsidRDefault="00C07CC0" w:rsidP="004A0FCA">
      <w:r w:rsidRPr="00C07CC0">
        <w:t xml:space="preserve"> </w:t>
      </w:r>
      <w:r>
        <w:object w:dxaOrig="27300" w:dyaOrig="17325" w14:anchorId="48DA34BB">
          <v:shape id="_x0000_i1086" type="#_x0000_t75" style="width:696.55pt;height:441.2pt" o:ole="">
            <v:imagedata r:id="rId148" o:title=""/>
          </v:shape>
          <o:OLEObject Type="Embed" ProgID="Visio.Drawing.15" ShapeID="_x0000_i1086" DrawAspect="Content" ObjectID="_1719907772" r:id="rId149"/>
        </w:object>
      </w:r>
    </w:p>
    <w:sectPr w:rsidR="004A0FCA" w:rsidRPr="004A0FCA" w:rsidSect="002454E2">
      <w:pgSz w:w="16838" w:h="11906" w:orient="landscape"/>
      <w:pgMar w:top="851" w:right="1134" w:bottom="1134" w:left="851" w:header="420" w:footer="49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EEE7643" w14:textId="77777777" w:rsidR="00961476" w:rsidRDefault="00961476" w:rsidP="00455C53">
      <w:r>
        <w:separator/>
      </w:r>
    </w:p>
    <w:p w14:paraId="6D3B9392" w14:textId="77777777" w:rsidR="00961476" w:rsidRDefault="00961476"/>
  </w:endnote>
  <w:endnote w:type="continuationSeparator" w:id="0">
    <w:p w14:paraId="0F58B100" w14:textId="77777777" w:rsidR="00961476" w:rsidRDefault="00961476" w:rsidP="00455C53">
      <w:r>
        <w:continuationSeparator/>
      </w:r>
    </w:p>
    <w:p w14:paraId="588B1860" w14:textId="77777777" w:rsidR="00961476" w:rsidRDefault="0096147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Pragmatica">
    <w:altName w:val="Times New Roman"/>
    <w:charset w:val="00"/>
    <w:family w:val="auto"/>
    <w:pitch w:val="variable"/>
    <w:sig w:usb0="00000003" w:usb1="00000000" w:usb2="00000000" w:usb3="00000000" w:csb0="00000001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CDC1825" w14:textId="77777777" w:rsidR="003C0EF8" w:rsidRPr="007914D4" w:rsidRDefault="003C0EF8" w:rsidP="00D92D1B">
    <w:pPr>
      <w:pStyle w:val="af5"/>
      <w:rPr>
        <w:sz w:val="20"/>
        <w:szCs w:val="20"/>
      </w:rPr>
    </w:pPr>
    <w:r>
      <w:rPr>
        <w:noProof/>
        <w:sz w:val="20"/>
        <w:szCs w:val="20"/>
        <w:lang w:eastAsia="ru-RU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AB7BC85" wp14:editId="25C81EA6">
              <wp:simplePos x="0" y="0"/>
              <wp:positionH relativeFrom="column">
                <wp:posOffset>0</wp:posOffset>
              </wp:positionH>
              <wp:positionV relativeFrom="paragraph">
                <wp:posOffset>3810</wp:posOffset>
              </wp:positionV>
              <wp:extent cx="6019165" cy="0"/>
              <wp:effectExtent l="9525" t="13335" r="10160" b="5715"/>
              <wp:wrapNone/>
              <wp:docPr id="10" name="AutoShape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019165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20FDB12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6" o:spid="_x0000_s1026" type="#_x0000_t32" style="position:absolute;margin-left:0;margin-top:.3pt;width:473.95pt;height: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"/>
          </w:pict>
        </mc:Fallback>
      </mc:AlternateContent>
    </w:r>
    <w:r>
      <w:fldChar w:fldCharType="begin"/>
    </w:r>
    <w:r w:rsidRPr="007914D4">
      <w:instrText xml:space="preserve"> </w:instrText>
    </w:r>
    <w:r w:rsidRPr="00925FD0">
      <w:rPr>
        <w:lang w:val="en-US"/>
      </w:rPr>
      <w:instrText>FILENAME</w:instrText>
    </w:r>
    <w:r w:rsidRPr="007914D4">
      <w:instrText xml:space="preserve">   \* </w:instrText>
    </w:r>
    <w:r w:rsidRPr="00925FD0">
      <w:rPr>
        <w:lang w:val="en-US"/>
      </w:rPr>
      <w:instrText>MERGEFORMAT</w:instrText>
    </w:r>
    <w:r w:rsidRPr="007914D4">
      <w:instrText xml:space="preserve"> </w:instrText>
    </w:r>
    <w:r>
      <w:fldChar w:fldCharType="separate"/>
    </w:r>
    <w:r w:rsidRPr="00BE09E4">
      <w:rPr>
        <w:noProof/>
        <w:sz w:val="20"/>
        <w:szCs w:val="20"/>
      </w:rPr>
      <w:t>PC_FaultLoc_techReq_v1.0</w:t>
    </w:r>
    <w:r w:rsidRPr="00BE09E4">
      <w:rPr>
        <w:noProof/>
      </w:rPr>
      <w:t>.docx</w:t>
    </w:r>
    <w:r>
      <w:rPr>
        <w:noProof/>
        <w:sz w:val="20"/>
        <w:szCs w:val="20"/>
      </w:rPr>
      <w:fldChar w:fldCharType="end"/>
    </w:r>
    <w:r w:rsidRPr="007914D4">
      <w:rPr>
        <w:sz w:val="20"/>
        <w:szCs w:val="20"/>
      </w:rPr>
      <w:tab/>
    </w:r>
    <w:r w:rsidRPr="007914D4">
      <w:rPr>
        <w:sz w:val="20"/>
        <w:szCs w:val="20"/>
      </w:rPr>
      <w:tab/>
    </w:r>
    <w:r w:rsidRPr="009F246A">
      <w:rPr>
        <w:sz w:val="20"/>
        <w:szCs w:val="20"/>
      </w:rPr>
      <w:t>Дата</w:t>
    </w:r>
    <w:r w:rsidRPr="007914D4">
      <w:rPr>
        <w:sz w:val="20"/>
        <w:szCs w:val="20"/>
      </w:rPr>
      <w:t xml:space="preserve"> </w:t>
    </w:r>
    <w:r w:rsidRPr="009F246A">
      <w:rPr>
        <w:sz w:val="20"/>
        <w:szCs w:val="20"/>
      </w:rPr>
      <w:t>печати</w:t>
    </w:r>
    <w:r w:rsidRPr="007914D4">
      <w:rPr>
        <w:sz w:val="20"/>
        <w:szCs w:val="20"/>
      </w:rPr>
      <w:t xml:space="preserve">: </w:t>
    </w:r>
    <w:r w:rsidRPr="009F246A">
      <w:rPr>
        <w:sz w:val="20"/>
        <w:szCs w:val="20"/>
        <w:lang w:val="en-US"/>
      </w:rPr>
      <w:fldChar w:fldCharType="begin"/>
    </w:r>
    <w:r w:rsidRPr="009F246A">
      <w:rPr>
        <w:sz w:val="20"/>
        <w:szCs w:val="20"/>
        <w:lang w:val="en-US"/>
      </w:rPr>
      <w:instrText xml:space="preserve"> PRINTDATE  \@ "dd.MM.yyyy"  \* MERGEFORMAT </w:instrText>
    </w:r>
    <w:r w:rsidRPr="009F246A">
      <w:rPr>
        <w:sz w:val="20"/>
        <w:szCs w:val="20"/>
        <w:lang w:val="en-US"/>
      </w:rPr>
      <w:fldChar w:fldCharType="separate"/>
    </w:r>
    <w:r>
      <w:rPr>
        <w:noProof/>
        <w:sz w:val="20"/>
        <w:szCs w:val="20"/>
        <w:lang w:val="en-US"/>
      </w:rPr>
      <w:t>04.05.2022</w:t>
    </w:r>
    <w:r w:rsidRPr="009F246A">
      <w:rPr>
        <w:sz w:val="20"/>
        <w:szCs w:val="20"/>
        <w:lang w:val="en-US"/>
      </w:rPr>
      <w:fldChar w:fldCharType="end"/>
    </w:r>
  </w:p>
  <w:p w14:paraId="62971FC0" w14:textId="77777777" w:rsidR="003C0EF8" w:rsidRPr="007914D4" w:rsidRDefault="003C0EF8" w:rsidP="00D92D1B">
    <w:pPr>
      <w:pStyle w:val="af5"/>
      <w:rPr>
        <w:sz w:val="20"/>
        <w:szCs w:val="2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236F1A8" w14:textId="77777777" w:rsidR="003C0EF8" w:rsidRPr="0003571B" w:rsidRDefault="003C0EF8">
    <w:pPr>
      <w:pStyle w:val="af5"/>
      <w:rPr>
        <w:sz w:val="20"/>
        <w:szCs w:val="20"/>
        <w:lang w:val="en-US"/>
      </w:rPr>
    </w:pPr>
    <w:r>
      <w:rPr>
        <w:noProof/>
        <w:sz w:val="20"/>
        <w:szCs w:val="20"/>
        <w:lang w:eastAsia="ru-RU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D88BCC5" wp14:editId="71BEA303">
              <wp:simplePos x="0" y="0"/>
              <wp:positionH relativeFrom="column">
                <wp:posOffset>-43180</wp:posOffset>
              </wp:positionH>
              <wp:positionV relativeFrom="paragraph">
                <wp:posOffset>11430</wp:posOffset>
              </wp:positionV>
              <wp:extent cx="6019165" cy="0"/>
              <wp:effectExtent l="13970" t="11430" r="5715" b="7620"/>
              <wp:wrapNone/>
              <wp:docPr id="6" name="AutoShap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019165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3EAB7C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4" o:spid="_x0000_s1026" type="#_x0000_t32" style="position:absolute;margin-left:-3.4pt;margin-top:.9pt;width:473.95pt;height:0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"/>
          </w:pict>
        </mc:Fallback>
      </mc:AlternateContent>
    </w:r>
    <w:r>
      <w:fldChar w:fldCharType="begin"/>
    </w:r>
    <w:r w:rsidRPr="0003571B">
      <w:rPr>
        <w:lang w:val="en-US"/>
      </w:rPr>
      <w:instrText xml:space="preserve"> </w:instrText>
    </w:r>
    <w:r w:rsidRPr="00925FD0">
      <w:rPr>
        <w:lang w:val="en-US"/>
      </w:rPr>
      <w:instrText>FILENAME</w:instrText>
    </w:r>
    <w:r w:rsidRPr="0003571B">
      <w:rPr>
        <w:lang w:val="en-US"/>
      </w:rPr>
      <w:instrText xml:space="preserve">   \* </w:instrText>
    </w:r>
    <w:r w:rsidRPr="00925FD0">
      <w:rPr>
        <w:lang w:val="en-US"/>
      </w:rPr>
      <w:instrText>MERGEFORMAT</w:instrText>
    </w:r>
    <w:r w:rsidRPr="0003571B">
      <w:rPr>
        <w:lang w:val="en-US"/>
      </w:rPr>
      <w:instrText xml:space="preserve"> </w:instrText>
    </w:r>
    <w:r>
      <w:fldChar w:fldCharType="separate"/>
    </w:r>
    <w:r w:rsidRPr="0003571B">
      <w:rPr>
        <w:noProof/>
        <w:sz w:val="20"/>
        <w:szCs w:val="20"/>
        <w:lang w:val="en-US"/>
      </w:rPr>
      <w:t>PC_Oscill_techReq_v1.0</w:t>
    </w:r>
    <w:r w:rsidRPr="0003571B">
      <w:rPr>
        <w:noProof/>
        <w:lang w:val="en-US"/>
      </w:rPr>
      <w:t>.docx</w:t>
    </w:r>
    <w:r>
      <w:rPr>
        <w:noProof/>
      </w:rPr>
      <w:fldChar w:fldCharType="end"/>
    </w:r>
    <w:r w:rsidRPr="0003571B">
      <w:rPr>
        <w:sz w:val="20"/>
        <w:szCs w:val="20"/>
        <w:lang w:val="en-US"/>
      </w:rPr>
      <w:tab/>
    </w:r>
    <w:r w:rsidRPr="0003571B">
      <w:rPr>
        <w:sz w:val="20"/>
        <w:szCs w:val="20"/>
        <w:lang w:val="en-US"/>
      </w:rPr>
      <w:tab/>
    </w:r>
    <w:r w:rsidRPr="009F246A">
      <w:rPr>
        <w:sz w:val="20"/>
        <w:szCs w:val="20"/>
      </w:rPr>
      <w:t>Дата</w:t>
    </w:r>
    <w:r w:rsidRPr="0003571B">
      <w:rPr>
        <w:sz w:val="20"/>
        <w:szCs w:val="20"/>
        <w:lang w:val="en-US"/>
      </w:rPr>
      <w:t xml:space="preserve"> </w:t>
    </w:r>
    <w:r w:rsidRPr="009F246A">
      <w:rPr>
        <w:sz w:val="20"/>
        <w:szCs w:val="20"/>
      </w:rPr>
      <w:t>печати</w:t>
    </w:r>
    <w:r w:rsidRPr="0003571B">
      <w:rPr>
        <w:sz w:val="20"/>
        <w:szCs w:val="20"/>
        <w:lang w:val="en-US"/>
      </w:rPr>
      <w:t xml:space="preserve">: </w:t>
    </w:r>
    <w:r>
      <w:rPr>
        <w:sz w:val="20"/>
        <w:szCs w:val="20"/>
        <w:lang w:val="en-US"/>
      </w:rPr>
      <w:fldChar w:fldCharType="begin"/>
    </w:r>
    <w:r>
      <w:rPr>
        <w:sz w:val="20"/>
        <w:szCs w:val="20"/>
        <w:lang w:val="en-US"/>
      </w:rPr>
      <w:instrText xml:space="preserve"> PRINTDATE  \@ "dd.MM.yyyy"  \* MERGEFORMAT </w:instrText>
    </w:r>
    <w:r>
      <w:rPr>
        <w:sz w:val="20"/>
        <w:szCs w:val="20"/>
        <w:lang w:val="en-US"/>
      </w:rPr>
      <w:fldChar w:fldCharType="separate"/>
    </w:r>
    <w:r>
      <w:rPr>
        <w:noProof/>
        <w:sz w:val="20"/>
        <w:szCs w:val="20"/>
        <w:lang w:val="en-US"/>
      </w:rPr>
      <w:t>04.05.2022</w:t>
    </w:r>
    <w:r>
      <w:rPr>
        <w:sz w:val="20"/>
        <w:szCs w:val="20"/>
        <w:lang w:val="en-US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A3619CE" w14:textId="77777777" w:rsidR="00961476" w:rsidRDefault="00961476" w:rsidP="00455C53">
      <w:r>
        <w:separator/>
      </w:r>
    </w:p>
    <w:p w14:paraId="4888C0C9" w14:textId="77777777" w:rsidR="00961476" w:rsidRDefault="00961476"/>
  </w:footnote>
  <w:footnote w:type="continuationSeparator" w:id="0">
    <w:p w14:paraId="06DA9D84" w14:textId="77777777" w:rsidR="00961476" w:rsidRDefault="00961476" w:rsidP="00455C53">
      <w:r>
        <w:continuationSeparator/>
      </w:r>
    </w:p>
    <w:p w14:paraId="0BD9851B" w14:textId="77777777" w:rsidR="00961476" w:rsidRDefault="00961476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8125271" w14:textId="2B829926" w:rsidR="003C0EF8" w:rsidRPr="009F246A" w:rsidRDefault="003C0EF8" w:rsidP="00D92D1B">
    <w:pPr>
      <w:pStyle w:val="af3"/>
      <w:tabs>
        <w:tab w:val="clear" w:pos="4677"/>
        <w:tab w:val="right" w:pos="8520"/>
      </w:tabs>
      <w:rPr>
        <w:sz w:val="20"/>
        <w:szCs w:val="20"/>
      </w:rPr>
    </w:pPr>
    <w:r>
      <w:rPr>
        <w:noProof/>
        <w:sz w:val="20"/>
        <w:szCs w:val="20"/>
        <w:lang w:eastAsia="ru-RU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6B6416C6" wp14:editId="79CA8E08">
              <wp:simplePos x="0" y="0"/>
              <wp:positionH relativeFrom="column">
                <wp:posOffset>0</wp:posOffset>
              </wp:positionH>
              <wp:positionV relativeFrom="paragraph">
                <wp:posOffset>233045</wp:posOffset>
              </wp:positionV>
              <wp:extent cx="6019165" cy="0"/>
              <wp:effectExtent l="9525" t="13970" r="10160" b="5080"/>
              <wp:wrapNone/>
              <wp:docPr id="11" name="AutoShap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019165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54393AB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5" o:spid="_x0000_s1026" type="#_x0000_t32" style="position:absolute;margin-left:0;margin-top:18.35pt;width:473.95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"/>
          </w:pict>
        </mc:Fallback>
      </mc:AlternateContent>
    </w:r>
    <w:r w:rsidRPr="009F246A">
      <w:rPr>
        <w:sz w:val="20"/>
        <w:szCs w:val="20"/>
      </w:rPr>
      <w:t>ООО «</w:t>
    </w:r>
    <w:r>
      <w:rPr>
        <w:sz w:val="20"/>
        <w:szCs w:val="20"/>
      </w:rPr>
      <w:t>НТК Приборэнерго</w:t>
    </w:r>
    <w:r w:rsidRPr="009F246A">
      <w:rPr>
        <w:sz w:val="20"/>
        <w:szCs w:val="20"/>
      </w:rPr>
      <w:t>»</w:t>
    </w:r>
    <w:r w:rsidRPr="007F2426">
      <w:rPr>
        <w:sz w:val="20"/>
        <w:szCs w:val="20"/>
      </w:rPr>
      <w:tab/>
    </w:r>
    <w:r>
      <w:rPr>
        <w:sz w:val="20"/>
        <w:szCs w:val="20"/>
      </w:rPr>
      <w:t xml:space="preserve">ПК </w:t>
    </w:r>
    <w:r>
      <w:rPr>
        <w:sz w:val="20"/>
        <w:szCs w:val="20"/>
        <w:lang w:val="en-US"/>
      </w:rPr>
      <w:t>iOsc</w:t>
    </w:r>
    <w:r>
      <w:rPr>
        <w:sz w:val="20"/>
        <w:szCs w:val="20"/>
      </w:rPr>
      <w:t xml:space="preserve"> </w:t>
    </w:r>
    <w:r w:rsidRPr="007F2426">
      <w:rPr>
        <w:sz w:val="20"/>
        <w:szCs w:val="20"/>
      </w:rPr>
      <w:tab/>
    </w:r>
    <w:r w:rsidRPr="009F246A">
      <w:rPr>
        <w:sz w:val="20"/>
        <w:szCs w:val="20"/>
      </w:rPr>
      <w:fldChar w:fldCharType="begin"/>
    </w:r>
    <w:r w:rsidRPr="009F246A">
      <w:rPr>
        <w:sz w:val="20"/>
        <w:szCs w:val="20"/>
      </w:rPr>
      <w:instrText>PAGE</w:instrText>
    </w:r>
    <w:r w:rsidRPr="009F246A">
      <w:rPr>
        <w:sz w:val="20"/>
        <w:szCs w:val="20"/>
      </w:rPr>
      <w:fldChar w:fldCharType="separate"/>
    </w:r>
    <w:r w:rsidR="00E01EDA">
      <w:rPr>
        <w:noProof/>
        <w:sz w:val="20"/>
        <w:szCs w:val="20"/>
      </w:rPr>
      <w:t>14</w:t>
    </w:r>
    <w:r w:rsidRPr="009F246A">
      <w:rPr>
        <w:sz w:val="20"/>
        <w:szCs w:val="20"/>
      </w:rPr>
      <w:fldChar w:fldCharType="end"/>
    </w:r>
    <w:r w:rsidRPr="007F2426">
      <w:rPr>
        <w:sz w:val="20"/>
        <w:szCs w:val="20"/>
      </w:rPr>
      <w:t>/</w:t>
    </w:r>
    <w:r w:rsidRPr="009F246A">
      <w:rPr>
        <w:sz w:val="20"/>
        <w:szCs w:val="20"/>
      </w:rPr>
      <w:fldChar w:fldCharType="begin"/>
    </w:r>
    <w:r w:rsidRPr="009F246A">
      <w:rPr>
        <w:sz w:val="20"/>
        <w:szCs w:val="20"/>
      </w:rPr>
      <w:instrText>NUMPAGES</w:instrText>
    </w:r>
    <w:r w:rsidRPr="009F246A">
      <w:rPr>
        <w:sz w:val="20"/>
        <w:szCs w:val="20"/>
      </w:rPr>
      <w:fldChar w:fldCharType="separate"/>
    </w:r>
    <w:r w:rsidR="00E01EDA">
      <w:rPr>
        <w:noProof/>
        <w:sz w:val="20"/>
        <w:szCs w:val="20"/>
      </w:rPr>
      <w:t>45</w:t>
    </w:r>
    <w:r w:rsidRPr="009F246A">
      <w:rPr>
        <w:sz w:val="20"/>
        <w:szCs w:val="20"/>
      </w:rPr>
      <w:fldChar w:fldCharType="end"/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6E458CC" w14:textId="77777777" w:rsidR="003C0EF8" w:rsidRPr="009F246A" w:rsidRDefault="003C0EF8" w:rsidP="00D92D1B">
    <w:pPr>
      <w:pStyle w:val="af3"/>
      <w:rPr>
        <w:sz w:val="20"/>
        <w:szCs w:val="20"/>
      </w:rPr>
    </w:pPr>
    <w:r>
      <w:rPr>
        <w:noProof/>
        <w:sz w:val="20"/>
        <w:szCs w:val="20"/>
        <w:lang w:eastAsia="ru-RU"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094C821A" wp14:editId="5727D0F9">
              <wp:simplePos x="0" y="0"/>
              <wp:positionH relativeFrom="column">
                <wp:posOffset>-43180</wp:posOffset>
              </wp:positionH>
              <wp:positionV relativeFrom="paragraph">
                <wp:posOffset>245110</wp:posOffset>
              </wp:positionV>
              <wp:extent cx="6019165" cy="0"/>
              <wp:effectExtent l="13970" t="6985" r="5715" b="12065"/>
              <wp:wrapNone/>
              <wp:docPr id="8" name="AutoShap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019165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766BB67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2" o:spid="_x0000_s1026" type="#_x0000_t32" style="position:absolute;margin-left:-3.4pt;margin-top:19.3pt;width:473.95pt;height:0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"/>
          </w:pict>
        </mc:Fallback>
      </mc:AlternateContent>
    </w:r>
    <w:r w:rsidRPr="009F246A">
      <w:rPr>
        <w:sz w:val="20"/>
        <w:szCs w:val="20"/>
      </w:rPr>
      <w:t>ООО «</w:t>
    </w:r>
    <w:r>
      <w:rPr>
        <w:sz w:val="20"/>
        <w:szCs w:val="20"/>
      </w:rPr>
      <w:t>НТК Приборэнерго</w:t>
    </w:r>
    <w:r w:rsidRPr="009F246A">
      <w:rPr>
        <w:sz w:val="20"/>
        <w:szCs w:val="20"/>
      </w:rPr>
      <w:t>»</w:t>
    </w:r>
    <w:r w:rsidRPr="009F246A">
      <w:rPr>
        <w:sz w:val="20"/>
        <w:szCs w:val="20"/>
      </w:rPr>
      <w:tab/>
    </w:r>
    <w:r w:rsidRPr="009F246A">
      <w:rPr>
        <w:sz w:val="20"/>
        <w:szCs w:val="20"/>
      </w:rP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CC1307"/>
    <w:multiLevelType w:val="hybridMultilevel"/>
    <w:tmpl w:val="747063CE"/>
    <w:lvl w:ilvl="0" w:tplc="3604A682">
      <w:start w:val="1"/>
      <w:numFmt w:val="decimalZero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>
    <w:nsid w:val="11715169"/>
    <w:multiLevelType w:val="hybridMultilevel"/>
    <w:tmpl w:val="963638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6CA78EB"/>
    <w:multiLevelType w:val="multilevel"/>
    <w:tmpl w:val="A97A4F0A"/>
    <w:lvl w:ilvl="0">
      <w:start w:val="1"/>
      <w:numFmt w:val="decimal"/>
      <w:pStyle w:val="1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pStyle w:val="2"/>
      <w:isLgl/>
      <w:lvlText w:val="%1.%2."/>
      <w:lvlJc w:val="left"/>
      <w:pPr>
        <w:ind w:left="1080" w:hanging="720"/>
      </w:pPr>
      <w:rPr>
        <w:rFonts w:ascii="Times New Roman" w:hAnsi="Times New Roman" w:cs="Times New Roman" w:hint="default"/>
      </w:rPr>
    </w:lvl>
    <w:lvl w:ilvl="2">
      <w:start w:val="1"/>
      <w:numFmt w:val="decimal"/>
      <w:pStyle w:val="3"/>
      <w:isLgl/>
      <w:lvlText w:val="%1.%2.%3."/>
      <w:lvlJc w:val="left"/>
      <w:pPr>
        <w:ind w:left="108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>
    <w:nsid w:val="215F764C"/>
    <w:multiLevelType w:val="hybridMultilevel"/>
    <w:tmpl w:val="081EE45E"/>
    <w:lvl w:ilvl="0" w:tplc="C1823D2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A2471DE"/>
    <w:multiLevelType w:val="hybridMultilevel"/>
    <w:tmpl w:val="6B3692B6"/>
    <w:lvl w:ilvl="0" w:tplc="D44CE978">
      <w:start w:val="1"/>
      <w:numFmt w:val="decimal"/>
      <w:pStyle w:val="10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>
    <w:nsid w:val="30387FB8"/>
    <w:multiLevelType w:val="multilevel"/>
    <w:tmpl w:val="38CE8374"/>
    <w:lvl w:ilvl="0">
      <w:start w:val="1"/>
      <w:numFmt w:val="decimal"/>
      <w:pStyle w:val="a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6">
    <w:nsid w:val="355E1316"/>
    <w:multiLevelType w:val="hybridMultilevel"/>
    <w:tmpl w:val="BCF6BCF4"/>
    <w:lvl w:ilvl="0" w:tplc="C1823D2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6790B26"/>
    <w:multiLevelType w:val="multilevel"/>
    <w:tmpl w:val="A73E7FCA"/>
    <w:lvl w:ilvl="0">
      <w:start w:val="2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60" w:hanging="6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>
    <w:nsid w:val="3AFB71CF"/>
    <w:multiLevelType w:val="hybridMultilevel"/>
    <w:tmpl w:val="5BBCA49E"/>
    <w:lvl w:ilvl="0" w:tplc="204C7462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B304FA9"/>
    <w:multiLevelType w:val="multilevel"/>
    <w:tmpl w:val="A73E7FCA"/>
    <w:lvl w:ilvl="0">
      <w:start w:val="2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60" w:hanging="6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>
    <w:nsid w:val="483F60CB"/>
    <w:multiLevelType w:val="hybridMultilevel"/>
    <w:tmpl w:val="62549DCE"/>
    <w:lvl w:ilvl="0" w:tplc="8158820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9271BED"/>
    <w:multiLevelType w:val="hybridMultilevel"/>
    <w:tmpl w:val="1A8A90E0"/>
    <w:lvl w:ilvl="0" w:tplc="D022580E">
      <w:start w:val="1"/>
      <w:numFmt w:val="bullet"/>
      <w:pStyle w:val="a0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513E6B23"/>
    <w:multiLevelType w:val="hybridMultilevel"/>
    <w:tmpl w:val="B32E7478"/>
    <w:lvl w:ilvl="0" w:tplc="09F4454A">
      <w:start w:val="18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5CA5C80"/>
    <w:multiLevelType w:val="hybridMultilevel"/>
    <w:tmpl w:val="6FE0534E"/>
    <w:lvl w:ilvl="0" w:tplc="3B0E19FE">
      <w:start w:val="1"/>
      <w:numFmt w:val="bullet"/>
      <w:pStyle w:val="a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95B4DC8"/>
    <w:multiLevelType w:val="hybridMultilevel"/>
    <w:tmpl w:val="895045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BD30676"/>
    <w:multiLevelType w:val="hybridMultilevel"/>
    <w:tmpl w:val="95CC5E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41E194F"/>
    <w:multiLevelType w:val="multilevel"/>
    <w:tmpl w:val="67F80702"/>
    <w:lvl w:ilvl="0">
      <w:start w:val="2"/>
      <w:numFmt w:val="decimal"/>
      <w:lvlText w:val="%1"/>
      <w:lvlJc w:val="left"/>
      <w:pPr>
        <w:ind w:left="660" w:hanging="660"/>
      </w:pPr>
      <w:rPr>
        <w:rFonts w:hint="default"/>
        <w:b/>
      </w:rPr>
    </w:lvl>
    <w:lvl w:ilvl="1">
      <w:start w:val="3"/>
      <w:numFmt w:val="decimal"/>
      <w:lvlText w:val="%1.%2"/>
      <w:lvlJc w:val="left"/>
      <w:pPr>
        <w:ind w:left="900" w:hanging="660"/>
      </w:pPr>
      <w:rPr>
        <w:rFonts w:hint="default"/>
        <w:b/>
      </w:rPr>
    </w:lvl>
    <w:lvl w:ilvl="2">
      <w:start w:val="3"/>
      <w:numFmt w:val="decimal"/>
      <w:lvlText w:val="%1.%2.%3"/>
      <w:lvlJc w:val="left"/>
      <w:pPr>
        <w:ind w:left="120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44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04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22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288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312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3720" w:hanging="1800"/>
      </w:pPr>
      <w:rPr>
        <w:rFonts w:hint="default"/>
        <w:b/>
      </w:rPr>
    </w:lvl>
  </w:abstractNum>
  <w:abstractNum w:abstractNumId="17">
    <w:nsid w:val="7B5B2AA0"/>
    <w:multiLevelType w:val="hybridMultilevel"/>
    <w:tmpl w:val="B1FA6502"/>
    <w:lvl w:ilvl="0" w:tplc="9B84C4EA">
      <w:start w:val="1"/>
      <w:numFmt w:val="decimalZero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3"/>
  </w:num>
  <w:num w:numId="3">
    <w:abstractNumId w:val="5"/>
  </w:num>
  <w:num w:numId="4">
    <w:abstractNumId w:val="4"/>
  </w:num>
  <w:num w:numId="5">
    <w:abstractNumId w:val="8"/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</w:num>
  <w:num w:numId="8">
    <w:abstractNumId w:val="17"/>
  </w:num>
  <w:num w:numId="9">
    <w:abstractNumId w:val="6"/>
  </w:num>
  <w:num w:numId="10">
    <w:abstractNumId w:val="11"/>
  </w:num>
  <w:num w:numId="11">
    <w:abstractNumId w:val="15"/>
  </w:num>
  <w:num w:numId="12">
    <w:abstractNumId w:val="14"/>
  </w:num>
  <w:num w:numId="13">
    <w:abstractNumId w:val="10"/>
  </w:num>
  <w:num w:numId="14">
    <w:abstractNumId w:val="3"/>
  </w:num>
  <w:num w:numId="15">
    <w:abstractNumId w:val="12"/>
  </w:num>
  <w:num w:numId="16">
    <w:abstractNumId w:val="16"/>
  </w:num>
  <w:num w:numId="17">
    <w:abstractNumId w:val="7"/>
  </w:num>
  <w:num w:numId="18">
    <w:abstractNumId w:val="9"/>
  </w:num>
  <w:num w:numId="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1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attachedTemplate r:id="rId1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624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493D"/>
    <w:rsid w:val="00001424"/>
    <w:rsid w:val="00001DE9"/>
    <w:rsid w:val="00002D6F"/>
    <w:rsid w:val="00003D9E"/>
    <w:rsid w:val="00004B25"/>
    <w:rsid w:val="000119BE"/>
    <w:rsid w:val="000146D3"/>
    <w:rsid w:val="00014E30"/>
    <w:rsid w:val="00015354"/>
    <w:rsid w:val="00016980"/>
    <w:rsid w:val="0002072C"/>
    <w:rsid w:val="00020BCC"/>
    <w:rsid w:val="00020D6E"/>
    <w:rsid w:val="0002130A"/>
    <w:rsid w:val="00021C14"/>
    <w:rsid w:val="00022168"/>
    <w:rsid w:val="000225B1"/>
    <w:rsid w:val="00022F9D"/>
    <w:rsid w:val="000258ED"/>
    <w:rsid w:val="0002602B"/>
    <w:rsid w:val="00027FDD"/>
    <w:rsid w:val="00031CCE"/>
    <w:rsid w:val="00031D95"/>
    <w:rsid w:val="000331D4"/>
    <w:rsid w:val="0003571B"/>
    <w:rsid w:val="00035936"/>
    <w:rsid w:val="0003718C"/>
    <w:rsid w:val="000409BD"/>
    <w:rsid w:val="0004252C"/>
    <w:rsid w:val="00042EF8"/>
    <w:rsid w:val="000441FC"/>
    <w:rsid w:val="00044C70"/>
    <w:rsid w:val="000458D2"/>
    <w:rsid w:val="0004596C"/>
    <w:rsid w:val="00046DB0"/>
    <w:rsid w:val="000470EB"/>
    <w:rsid w:val="0005042F"/>
    <w:rsid w:val="000504FB"/>
    <w:rsid w:val="00050562"/>
    <w:rsid w:val="0005293A"/>
    <w:rsid w:val="0005373E"/>
    <w:rsid w:val="00054432"/>
    <w:rsid w:val="000557BA"/>
    <w:rsid w:val="00056475"/>
    <w:rsid w:val="00056672"/>
    <w:rsid w:val="0005727F"/>
    <w:rsid w:val="00057A3F"/>
    <w:rsid w:val="00060168"/>
    <w:rsid w:val="000605AF"/>
    <w:rsid w:val="00061C9D"/>
    <w:rsid w:val="00062D45"/>
    <w:rsid w:val="00062EFD"/>
    <w:rsid w:val="00063915"/>
    <w:rsid w:val="00063A63"/>
    <w:rsid w:val="000643AA"/>
    <w:rsid w:val="00064DBE"/>
    <w:rsid w:val="0006710C"/>
    <w:rsid w:val="00067714"/>
    <w:rsid w:val="00067837"/>
    <w:rsid w:val="000710F8"/>
    <w:rsid w:val="00071322"/>
    <w:rsid w:val="0007170B"/>
    <w:rsid w:val="00071B74"/>
    <w:rsid w:val="000726DA"/>
    <w:rsid w:val="00072C14"/>
    <w:rsid w:val="00073569"/>
    <w:rsid w:val="0007403B"/>
    <w:rsid w:val="0007513C"/>
    <w:rsid w:val="00075609"/>
    <w:rsid w:val="00075E3E"/>
    <w:rsid w:val="00077003"/>
    <w:rsid w:val="000770C5"/>
    <w:rsid w:val="000777CA"/>
    <w:rsid w:val="000779A2"/>
    <w:rsid w:val="00077D8D"/>
    <w:rsid w:val="00080173"/>
    <w:rsid w:val="00081DF8"/>
    <w:rsid w:val="00082057"/>
    <w:rsid w:val="00082463"/>
    <w:rsid w:val="00082702"/>
    <w:rsid w:val="00082765"/>
    <w:rsid w:val="00082E5E"/>
    <w:rsid w:val="00083901"/>
    <w:rsid w:val="00084C6B"/>
    <w:rsid w:val="00086156"/>
    <w:rsid w:val="000862C4"/>
    <w:rsid w:val="000878D9"/>
    <w:rsid w:val="00087D26"/>
    <w:rsid w:val="0009077F"/>
    <w:rsid w:val="00093614"/>
    <w:rsid w:val="00093AF3"/>
    <w:rsid w:val="00094875"/>
    <w:rsid w:val="00094DD9"/>
    <w:rsid w:val="00094FE1"/>
    <w:rsid w:val="00095E4D"/>
    <w:rsid w:val="00095F39"/>
    <w:rsid w:val="00096CD2"/>
    <w:rsid w:val="00097889"/>
    <w:rsid w:val="00097FC1"/>
    <w:rsid w:val="000A1977"/>
    <w:rsid w:val="000A3514"/>
    <w:rsid w:val="000A384E"/>
    <w:rsid w:val="000A5615"/>
    <w:rsid w:val="000B00DE"/>
    <w:rsid w:val="000B2C06"/>
    <w:rsid w:val="000B3571"/>
    <w:rsid w:val="000B4423"/>
    <w:rsid w:val="000B58F0"/>
    <w:rsid w:val="000B5CF2"/>
    <w:rsid w:val="000B5E8C"/>
    <w:rsid w:val="000B6953"/>
    <w:rsid w:val="000B7120"/>
    <w:rsid w:val="000B7186"/>
    <w:rsid w:val="000B7FF1"/>
    <w:rsid w:val="000C1677"/>
    <w:rsid w:val="000C1CF9"/>
    <w:rsid w:val="000C2FBD"/>
    <w:rsid w:val="000C3449"/>
    <w:rsid w:val="000C43BE"/>
    <w:rsid w:val="000C4788"/>
    <w:rsid w:val="000C4C5A"/>
    <w:rsid w:val="000C5698"/>
    <w:rsid w:val="000C5F5A"/>
    <w:rsid w:val="000C6078"/>
    <w:rsid w:val="000C7555"/>
    <w:rsid w:val="000C7925"/>
    <w:rsid w:val="000D1606"/>
    <w:rsid w:val="000D1A72"/>
    <w:rsid w:val="000D1CDA"/>
    <w:rsid w:val="000D25F0"/>
    <w:rsid w:val="000D399A"/>
    <w:rsid w:val="000D438D"/>
    <w:rsid w:val="000D5F86"/>
    <w:rsid w:val="000D61C5"/>
    <w:rsid w:val="000D760B"/>
    <w:rsid w:val="000D77FB"/>
    <w:rsid w:val="000D7B0B"/>
    <w:rsid w:val="000D7D42"/>
    <w:rsid w:val="000E09E1"/>
    <w:rsid w:val="000E09E2"/>
    <w:rsid w:val="000E1CF0"/>
    <w:rsid w:val="000E2538"/>
    <w:rsid w:val="000E4818"/>
    <w:rsid w:val="000E4F00"/>
    <w:rsid w:val="000E5752"/>
    <w:rsid w:val="000E6C3F"/>
    <w:rsid w:val="000E76ED"/>
    <w:rsid w:val="000F0834"/>
    <w:rsid w:val="000F3216"/>
    <w:rsid w:val="000F43A5"/>
    <w:rsid w:val="000F497C"/>
    <w:rsid w:val="000F683C"/>
    <w:rsid w:val="000F6A18"/>
    <w:rsid w:val="000F6AD8"/>
    <w:rsid w:val="000F7A20"/>
    <w:rsid w:val="001007E9"/>
    <w:rsid w:val="0010311C"/>
    <w:rsid w:val="0010441C"/>
    <w:rsid w:val="001046B4"/>
    <w:rsid w:val="001049D8"/>
    <w:rsid w:val="00105C17"/>
    <w:rsid w:val="00106062"/>
    <w:rsid w:val="00106E4D"/>
    <w:rsid w:val="00107368"/>
    <w:rsid w:val="00110344"/>
    <w:rsid w:val="001128D3"/>
    <w:rsid w:val="00112F73"/>
    <w:rsid w:val="00115027"/>
    <w:rsid w:val="00120AF2"/>
    <w:rsid w:val="00120F67"/>
    <w:rsid w:val="00121331"/>
    <w:rsid w:val="00121F0D"/>
    <w:rsid w:val="0012277C"/>
    <w:rsid w:val="00124055"/>
    <w:rsid w:val="00126007"/>
    <w:rsid w:val="0012615F"/>
    <w:rsid w:val="00126B67"/>
    <w:rsid w:val="001276CF"/>
    <w:rsid w:val="001277B2"/>
    <w:rsid w:val="00130116"/>
    <w:rsid w:val="0013029A"/>
    <w:rsid w:val="001316F2"/>
    <w:rsid w:val="00132074"/>
    <w:rsid w:val="00132162"/>
    <w:rsid w:val="00133EC6"/>
    <w:rsid w:val="00134532"/>
    <w:rsid w:val="001351F9"/>
    <w:rsid w:val="001353F9"/>
    <w:rsid w:val="00136DC8"/>
    <w:rsid w:val="00137DE9"/>
    <w:rsid w:val="00141280"/>
    <w:rsid w:val="00141EA2"/>
    <w:rsid w:val="00142FF3"/>
    <w:rsid w:val="00143708"/>
    <w:rsid w:val="00143EE0"/>
    <w:rsid w:val="00144BA2"/>
    <w:rsid w:val="001451FB"/>
    <w:rsid w:val="00147725"/>
    <w:rsid w:val="001503E7"/>
    <w:rsid w:val="001505D1"/>
    <w:rsid w:val="0015071B"/>
    <w:rsid w:val="00152782"/>
    <w:rsid w:val="00153127"/>
    <w:rsid w:val="001559A5"/>
    <w:rsid w:val="00156A4F"/>
    <w:rsid w:val="00156F3D"/>
    <w:rsid w:val="0016085E"/>
    <w:rsid w:val="001611C9"/>
    <w:rsid w:val="001615AD"/>
    <w:rsid w:val="00162628"/>
    <w:rsid w:val="001633FD"/>
    <w:rsid w:val="001660F5"/>
    <w:rsid w:val="00170287"/>
    <w:rsid w:val="001713F5"/>
    <w:rsid w:val="00171999"/>
    <w:rsid w:val="00171F21"/>
    <w:rsid w:val="001724AA"/>
    <w:rsid w:val="00172D00"/>
    <w:rsid w:val="001739FE"/>
    <w:rsid w:val="00174048"/>
    <w:rsid w:val="00175A82"/>
    <w:rsid w:val="00175A83"/>
    <w:rsid w:val="001767A6"/>
    <w:rsid w:val="00177B91"/>
    <w:rsid w:val="0018081F"/>
    <w:rsid w:val="00181051"/>
    <w:rsid w:val="00181FBB"/>
    <w:rsid w:val="00182CA8"/>
    <w:rsid w:val="0018422A"/>
    <w:rsid w:val="00187936"/>
    <w:rsid w:val="00190CC8"/>
    <w:rsid w:val="00191927"/>
    <w:rsid w:val="00192CBA"/>
    <w:rsid w:val="001931DC"/>
    <w:rsid w:val="0019344E"/>
    <w:rsid w:val="00193D48"/>
    <w:rsid w:val="0019404A"/>
    <w:rsid w:val="00194F1E"/>
    <w:rsid w:val="0019527A"/>
    <w:rsid w:val="00195942"/>
    <w:rsid w:val="00197073"/>
    <w:rsid w:val="001972A4"/>
    <w:rsid w:val="001A08B8"/>
    <w:rsid w:val="001A09FC"/>
    <w:rsid w:val="001A27ED"/>
    <w:rsid w:val="001A381D"/>
    <w:rsid w:val="001A42BF"/>
    <w:rsid w:val="001A58B1"/>
    <w:rsid w:val="001A5D38"/>
    <w:rsid w:val="001A7197"/>
    <w:rsid w:val="001A79D8"/>
    <w:rsid w:val="001B01A5"/>
    <w:rsid w:val="001B127B"/>
    <w:rsid w:val="001B1556"/>
    <w:rsid w:val="001B24B6"/>
    <w:rsid w:val="001B44B9"/>
    <w:rsid w:val="001B464D"/>
    <w:rsid w:val="001B562B"/>
    <w:rsid w:val="001B5D45"/>
    <w:rsid w:val="001B69DC"/>
    <w:rsid w:val="001B728F"/>
    <w:rsid w:val="001B7AF2"/>
    <w:rsid w:val="001C0C42"/>
    <w:rsid w:val="001C18C0"/>
    <w:rsid w:val="001C196B"/>
    <w:rsid w:val="001C2C04"/>
    <w:rsid w:val="001C2C62"/>
    <w:rsid w:val="001C454A"/>
    <w:rsid w:val="001C5BEA"/>
    <w:rsid w:val="001C6B00"/>
    <w:rsid w:val="001C6C50"/>
    <w:rsid w:val="001C77A8"/>
    <w:rsid w:val="001D1492"/>
    <w:rsid w:val="001D3813"/>
    <w:rsid w:val="001D388E"/>
    <w:rsid w:val="001D4BF5"/>
    <w:rsid w:val="001D4F48"/>
    <w:rsid w:val="001D5B56"/>
    <w:rsid w:val="001D5D32"/>
    <w:rsid w:val="001D60D8"/>
    <w:rsid w:val="001D77FE"/>
    <w:rsid w:val="001D7848"/>
    <w:rsid w:val="001D7FBD"/>
    <w:rsid w:val="001E0073"/>
    <w:rsid w:val="001E0589"/>
    <w:rsid w:val="001E1CAF"/>
    <w:rsid w:val="001E2132"/>
    <w:rsid w:val="001E3739"/>
    <w:rsid w:val="001E380C"/>
    <w:rsid w:val="001E3A57"/>
    <w:rsid w:val="001E3B8C"/>
    <w:rsid w:val="001E4371"/>
    <w:rsid w:val="001E4696"/>
    <w:rsid w:val="001E582F"/>
    <w:rsid w:val="001E58C8"/>
    <w:rsid w:val="001E5CEB"/>
    <w:rsid w:val="001E5F53"/>
    <w:rsid w:val="001E6784"/>
    <w:rsid w:val="001E6E15"/>
    <w:rsid w:val="001F04DE"/>
    <w:rsid w:val="001F1B35"/>
    <w:rsid w:val="001F2913"/>
    <w:rsid w:val="001F35D4"/>
    <w:rsid w:val="001F3CC0"/>
    <w:rsid w:val="001F480E"/>
    <w:rsid w:val="001F48F1"/>
    <w:rsid w:val="001F50C2"/>
    <w:rsid w:val="001F5819"/>
    <w:rsid w:val="001F66B3"/>
    <w:rsid w:val="00200062"/>
    <w:rsid w:val="00202116"/>
    <w:rsid w:val="0020287D"/>
    <w:rsid w:val="00203F6F"/>
    <w:rsid w:val="002059F6"/>
    <w:rsid w:val="002073A3"/>
    <w:rsid w:val="0020741B"/>
    <w:rsid w:val="002075BB"/>
    <w:rsid w:val="002077AF"/>
    <w:rsid w:val="002077B4"/>
    <w:rsid w:val="00207E60"/>
    <w:rsid w:val="00207E80"/>
    <w:rsid w:val="00210DA2"/>
    <w:rsid w:val="00211BF6"/>
    <w:rsid w:val="0021207E"/>
    <w:rsid w:val="00213347"/>
    <w:rsid w:val="00213DC6"/>
    <w:rsid w:val="002140EA"/>
    <w:rsid w:val="00214B53"/>
    <w:rsid w:val="002155F5"/>
    <w:rsid w:val="00215B58"/>
    <w:rsid w:val="00220169"/>
    <w:rsid w:val="0022017F"/>
    <w:rsid w:val="00220CBE"/>
    <w:rsid w:val="00222DB4"/>
    <w:rsid w:val="00223AE8"/>
    <w:rsid w:val="00224379"/>
    <w:rsid w:val="00224DA6"/>
    <w:rsid w:val="00225792"/>
    <w:rsid w:val="00226074"/>
    <w:rsid w:val="00226A2C"/>
    <w:rsid w:val="00226CA4"/>
    <w:rsid w:val="00227434"/>
    <w:rsid w:val="002305F1"/>
    <w:rsid w:val="00230761"/>
    <w:rsid w:val="00230D03"/>
    <w:rsid w:val="00233C67"/>
    <w:rsid w:val="00233F8D"/>
    <w:rsid w:val="00234B49"/>
    <w:rsid w:val="002350BD"/>
    <w:rsid w:val="00235A51"/>
    <w:rsid w:val="00235FBB"/>
    <w:rsid w:val="00236197"/>
    <w:rsid w:val="002371FC"/>
    <w:rsid w:val="00240DAB"/>
    <w:rsid w:val="002420DB"/>
    <w:rsid w:val="0024305A"/>
    <w:rsid w:val="00243200"/>
    <w:rsid w:val="00243E08"/>
    <w:rsid w:val="002444B6"/>
    <w:rsid w:val="0024520B"/>
    <w:rsid w:val="002454E2"/>
    <w:rsid w:val="00245F03"/>
    <w:rsid w:val="0024608C"/>
    <w:rsid w:val="00246578"/>
    <w:rsid w:val="00246F08"/>
    <w:rsid w:val="002515E9"/>
    <w:rsid w:val="002516DA"/>
    <w:rsid w:val="00252445"/>
    <w:rsid w:val="002528C8"/>
    <w:rsid w:val="00253E4A"/>
    <w:rsid w:val="00253FD7"/>
    <w:rsid w:val="002565C4"/>
    <w:rsid w:val="002609F9"/>
    <w:rsid w:val="00261BCF"/>
    <w:rsid w:val="00262C19"/>
    <w:rsid w:val="002636C3"/>
    <w:rsid w:val="00265360"/>
    <w:rsid w:val="00265C3C"/>
    <w:rsid w:val="0026608D"/>
    <w:rsid w:val="00266579"/>
    <w:rsid w:val="002670B8"/>
    <w:rsid w:val="00267F5A"/>
    <w:rsid w:val="00271A36"/>
    <w:rsid w:val="002730C8"/>
    <w:rsid w:val="00273181"/>
    <w:rsid w:val="00273E5D"/>
    <w:rsid w:val="00273ECD"/>
    <w:rsid w:val="00274C57"/>
    <w:rsid w:val="002755CC"/>
    <w:rsid w:val="002758E5"/>
    <w:rsid w:val="00276C35"/>
    <w:rsid w:val="00277EFA"/>
    <w:rsid w:val="002802F3"/>
    <w:rsid w:val="00283317"/>
    <w:rsid w:val="00283965"/>
    <w:rsid w:val="002841DF"/>
    <w:rsid w:val="0028420B"/>
    <w:rsid w:val="002854AA"/>
    <w:rsid w:val="00285E63"/>
    <w:rsid w:val="00285FA8"/>
    <w:rsid w:val="00287104"/>
    <w:rsid w:val="0028733C"/>
    <w:rsid w:val="0028796A"/>
    <w:rsid w:val="00290E5C"/>
    <w:rsid w:val="002916BD"/>
    <w:rsid w:val="002923C0"/>
    <w:rsid w:val="002926C7"/>
    <w:rsid w:val="002928E9"/>
    <w:rsid w:val="0029382C"/>
    <w:rsid w:val="0029399E"/>
    <w:rsid w:val="0029424A"/>
    <w:rsid w:val="00294435"/>
    <w:rsid w:val="00295289"/>
    <w:rsid w:val="00295612"/>
    <w:rsid w:val="00295848"/>
    <w:rsid w:val="0029687B"/>
    <w:rsid w:val="002A019F"/>
    <w:rsid w:val="002A04B4"/>
    <w:rsid w:val="002A0698"/>
    <w:rsid w:val="002A0CC3"/>
    <w:rsid w:val="002A0E47"/>
    <w:rsid w:val="002A18A0"/>
    <w:rsid w:val="002A1910"/>
    <w:rsid w:val="002A1C93"/>
    <w:rsid w:val="002A2295"/>
    <w:rsid w:val="002A26EE"/>
    <w:rsid w:val="002A370D"/>
    <w:rsid w:val="002A3F4E"/>
    <w:rsid w:val="002A48E9"/>
    <w:rsid w:val="002A5DD5"/>
    <w:rsid w:val="002A7076"/>
    <w:rsid w:val="002A7750"/>
    <w:rsid w:val="002B0F51"/>
    <w:rsid w:val="002B46B9"/>
    <w:rsid w:val="002B4A8A"/>
    <w:rsid w:val="002B4AAA"/>
    <w:rsid w:val="002B5038"/>
    <w:rsid w:val="002B6ADB"/>
    <w:rsid w:val="002C13A3"/>
    <w:rsid w:val="002C201B"/>
    <w:rsid w:val="002C24A6"/>
    <w:rsid w:val="002C2B42"/>
    <w:rsid w:val="002C3038"/>
    <w:rsid w:val="002C3B50"/>
    <w:rsid w:val="002C4072"/>
    <w:rsid w:val="002C559E"/>
    <w:rsid w:val="002C5870"/>
    <w:rsid w:val="002C7057"/>
    <w:rsid w:val="002C782E"/>
    <w:rsid w:val="002C7955"/>
    <w:rsid w:val="002D11D2"/>
    <w:rsid w:val="002D1DDC"/>
    <w:rsid w:val="002D248D"/>
    <w:rsid w:val="002D3647"/>
    <w:rsid w:val="002D38E5"/>
    <w:rsid w:val="002D4C58"/>
    <w:rsid w:val="002D7349"/>
    <w:rsid w:val="002D7FED"/>
    <w:rsid w:val="002E1763"/>
    <w:rsid w:val="002E1DBA"/>
    <w:rsid w:val="002E29A1"/>
    <w:rsid w:val="002E4070"/>
    <w:rsid w:val="002E4EE1"/>
    <w:rsid w:val="002E7B13"/>
    <w:rsid w:val="002E7DF6"/>
    <w:rsid w:val="002F008D"/>
    <w:rsid w:val="002F052F"/>
    <w:rsid w:val="002F1088"/>
    <w:rsid w:val="002F1186"/>
    <w:rsid w:val="002F142B"/>
    <w:rsid w:val="002F2CAD"/>
    <w:rsid w:val="002F3B1E"/>
    <w:rsid w:val="002F5550"/>
    <w:rsid w:val="002F691A"/>
    <w:rsid w:val="002F6C1F"/>
    <w:rsid w:val="002F7427"/>
    <w:rsid w:val="002F7A9B"/>
    <w:rsid w:val="002F7EC5"/>
    <w:rsid w:val="00300EB4"/>
    <w:rsid w:val="00302570"/>
    <w:rsid w:val="00302F62"/>
    <w:rsid w:val="003034A1"/>
    <w:rsid w:val="0030493D"/>
    <w:rsid w:val="00304FFE"/>
    <w:rsid w:val="003050B4"/>
    <w:rsid w:val="0030708E"/>
    <w:rsid w:val="003072CA"/>
    <w:rsid w:val="003074ED"/>
    <w:rsid w:val="00310221"/>
    <w:rsid w:val="003107E6"/>
    <w:rsid w:val="00311066"/>
    <w:rsid w:val="00311D57"/>
    <w:rsid w:val="003130D2"/>
    <w:rsid w:val="003136FE"/>
    <w:rsid w:val="00314451"/>
    <w:rsid w:val="003153C7"/>
    <w:rsid w:val="0031628C"/>
    <w:rsid w:val="00317160"/>
    <w:rsid w:val="003209D8"/>
    <w:rsid w:val="003218B0"/>
    <w:rsid w:val="003233DB"/>
    <w:rsid w:val="00323F5B"/>
    <w:rsid w:val="003245AC"/>
    <w:rsid w:val="00325CB0"/>
    <w:rsid w:val="0032687B"/>
    <w:rsid w:val="003275A5"/>
    <w:rsid w:val="00330C33"/>
    <w:rsid w:val="003321A9"/>
    <w:rsid w:val="00333B41"/>
    <w:rsid w:val="003348B9"/>
    <w:rsid w:val="00335DD5"/>
    <w:rsid w:val="003379AD"/>
    <w:rsid w:val="00341BD6"/>
    <w:rsid w:val="00342270"/>
    <w:rsid w:val="003423F9"/>
    <w:rsid w:val="00343772"/>
    <w:rsid w:val="00343890"/>
    <w:rsid w:val="0034552B"/>
    <w:rsid w:val="0034630C"/>
    <w:rsid w:val="00346AFC"/>
    <w:rsid w:val="00347082"/>
    <w:rsid w:val="0034742C"/>
    <w:rsid w:val="003505ED"/>
    <w:rsid w:val="003522F4"/>
    <w:rsid w:val="00352A79"/>
    <w:rsid w:val="00353A68"/>
    <w:rsid w:val="00353F46"/>
    <w:rsid w:val="0035421A"/>
    <w:rsid w:val="0035638F"/>
    <w:rsid w:val="00360F48"/>
    <w:rsid w:val="00362E11"/>
    <w:rsid w:val="003632C3"/>
    <w:rsid w:val="00363955"/>
    <w:rsid w:val="00363A42"/>
    <w:rsid w:val="00363D7F"/>
    <w:rsid w:val="00364CB7"/>
    <w:rsid w:val="00365CAA"/>
    <w:rsid w:val="003671AC"/>
    <w:rsid w:val="00367DD6"/>
    <w:rsid w:val="003701CC"/>
    <w:rsid w:val="003714C2"/>
    <w:rsid w:val="00372D76"/>
    <w:rsid w:val="00372F3C"/>
    <w:rsid w:val="00373E3E"/>
    <w:rsid w:val="00374175"/>
    <w:rsid w:val="003744BB"/>
    <w:rsid w:val="003747B5"/>
    <w:rsid w:val="0037499C"/>
    <w:rsid w:val="003749EA"/>
    <w:rsid w:val="00374B29"/>
    <w:rsid w:val="00376C10"/>
    <w:rsid w:val="00380625"/>
    <w:rsid w:val="00381731"/>
    <w:rsid w:val="00381EA1"/>
    <w:rsid w:val="00382113"/>
    <w:rsid w:val="0038249A"/>
    <w:rsid w:val="003830F3"/>
    <w:rsid w:val="003847AB"/>
    <w:rsid w:val="00384DF9"/>
    <w:rsid w:val="00384EB7"/>
    <w:rsid w:val="003853F3"/>
    <w:rsid w:val="003873FD"/>
    <w:rsid w:val="003877AD"/>
    <w:rsid w:val="00387FEA"/>
    <w:rsid w:val="00390A96"/>
    <w:rsid w:val="003916A9"/>
    <w:rsid w:val="003925EF"/>
    <w:rsid w:val="00392886"/>
    <w:rsid w:val="003953F4"/>
    <w:rsid w:val="00395554"/>
    <w:rsid w:val="00395EDE"/>
    <w:rsid w:val="0039670F"/>
    <w:rsid w:val="003A01CC"/>
    <w:rsid w:val="003A1846"/>
    <w:rsid w:val="003A2D67"/>
    <w:rsid w:val="003A3922"/>
    <w:rsid w:val="003A468A"/>
    <w:rsid w:val="003A77ED"/>
    <w:rsid w:val="003B02FF"/>
    <w:rsid w:val="003B0B26"/>
    <w:rsid w:val="003B20E9"/>
    <w:rsid w:val="003B2431"/>
    <w:rsid w:val="003B4F23"/>
    <w:rsid w:val="003B51E5"/>
    <w:rsid w:val="003B55C0"/>
    <w:rsid w:val="003B5711"/>
    <w:rsid w:val="003B5E3E"/>
    <w:rsid w:val="003B5F32"/>
    <w:rsid w:val="003B6288"/>
    <w:rsid w:val="003B6603"/>
    <w:rsid w:val="003B7BE4"/>
    <w:rsid w:val="003C0A0B"/>
    <w:rsid w:val="003C0EF8"/>
    <w:rsid w:val="003C0FD9"/>
    <w:rsid w:val="003C1073"/>
    <w:rsid w:val="003C1297"/>
    <w:rsid w:val="003C2E23"/>
    <w:rsid w:val="003C478B"/>
    <w:rsid w:val="003C52AB"/>
    <w:rsid w:val="003C57FE"/>
    <w:rsid w:val="003D0F87"/>
    <w:rsid w:val="003D142F"/>
    <w:rsid w:val="003D18A4"/>
    <w:rsid w:val="003D3DCA"/>
    <w:rsid w:val="003D586B"/>
    <w:rsid w:val="003D6751"/>
    <w:rsid w:val="003E0241"/>
    <w:rsid w:val="003E0CF6"/>
    <w:rsid w:val="003E1AE2"/>
    <w:rsid w:val="003E23F0"/>
    <w:rsid w:val="003E347C"/>
    <w:rsid w:val="003E3E6F"/>
    <w:rsid w:val="003E49A8"/>
    <w:rsid w:val="003E4B8E"/>
    <w:rsid w:val="003E7EEE"/>
    <w:rsid w:val="003F0DF9"/>
    <w:rsid w:val="003F1C68"/>
    <w:rsid w:val="003F1F32"/>
    <w:rsid w:val="003F3F91"/>
    <w:rsid w:val="003F607F"/>
    <w:rsid w:val="004023BB"/>
    <w:rsid w:val="00402B93"/>
    <w:rsid w:val="0040313F"/>
    <w:rsid w:val="004046C7"/>
    <w:rsid w:val="00404955"/>
    <w:rsid w:val="00405353"/>
    <w:rsid w:val="004068BA"/>
    <w:rsid w:val="00407820"/>
    <w:rsid w:val="0041089D"/>
    <w:rsid w:val="0041378A"/>
    <w:rsid w:val="00415E6F"/>
    <w:rsid w:val="0041737D"/>
    <w:rsid w:val="00417CE6"/>
    <w:rsid w:val="00420B0C"/>
    <w:rsid w:val="00420ED8"/>
    <w:rsid w:val="00422172"/>
    <w:rsid w:val="00422D62"/>
    <w:rsid w:val="00423114"/>
    <w:rsid w:val="0042461C"/>
    <w:rsid w:val="004257D5"/>
    <w:rsid w:val="00425F97"/>
    <w:rsid w:val="00427362"/>
    <w:rsid w:val="00427CEA"/>
    <w:rsid w:val="00431073"/>
    <w:rsid w:val="00432531"/>
    <w:rsid w:val="00432802"/>
    <w:rsid w:val="00432F34"/>
    <w:rsid w:val="00432FF7"/>
    <w:rsid w:val="0043376D"/>
    <w:rsid w:val="00433F17"/>
    <w:rsid w:val="0043425F"/>
    <w:rsid w:val="00434E8B"/>
    <w:rsid w:val="004372ED"/>
    <w:rsid w:val="0044315F"/>
    <w:rsid w:val="00443D16"/>
    <w:rsid w:val="00453F4F"/>
    <w:rsid w:val="0045423F"/>
    <w:rsid w:val="00454900"/>
    <w:rsid w:val="00455891"/>
    <w:rsid w:val="00455BE8"/>
    <w:rsid w:val="00455C53"/>
    <w:rsid w:val="00455E09"/>
    <w:rsid w:val="00455E22"/>
    <w:rsid w:val="00457728"/>
    <w:rsid w:val="0046037D"/>
    <w:rsid w:val="004603A5"/>
    <w:rsid w:val="00461B0F"/>
    <w:rsid w:val="00462DB7"/>
    <w:rsid w:val="0046322E"/>
    <w:rsid w:val="004651EF"/>
    <w:rsid w:val="0046550B"/>
    <w:rsid w:val="00466141"/>
    <w:rsid w:val="00466B5B"/>
    <w:rsid w:val="00470E46"/>
    <w:rsid w:val="0047190D"/>
    <w:rsid w:val="00473913"/>
    <w:rsid w:val="004739D5"/>
    <w:rsid w:val="00473BB6"/>
    <w:rsid w:val="0047562E"/>
    <w:rsid w:val="00475850"/>
    <w:rsid w:val="00476531"/>
    <w:rsid w:val="00476BC6"/>
    <w:rsid w:val="004776F2"/>
    <w:rsid w:val="00477964"/>
    <w:rsid w:val="00477A98"/>
    <w:rsid w:val="00480364"/>
    <w:rsid w:val="00481422"/>
    <w:rsid w:val="0048488E"/>
    <w:rsid w:val="00484DD7"/>
    <w:rsid w:val="00485FDA"/>
    <w:rsid w:val="004862F7"/>
    <w:rsid w:val="00486E6E"/>
    <w:rsid w:val="00487466"/>
    <w:rsid w:val="00487E12"/>
    <w:rsid w:val="0049007B"/>
    <w:rsid w:val="00490384"/>
    <w:rsid w:val="00490E24"/>
    <w:rsid w:val="004910B0"/>
    <w:rsid w:val="00492AA0"/>
    <w:rsid w:val="00493A15"/>
    <w:rsid w:val="00493F9F"/>
    <w:rsid w:val="00495217"/>
    <w:rsid w:val="00495230"/>
    <w:rsid w:val="00496119"/>
    <w:rsid w:val="00496549"/>
    <w:rsid w:val="00496F44"/>
    <w:rsid w:val="004971B7"/>
    <w:rsid w:val="00497868"/>
    <w:rsid w:val="004A00EA"/>
    <w:rsid w:val="004A0FCA"/>
    <w:rsid w:val="004A1510"/>
    <w:rsid w:val="004A1B65"/>
    <w:rsid w:val="004A2AD4"/>
    <w:rsid w:val="004A3370"/>
    <w:rsid w:val="004A3951"/>
    <w:rsid w:val="004A3A91"/>
    <w:rsid w:val="004A40B5"/>
    <w:rsid w:val="004A5471"/>
    <w:rsid w:val="004A7778"/>
    <w:rsid w:val="004B081D"/>
    <w:rsid w:val="004B1640"/>
    <w:rsid w:val="004B2848"/>
    <w:rsid w:val="004B3712"/>
    <w:rsid w:val="004B3BFE"/>
    <w:rsid w:val="004B51D7"/>
    <w:rsid w:val="004B72D0"/>
    <w:rsid w:val="004B761E"/>
    <w:rsid w:val="004B7C65"/>
    <w:rsid w:val="004B7CD8"/>
    <w:rsid w:val="004C0BA4"/>
    <w:rsid w:val="004C103C"/>
    <w:rsid w:val="004C1B96"/>
    <w:rsid w:val="004C214A"/>
    <w:rsid w:val="004C2549"/>
    <w:rsid w:val="004C2A23"/>
    <w:rsid w:val="004C35D9"/>
    <w:rsid w:val="004C37ED"/>
    <w:rsid w:val="004C4101"/>
    <w:rsid w:val="004C5170"/>
    <w:rsid w:val="004C73ED"/>
    <w:rsid w:val="004D0308"/>
    <w:rsid w:val="004D0A35"/>
    <w:rsid w:val="004D1449"/>
    <w:rsid w:val="004D1503"/>
    <w:rsid w:val="004D358F"/>
    <w:rsid w:val="004D39AA"/>
    <w:rsid w:val="004D4922"/>
    <w:rsid w:val="004D529D"/>
    <w:rsid w:val="004D6E30"/>
    <w:rsid w:val="004D7AB7"/>
    <w:rsid w:val="004E0369"/>
    <w:rsid w:val="004E043D"/>
    <w:rsid w:val="004E143B"/>
    <w:rsid w:val="004E3626"/>
    <w:rsid w:val="004E557D"/>
    <w:rsid w:val="004E66CE"/>
    <w:rsid w:val="004E72AC"/>
    <w:rsid w:val="004E7484"/>
    <w:rsid w:val="004F111C"/>
    <w:rsid w:val="004F1581"/>
    <w:rsid w:val="004F22EF"/>
    <w:rsid w:val="004F28C5"/>
    <w:rsid w:val="004F3987"/>
    <w:rsid w:val="004F56F5"/>
    <w:rsid w:val="004F5DA7"/>
    <w:rsid w:val="004F60B6"/>
    <w:rsid w:val="004F6825"/>
    <w:rsid w:val="004F6827"/>
    <w:rsid w:val="004F72FE"/>
    <w:rsid w:val="004F7E03"/>
    <w:rsid w:val="00501A6B"/>
    <w:rsid w:val="0050221B"/>
    <w:rsid w:val="00502DAB"/>
    <w:rsid w:val="00503A98"/>
    <w:rsid w:val="005043BD"/>
    <w:rsid w:val="005063E8"/>
    <w:rsid w:val="0050742A"/>
    <w:rsid w:val="00511AF9"/>
    <w:rsid w:val="00513D9F"/>
    <w:rsid w:val="0051416D"/>
    <w:rsid w:val="00516350"/>
    <w:rsid w:val="0052104C"/>
    <w:rsid w:val="005211E4"/>
    <w:rsid w:val="005231CD"/>
    <w:rsid w:val="00523296"/>
    <w:rsid w:val="00524D71"/>
    <w:rsid w:val="005261D5"/>
    <w:rsid w:val="0052622C"/>
    <w:rsid w:val="005266A0"/>
    <w:rsid w:val="00527179"/>
    <w:rsid w:val="00530DCE"/>
    <w:rsid w:val="00531899"/>
    <w:rsid w:val="00531D28"/>
    <w:rsid w:val="0053200B"/>
    <w:rsid w:val="005322A9"/>
    <w:rsid w:val="00532A0A"/>
    <w:rsid w:val="00532CAC"/>
    <w:rsid w:val="00533510"/>
    <w:rsid w:val="00534C72"/>
    <w:rsid w:val="00536573"/>
    <w:rsid w:val="0053698B"/>
    <w:rsid w:val="00537789"/>
    <w:rsid w:val="00541CF7"/>
    <w:rsid w:val="00542EC7"/>
    <w:rsid w:val="00543502"/>
    <w:rsid w:val="005440FE"/>
    <w:rsid w:val="005455CB"/>
    <w:rsid w:val="005465DF"/>
    <w:rsid w:val="00546665"/>
    <w:rsid w:val="0054675E"/>
    <w:rsid w:val="00546B46"/>
    <w:rsid w:val="00546F56"/>
    <w:rsid w:val="00547FCA"/>
    <w:rsid w:val="005512E1"/>
    <w:rsid w:val="0055207D"/>
    <w:rsid w:val="00552769"/>
    <w:rsid w:val="005548CE"/>
    <w:rsid w:val="0055549B"/>
    <w:rsid w:val="00556F77"/>
    <w:rsid w:val="00557BE8"/>
    <w:rsid w:val="00560BA5"/>
    <w:rsid w:val="00561356"/>
    <w:rsid w:val="00561E42"/>
    <w:rsid w:val="00562C68"/>
    <w:rsid w:val="0056329B"/>
    <w:rsid w:val="005635E2"/>
    <w:rsid w:val="0056387F"/>
    <w:rsid w:val="00564CAE"/>
    <w:rsid w:val="005677BD"/>
    <w:rsid w:val="00570D78"/>
    <w:rsid w:val="00570FDF"/>
    <w:rsid w:val="00571A03"/>
    <w:rsid w:val="00574130"/>
    <w:rsid w:val="00576FF1"/>
    <w:rsid w:val="00577709"/>
    <w:rsid w:val="005777E4"/>
    <w:rsid w:val="00581525"/>
    <w:rsid w:val="005829A0"/>
    <w:rsid w:val="00582EE8"/>
    <w:rsid w:val="005837E1"/>
    <w:rsid w:val="0058411A"/>
    <w:rsid w:val="005854DB"/>
    <w:rsid w:val="00585698"/>
    <w:rsid w:val="00586086"/>
    <w:rsid w:val="00586A31"/>
    <w:rsid w:val="005876F0"/>
    <w:rsid w:val="00587DF3"/>
    <w:rsid w:val="005902EF"/>
    <w:rsid w:val="005913B1"/>
    <w:rsid w:val="00591585"/>
    <w:rsid w:val="00591B69"/>
    <w:rsid w:val="00593537"/>
    <w:rsid w:val="0059478F"/>
    <w:rsid w:val="00594A85"/>
    <w:rsid w:val="0059548D"/>
    <w:rsid w:val="005962A5"/>
    <w:rsid w:val="00596DC0"/>
    <w:rsid w:val="00597527"/>
    <w:rsid w:val="00597B12"/>
    <w:rsid w:val="005A1CBE"/>
    <w:rsid w:val="005A2BDD"/>
    <w:rsid w:val="005A3298"/>
    <w:rsid w:val="005A33A5"/>
    <w:rsid w:val="005A40D2"/>
    <w:rsid w:val="005A460C"/>
    <w:rsid w:val="005A5A9B"/>
    <w:rsid w:val="005A7149"/>
    <w:rsid w:val="005A75D0"/>
    <w:rsid w:val="005A7D04"/>
    <w:rsid w:val="005B00EC"/>
    <w:rsid w:val="005B1B4C"/>
    <w:rsid w:val="005B3C2D"/>
    <w:rsid w:val="005B4A38"/>
    <w:rsid w:val="005B5029"/>
    <w:rsid w:val="005B5B6D"/>
    <w:rsid w:val="005B6FCD"/>
    <w:rsid w:val="005C17D9"/>
    <w:rsid w:val="005C19A0"/>
    <w:rsid w:val="005C1C6E"/>
    <w:rsid w:val="005C1EEF"/>
    <w:rsid w:val="005C22B1"/>
    <w:rsid w:val="005C2CD6"/>
    <w:rsid w:val="005C2D17"/>
    <w:rsid w:val="005C53C6"/>
    <w:rsid w:val="005C5938"/>
    <w:rsid w:val="005C6445"/>
    <w:rsid w:val="005C66DB"/>
    <w:rsid w:val="005C7740"/>
    <w:rsid w:val="005D0C64"/>
    <w:rsid w:val="005D0EDC"/>
    <w:rsid w:val="005D3385"/>
    <w:rsid w:val="005D3AFA"/>
    <w:rsid w:val="005D4C02"/>
    <w:rsid w:val="005D52CB"/>
    <w:rsid w:val="005D5ED7"/>
    <w:rsid w:val="005D62DB"/>
    <w:rsid w:val="005D7DA1"/>
    <w:rsid w:val="005E0614"/>
    <w:rsid w:val="005E187D"/>
    <w:rsid w:val="005E1C1E"/>
    <w:rsid w:val="005E2423"/>
    <w:rsid w:val="005E2EF4"/>
    <w:rsid w:val="005E3457"/>
    <w:rsid w:val="005F1768"/>
    <w:rsid w:val="005F301E"/>
    <w:rsid w:val="005F3796"/>
    <w:rsid w:val="005F6BF4"/>
    <w:rsid w:val="006000E0"/>
    <w:rsid w:val="0060119D"/>
    <w:rsid w:val="00602E51"/>
    <w:rsid w:val="00604788"/>
    <w:rsid w:val="0060723A"/>
    <w:rsid w:val="00610A8A"/>
    <w:rsid w:val="00610C13"/>
    <w:rsid w:val="00611617"/>
    <w:rsid w:val="006116FF"/>
    <w:rsid w:val="00612C61"/>
    <w:rsid w:val="006145EB"/>
    <w:rsid w:val="00615958"/>
    <w:rsid w:val="00617619"/>
    <w:rsid w:val="006179D2"/>
    <w:rsid w:val="00617B55"/>
    <w:rsid w:val="0062010B"/>
    <w:rsid w:val="006208E9"/>
    <w:rsid w:val="00620901"/>
    <w:rsid w:val="00621962"/>
    <w:rsid w:val="006244CF"/>
    <w:rsid w:val="00625B24"/>
    <w:rsid w:val="006264B5"/>
    <w:rsid w:val="00626A9E"/>
    <w:rsid w:val="0062787E"/>
    <w:rsid w:val="006304D4"/>
    <w:rsid w:val="00630CB3"/>
    <w:rsid w:val="006319F3"/>
    <w:rsid w:val="00631AF0"/>
    <w:rsid w:val="00632178"/>
    <w:rsid w:val="0063296B"/>
    <w:rsid w:val="006334B6"/>
    <w:rsid w:val="00633D92"/>
    <w:rsid w:val="00634F44"/>
    <w:rsid w:val="00636B6C"/>
    <w:rsid w:val="00641695"/>
    <w:rsid w:val="00642F13"/>
    <w:rsid w:val="00643B9A"/>
    <w:rsid w:val="006473B2"/>
    <w:rsid w:val="00647A06"/>
    <w:rsid w:val="00647EF8"/>
    <w:rsid w:val="006501A1"/>
    <w:rsid w:val="00651CBC"/>
    <w:rsid w:val="006520AF"/>
    <w:rsid w:val="00652622"/>
    <w:rsid w:val="00653986"/>
    <w:rsid w:val="00654DC3"/>
    <w:rsid w:val="00656694"/>
    <w:rsid w:val="00656CA1"/>
    <w:rsid w:val="00656CCF"/>
    <w:rsid w:val="00660C19"/>
    <w:rsid w:val="0066122C"/>
    <w:rsid w:val="006619AF"/>
    <w:rsid w:val="00662478"/>
    <w:rsid w:val="0066352E"/>
    <w:rsid w:val="00663A9D"/>
    <w:rsid w:val="00663D4C"/>
    <w:rsid w:val="006642E8"/>
    <w:rsid w:val="00664EFA"/>
    <w:rsid w:val="00666549"/>
    <w:rsid w:val="0067033D"/>
    <w:rsid w:val="006709D7"/>
    <w:rsid w:val="006711A0"/>
    <w:rsid w:val="0067121B"/>
    <w:rsid w:val="0067187B"/>
    <w:rsid w:val="00671FFF"/>
    <w:rsid w:val="006721EB"/>
    <w:rsid w:val="0067375C"/>
    <w:rsid w:val="006738E8"/>
    <w:rsid w:val="00673C93"/>
    <w:rsid w:val="00674A04"/>
    <w:rsid w:val="00674FD5"/>
    <w:rsid w:val="006763D1"/>
    <w:rsid w:val="00676D99"/>
    <w:rsid w:val="00677BB8"/>
    <w:rsid w:val="00677FBA"/>
    <w:rsid w:val="00681463"/>
    <w:rsid w:val="0068343D"/>
    <w:rsid w:val="00683935"/>
    <w:rsid w:val="00683A89"/>
    <w:rsid w:val="00684110"/>
    <w:rsid w:val="00684231"/>
    <w:rsid w:val="00686D68"/>
    <w:rsid w:val="00686FBB"/>
    <w:rsid w:val="0068724C"/>
    <w:rsid w:val="006879D3"/>
    <w:rsid w:val="0069005B"/>
    <w:rsid w:val="00690C2D"/>
    <w:rsid w:val="00692E6A"/>
    <w:rsid w:val="0069315C"/>
    <w:rsid w:val="00693490"/>
    <w:rsid w:val="00693A1A"/>
    <w:rsid w:val="00696064"/>
    <w:rsid w:val="00696818"/>
    <w:rsid w:val="00696C7C"/>
    <w:rsid w:val="00697105"/>
    <w:rsid w:val="0069788B"/>
    <w:rsid w:val="006A0DE5"/>
    <w:rsid w:val="006A1AB0"/>
    <w:rsid w:val="006A297F"/>
    <w:rsid w:val="006A30C0"/>
    <w:rsid w:val="006A371E"/>
    <w:rsid w:val="006A4DB4"/>
    <w:rsid w:val="006A50FC"/>
    <w:rsid w:val="006A5437"/>
    <w:rsid w:val="006A5A08"/>
    <w:rsid w:val="006A6880"/>
    <w:rsid w:val="006A78E8"/>
    <w:rsid w:val="006A7C31"/>
    <w:rsid w:val="006A7F06"/>
    <w:rsid w:val="006A7F5D"/>
    <w:rsid w:val="006B0C29"/>
    <w:rsid w:val="006B17A8"/>
    <w:rsid w:val="006B26A5"/>
    <w:rsid w:val="006B2849"/>
    <w:rsid w:val="006B3334"/>
    <w:rsid w:val="006B45C6"/>
    <w:rsid w:val="006B4864"/>
    <w:rsid w:val="006B6004"/>
    <w:rsid w:val="006B60B2"/>
    <w:rsid w:val="006B62DD"/>
    <w:rsid w:val="006B6611"/>
    <w:rsid w:val="006B70D0"/>
    <w:rsid w:val="006B7FC3"/>
    <w:rsid w:val="006C02A3"/>
    <w:rsid w:val="006C0393"/>
    <w:rsid w:val="006C1904"/>
    <w:rsid w:val="006C2B9F"/>
    <w:rsid w:val="006C3762"/>
    <w:rsid w:val="006C618D"/>
    <w:rsid w:val="006C68A2"/>
    <w:rsid w:val="006C71F3"/>
    <w:rsid w:val="006D0501"/>
    <w:rsid w:val="006D114F"/>
    <w:rsid w:val="006D1A26"/>
    <w:rsid w:val="006D1E72"/>
    <w:rsid w:val="006D22F3"/>
    <w:rsid w:val="006D2AC9"/>
    <w:rsid w:val="006D302B"/>
    <w:rsid w:val="006D3D80"/>
    <w:rsid w:val="006D493C"/>
    <w:rsid w:val="006D5C38"/>
    <w:rsid w:val="006D7A95"/>
    <w:rsid w:val="006D7DB4"/>
    <w:rsid w:val="006D7DF9"/>
    <w:rsid w:val="006E0D5B"/>
    <w:rsid w:val="006E0DA3"/>
    <w:rsid w:val="006E1783"/>
    <w:rsid w:val="006E271F"/>
    <w:rsid w:val="006E2A77"/>
    <w:rsid w:val="006E4FFF"/>
    <w:rsid w:val="006E5395"/>
    <w:rsid w:val="006E54E0"/>
    <w:rsid w:val="006E610E"/>
    <w:rsid w:val="006E65FC"/>
    <w:rsid w:val="006E6758"/>
    <w:rsid w:val="006E731A"/>
    <w:rsid w:val="006E7D4E"/>
    <w:rsid w:val="006F03C7"/>
    <w:rsid w:val="006F0D29"/>
    <w:rsid w:val="006F1F2B"/>
    <w:rsid w:val="006F3300"/>
    <w:rsid w:val="006F39ED"/>
    <w:rsid w:val="006F43A7"/>
    <w:rsid w:val="006F6280"/>
    <w:rsid w:val="006F79D9"/>
    <w:rsid w:val="006F7E07"/>
    <w:rsid w:val="007000C2"/>
    <w:rsid w:val="00700214"/>
    <w:rsid w:val="0070133B"/>
    <w:rsid w:val="007021FA"/>
    <w:rsid w:val="007030EA"/>
    <w:rsid w:val="00704867"/>
    <w:rsid w:val="00705965"/>
    <w:rsid w:val="00705B2B"/>
    <w:rsid w:val="007067AB"/>
    <w:rsid w:val="00707665"/>
    <w:rsid w:val="0071034D"/>
    <w:rsid w:val="00710913"/>
    <w:rsid w:val="007109E2"/>
    <w:rsid w:val="00710DDF"/>
    <w:rsid w:val="00710E66"/>
    <w:rsid w:val="00711E98"/>
    <w:rsid w:val="0071258B"/>
    <w:rsid w:val="00713239"/>
    <w:rsid w:val="0071368C"/>
    <w:rsid w:val="00713ED2"/>
    <w:rsid w:val="007144B2"/>
    <w:rsid w:val="00715735"/>
    <w:rsid w:val="00715C83"/>
    <w:rsid w:val="00715C90"/>
    <w:rsid w:val="00715FD0"/>
    <w:rsid w:val="0071648F"/>
    <w:rsid w:val="0072158B"/>
    <w:rsid w:val="00722317"/>
    <w:rsid w:val="0072283D"/>
    <w:rsid w:val="00722ECD"/>
    <w:rsid w:val="00723690"/>
    <w:rsid w:val="007238D2"/>
    <w:rsid w:val="00724123"/>
    <w:rsid w:val="00724403"/>
    <w:rsid w:val="00725F67"/>
    <w:rsid w:val="007264F4"/>
    <w:rsid w:val="007302F5"/>
    <w:rsid w:val="007315CB"/>
    <w:rsid w:val="00732E33"/>
    <w:rsid w:val="007335A7"/>
    <w:rsid w:val="00734EB6"/>
    <w:rsid w:val="00735C56"/>
    <w:rsid w:val="00735F5F"/>
    <w:rsid w:val="007360B3"/>
    <w:rsid w:val="0073726C"/>
    <w:rsid w:val="007404BE"/>
    <w:rsid w:val="00741820"/>
    <w:rsid w:val="007423E6"/>
    <w:rsid w:val="00742EB1"/>
    <w:rsid w:val="00743689"/>
    <w:rsid w:val="0074576E"/>
    <w:rsid w:val="007466A8"/>
    <w:rsid w:val="00746A23"/>
    <w:rsid w:val="007507CA"/>
    <w:rsid w:val="00750933"/>
    <w:rsid w:val="00752E22"/>
    <w:rsid w:val="007537EC"/>
    <w:rsid w:val="0075537C"/>
    <w:rsid w:val="00755DF7"/>
    <w:rsid w:val="00755EB3"/>
    <w:rsid w:val="0075612B"/>
    <w:rsid w:val="00756E28"/>
    <w:rsid w:val="007573FE"/>
    <w:rsid w:val="00757769"/>
    <w:rsid w:val="00757D4F"/>
    <w:rsid w:val="00761892"/>
    <w:rsid w:val="00761B9E"/>
    <w:rsid w:val="00761EFA"/>
    <w:rsid w:val="00764DE9"/>
    <w:rsid w:val="007664F9"/>
    <w:rsid w:val="00766740"/>
    <w:rsid w:val="00767974"/>
    <w:rsid w:val="00771498"/>
    <w:rsid w:val="00773186"/>
    <w:rsid w:val="007736E6"/>
    <w:rsid w:val="00773960"/>
    <w:rsid w:val="00773A29"/>
    <w:rsid w:val="00775BF3"/>
    <w:rsid w:val="00776604"/>
    <w:rsid w:val="0077732D"/>
    <w:rsid w:val="007810EF"/>
    <w:rsid w:val="00781F4B"/>
    <w:rsid w:val="00782E9A"/>
    <w:rsid w:val="00783E2C"/>
    <w:rsid w:val="0078469B"/>
    <w:rsid w:val="007848A2"/>
    <w:rsid w:val="00784E54"/>
    <w:rsid w:val="007858D5"/>
    <w:rsid w:val="00787A90"/>
    <w:rsid w:val="00790044"/>
    <w:rsid w:val="007906B5"/>
    <w:rsid w:val="0079129F"/>
    <w:rsid w:val="007914D4"/>
    <w:rsid w:val="00791D43"/>
    <w:rsid w:val="00793FDD"/>
    <w:rsid w:val="00794116"/>
    <w:rsid w:val="00796043"/>
    <w:rsid w:val="00796F6D"/>
    <w:rsid w:val="00797697"/>
    <w:rsid w:val="007A0E1C"/>
    <w:rsid w:val="007A1003"/>
    <w:rsid w:val="007A2265"/>
    <w:rsid w:val="007A2481"/>
    <w:rsid w:val="007A289A"/>
    <w:rsid w:val="007A29A9"/>
    <w:rsid w:val="007A2D0E"/>
    <w:rsid w:val="007A4D09"/>
    <w:rsid w:val="007A6ED5"/>
    <w:rsid w:val="007A6FA0"/>
    <w:rsid w:val="007B0F3B"/>
    <w:rsid w:val="007B1B33"/>
    <w:rsid w:val="007B32A8"/>
    <w:rsid w:val="007B34A2"/>
    <w:rsid w:val="007B42B5"/>
    <w:rsid w:val="007B4323"/>
    <w:rsid w:val="007B584C"/>
    <w:rsid w:val="007B5DAD"/>
    <w:rsid w:val="007B6596"/>
    <w:rsid w:val="007B78BA"/>
    <w:rsid w:val="007C00E4"/>
    <w:rsid w:val="007C04C4"/>
    <w:rsid w:val="007C0682"/>
    <w:rsid w:val="007C135B"/>
    <w:rsid w:val="007C39DA"/>
    <w:rsid w:val="007C4426"/>
    <w:rsid w:val="007C4883"/>
    <w:rsid w:val="007C5120"/>
    <w:rsid w:val="007C5757"/>
    <w:rsid w:val="007C76DD"/>
    <w:rsid w:val="007C77FD"/>
    <w:rsid w:val="007C7F30"/>
    <w:rsid w:val="007D1AC9"/>
    <w:rsid w:val="007D2E89"/>
    <w:rsid w:val="007D2EA5"/>
    <w:rsid w:val="007D2EE1"/>
    <w:rsid w:val="007D69A3"/>
    <w:rsid w:val="007E0C2D"/>
    <w:rsid w:val="007E0CE8"/>
    <w:rsid w:val="007E46DE"/>
    <w:rsid w:val="007E6977"/>
    <w:rsid w:val="007E7A4F"/>
    <w:rsid w:val="007F0A3B"/>
    <w:rsid w:val="007F2426"/>
    <w:rsid w:val="007F3F01"/>
    <w:rsid w:val="007F4059"/>
    <w:rsid w:val="007F4C73"/>
    <w:rsid w:val="007F5404"/>
    <w:rsid w:val="007F7166"/>
    <w:rsid w:val="007F7C03"/>
    <w:rsid w:val="008003A6"/>
    <w:rsid w:val="00800594"/>
    <w:rsid w:val="00800655"/>
    <w:rsid w:val="00800BB5"/>
    <w:rsid w:val="008024E8"/>
    <w:rsid w:val="00802821"/>
    <w:rsid w:val="00802B07"/>
    <w:rsid w:val="00804321"/>
    <w:rsid w:val="00805F77"/>
    <w:rsid w:val="008068E2"/>
    <w:rsid w:val="00812811"/>
    <w:rsid w:val="00812D93"/>
    <w:rsid w:val="0081332A"/>
    <w:rsid w:val="008143E4"/>
    <w:rsid w:val="00815995"/>
    <w:rsid w:val="00816DAC"/>
    <w:rsid w:val="00820127"/>
    <w:rsid w:val="008202E7"/>
    <w:rsid w:val="00820BD0"/>
    <w:rsid w:val="00821227"/>
    <w:rsid w:val="0082153D"/>
    <w:rsid w:val="00821A46"/>
    <w:rsid w:val="00821AE6"/>
    <w:rsid w:val="00823D10"/>
    <w:rsid w:val="00824A9A"/>
    <w:rsid w:val="00824AB2"/>
    <w:rsid w:val="008251AA"/>
    <w:rsid w:val="00825C32"/>
    <w:rsid w:val="00826FD2"/>
    <w:rsid w:val="008271D5"/>
    <w:rsid w:val="0083286A"/>
    <w:rsid w:val="00832CA9"/>
    <w:rsid w:val="0083365D"/>
    <w:rsid w:val="0083385E"/>
    <w:rsid w:val="00833CA0"/>
    <w:rsid w:val="00835786"/>
    <w:rsid w:val="00835A38"/>
    <w:rsid w:val="00835D4E"/>
    <w:rsid w:val="0083724D"/>
    <w:rsid w:val="008373D6"/>
    <w:rsid w:val="008401E2"/>
    <w:rsid w:val="008422DC"/>
    <w:rsid w:val="0084398B"/>
    <w:rsid w:val="00844852"/>
    <w:rsid w:val="00846755"/>
    <w:rsid w:val="0084733C"/>
    <w:rsid w:val="00847C99"/>
    <w:rsid w:val="00850116"/>
    <w:rsid w:val="00850285"/>
    <w:rsid w:val="00850334"/>
    <w:rsid w:val="008532B2"/>
    <w:rsid w:val="0085383B"/>
    <w:rsid w:val="00853D3A"/>
    <w:rsid w:val="00854547"/>
    <w:rsid w:val="008548D7"/>
    <w:rsid w:val="00854A72"/>
    <w:rsid w:val="008553F7"/>
    <w:rsid w:val="00856D29"/>
    <w:rsid w:val="00856F55"/>
    <w:rsid w:val="00857504"/>
    <w:rsid w:val="00857F33"/>
    <w:rsid w:val="00860525"/>
    <w:rsid w:val="0086064A"/>
    <w:rsid w:val="0086079C"/>
    <w:rsid w:val="00860A83"/>
    <w:rsid w:val="0086256D"/>
    <w:rsid w:val="00862B61"/>
    <w:rsid w:val="00862E2E"/>
    <w:rsid w:val="00863BA0"/>
    <w:rsid w:val="00863D57"/>
    <w:rsid w:val="00865BEC"/>
    <w:rsid w:val="008662D2"/>
    <w:rsid w:val="00867A1C"/>
    <w:rsid w:val="00870186"/>
    <w:rsid w:val="0087046E"/>
    <w:rsid w:val="008719A0"/>
    <w:rsid w:val="00874632"/>
    <w:rsid w:val="00874CE7"/>
    <w:rsid w:val="008758C0"/>
    <w:rsid w:val="00877115"/>
    <w:rsid w:val="00877FEC"/>
    <w:rsid w:val="00881020"/>
    <w:rsid w:val="00881D04"/>
    <w:rsid w:val="00882D99"/>
    <w:rsid w:val="008830F7"/>
    <w:rsid w:val="00884519"/>
    <w:rsid w:val="00885BD7"/>
    <w:rsid w:val="0088617E"/>
    <w:rsid w:val="008908AB"/>
    <w:rsid w:val="00890BFC"/>
    <w:rsid w:val="00891CCC"/>
    <w:rsid w:val="00893D71"/>
    <w:rsid w:val="00894376"/>
    <w:rsid w:val="00895473"/>
    <w:rsid w:val="00895FEF"/>
    <w:rsid w:val="008963EC"/>
    <w:rsid w:val="008A028D"/>
    <w:rsid w:val="008A0F48"/>
    <w:rsid w:val="008A360F"/>
    <w:rsid w:val="008A379B"/>
    <w:rsid w:val="008A3AF8"/>
    <w:rsid w:val="008A5E4B"/>
    <w:rsid w:val="008A654B"/>
    <w:rsid w:val="008A6A4A"/>
    <w:rsid w:val="008B1522"/>
    <w:rsid w:val="008B19FA"/>
    <w:rsid w:val="008B2923"/>
    <w:rsid w:val="008B2E45"/>
    <w:rsid w:val="008B3F06"/>
    <w:rsid w:val="008B43D8"/>
    <w:rsid w:val="008B4ACF"/>
    <w:rsid w:val="008B526A"/>
    <w:rsid w:val="008B550F"/>
    <w:rsid w:val="008B77B7"/>
    <w:rsid w:val="008C0604"/>
    <w:rsid w:val="008C0EAF"/>
    <w:rsid w:val="008C1864"/>
    <w:rsid w:val="008C1DB4"/>
    <w:rsid w:val="008C3B98"/>
    <w:rsid w:val="008C3C5B"/>
    <w:rsid w:val="008C43EB"/>
    <w:rsid w:val="008C479E"/>
    <w:rsid w:val="008C61EC"/>
    <w:rsid w:val="008C63F1"/>
    <w:rsid w:val="008C64C9"/>
    <w:rsid w:val="008C65EB"/>
    <w:rsid w:val="008C6D80"/>
    <w:rsid w:val="008C6E71"/>
    <w:rsid w:val="008C6FF6"/>
    <w:rsid w:val="008C704B"/>
    <w:rsid w:val="008D1475"/>
    <w:rsid w:val="008D55BC"/>
    <w:rsid w:val="008D5CA2"/>
    <w:rsid w:val="008D6066"/>
    <w:rsid w:val="008D6CC5"/>
    <w:rsid w:val="008D74E1"/>
    <w:rsid w:val="008E1F61"/>
    <w:rsid w:val="008E2D93"/>
    <w:rsid w:val="008E3578"/>
    <w:rsid w:val="008E39BE"/>
    <w:rsid w:val="008E3E55"/>
    <w:rsid w:val="008E532A"/>
    <w:rsid w:val="008E62DB"/>
    <w:rsid w:val="008E6426"/>
    <w:rsid w:val="008F0028"/>
    <w:rsid w:val="008F07D7"/>
    <w:rsid w:val="008F224D"/>
    <w:rsid w:val="008F2DF8"/>
    <w:rsid w:val="008F402C"/>
    <w:rsid w:val="008F44BE"/>
    <w:rsid w:val="008F583E"/>
    <w:rsid w:val="008F6DC2"/>
    <w:rsid w:val="008F6DDF"/>
    <w:rsid w:val="008F77FC"/>
    <w:rsid w:val="00900073"/>
    <w:rsid w:val="0090137E"/>
    <w:rsid w:val="00901C69"/>
    <w:rsid w:val="00906D9F"/>
    <w:rsid w:val="009105C0"/>
    <w:rsid w:val="009120D5"/>
    <w:rsid w:val="0091265F"/>
    <w:rsid w:val="0091287B"/>
    <w:rsid w:val="009132B2"/>
    <w:rsid w:val="0091372B"/>
    <w:rsid w:val="00914075"/>
    <w:rsid w:val="009146BF"/>
    <w:rsid w:val="0091534C"/>
    <w:rsid w:val="00915494"/>
    <w:rsid w:val="00917240"/>
    <w:rsid w:val="00920A75"/>
    <w:rsid w:val="00921063"/>
    <w:rsid w:val="0092119C"/>
    <w:rsid w:val="00921582"/>
    <w:rsid w:val="009215C2"/>
    <w:rsid w:val="0092185F"/>
    <w:rsid w:val="009222D3"/>
    <w:rsid w:val="00922B78"/>
    <w:rsid w:val="009259F8"/>
    <w:rsid w:val="00925B7F"/>
    <w:rsid w:val="00925FD0"/>
    <w:rsid w:val="00927184"/>
    <w:rsid w:val="00930206"/>
    <w:rsid w:val="009321ED"/>
    <w:rsid w:val="00932598"/>
    <w:rsid w:val="009358A9"/>
    <w:rsid w:val="00935997"/>
    <w:rsid w:val="009361D2"/>
    <w:rsid w:val="009368E8"/>
    <w:rsid w:val="00937C01"/>
    <w:rsid w:val="00940EAD"/>
    <w:rsid w:val="009434C7"/>
    <w:rsid w:val="0094370F"/>
    <w:rsid w:val="00943CAE"/>
    <w:rsid w:val="00943ED5"/>
    <w:rsid w:val="00944429"/>
    <w:rsid w:val="00944ACA"/>
    <w:rsid w:val="00944FA8"/>
    <w:rsid w:val="00946527"/>
    <w:rsid w:val="00946AA5"/>
    <w:rsid w:val="009478D8"/>
    <w:rsid w:val="00950B91"/>
    <w:rsid w:val="0095128F"/>
    <w:rsid w:val="009522AF"/>
    <w:rsid w:val="00956E2F"/>
    <w:rsid w:val="00957A52"/>
    <w:rsid w:val="009604D5"/>
    <w:rsid w:val="009605D3"/>
    <w:rsid w:val="00960A90"/>
    <w:rsid w:val="00960F04"/>
    <w:rsid w:val="00961476"/>
    <w:rsid w:val="00961F0E"/>
    <w:rsid w:val="009627AF"/>
    <w:rsid w:val="0096292D"/>
    <w:rsid w:val="00962E0B"/>
    <w:rsid w:val="00964566"/>
    <w:rsid w:val="00965584"/>
    <w:rsid w:val="009668FB"/>
    <w:rsid w:val="009677D4"/>
    <w:rsid w:val="00967B59"/>
    <w:rsid w:val="00971E9B"/>
    <w:rsid w:val="00972D9C"/>
    <w:rsid w:val="00973F5D"/>
    <w:rsid w:val="009740A1"/>
    <w:rsid w:val="00974794"/>
    <w:rsid w:val="00975145"/>
    <w:rsid w:val="00976CB3"/>
    <w:rsid w:val="009776BC"/>
    <w:rsid w:val="009811A4"/>
    <w:rsid w:val="00981E71"/>
    <w:rsid w:val="009838F3"/>
    <w:rsid w:val="00984C8F"/>
    <w:rsid w:val="009858E0"/>
    <w:rsid w:val="00986E13"/>
    <w:rsid w:val="00987547"/>
    <w:rsid w:val="00990E2A"/>
    <w:rsid w:val="00992864"/>
    <w:rsid w:val="00994C30"/>
    <w:rsid w:val="009962D0"/>
    <w:rsid w:val="0099648A"/>
    <w:rsid w:val="00996AB5"/>
    <w:rsid w:val="00996B6A"/>
    <w:rsid w:val="009A03CB"/>
    <w:rsid w:val="009A336C"/>
    <w:rsid w:val="009A36C8"/>
    <w:rsid w:val="009A72B3"/>
    <w:rsid w:val="009B16FA"/>
    <w:rsid w:val="009B2245"/>
    <w:rsid w:val="009B3A4F"/>
    <w:rsid w:val="009B52CF"/>
    <w:rsid w:val="009B6151"/>
    <w:rsid w:val="009B68D0"/>
    <w:rsid w:val="009B7546"/>
    <w:rsid w:val="009B77E6"/>
    <w:rsid w:val="009C089E"/>
    <w:rsid w:val="009C090C"/>
    <w:rsid w:val="009C1A85"/>
    <w:rsid w:val="009C1D23"/>
    <w:rsid w:val="009C4FA9"/>
    <w:rsid w:val="009C6004"/>
    <w:rsid w:val="009C65D1"/>
    <w:rsid w:val="009C7A43"/>
    <w:rsid w:val="009C7C46"/>
    <w:rsid w:val="009D34E0"/>
    <w:rsid w:val="009D35BB"/>
    <w:rsid w:val="009D3E1E"/>
    <w:rsid w:val="009D433B"/>
    <w:rsid w:val="009D55A8"/>
    <w:rsid w:val="009D57F0"/>
    <w:rsid w:val="009D5C08"/>
    <w:rsid w:val="009D64E9"/>
    <w:rsid w:val="009E0592"/>
    <w:rsid w:val="009E37FE"/>
    <w:rsid w:val="009E3E95"/>
    <w:rsid w:val="009E5754"/>
    <w:rsid w:val="009E5F7F"/>
    <w:rsid w:val="009E618C"/>
    <w:rsid w:val="009E6E7D"/>
    <w:rsid w:val="009E755E"/>
    <w:rsid w:val="009F0CD6"/>
    <w:rsid w:val="009F176D"/>
    <w:rsid w:val="009F1871"/>
    <w:rsid w:val="009F246A"/>
    <w:rsid w:val="009F2A3B"/>
    <w:rsid w:val="009F427A"/>
    <w:rsid w:val="009F4819"/>
    <w:rsid w:val="009F4B5D"/>
    <w:rsid w:val="009F5D20"/>
    <w:rsid w:val="009F66E2"/>
    <w:rsid w:val="009F7343"/>
    <w:rsid w:val="009F769E"/>
    <w:rsid w:val="009F7C02"/>
    <w:rsid w:val="00A0119C"/>
    <w:rsid w:val="00A01546"/>
    <w:rsid w:val="00A023D1"/>
    <w:rsid w:val="00A02ECD"/>
    <w:rsid w:val="00A04020"/>
    <w:rsid w:val="00A054D3"/>
    <w:rsid w:val="00A05962"/>
    <w:rsid w:val="00A067AF"/>
    <w:rsid w:val="00A06BAA"/>
    <w:rsid w:val="00A07416"/>
    <w:rsid w:val="00A12BE8"/>
    <w:rsid w:val="00A12D4B"/>
    <w:rsid w:val="00A14762"/>
    <w:rsid w:val="00A17109"/>
    <w:rsid w:val="00A200CB"/>
    <w:rsid w:val="00A20655"/>
    <w:rsid w:val="00A20C42"/>
    <w:rsid w:val="00A21086"/>
    <w:rsid w:val="00A2139B"/>
    <w:rsid w:val="00A22084"/>
    <w:rsid w:val="00A22568"/>
    <w:rsid w:val="00A23D45"/>
    <w:rsid w:val="00A244AC"/>
    <w:rsid w:val="00A24D4A"/>
    <w:rsid w:val="00A25B6A"/>
    <w:rsid w:val="00A3066E"/>
    <w:rsid w:val="00A332B3"/>
    <w:rsid w:val="00A342E2"/>
    <w:rsid w:val="00A34358"/>
    <w:rsid w:val="00A353AC"/>
    <w:rsid w:val="00A356DD"/>
    <w:rsid w:val="00A360B9"/>
    <w:rsid w:val="00A36E77"/>
    <w:rsid w:val="00A40B50"/>
    <w:rsid w:val="00A40DBF"/>
    <w:rsid w:val="00A4176D"/>
    <w:rsid w:val="00A42A76"/>
    <w:rsid w:val="00A45C71"/>
    <w:rsid w:val="00A46321"/>
    <w:rsid w:val="00A46586"/>
    <w:rsid w:val="00A465E0"/>
    <w:rsid w:val="00A47B21"/>
    <w:rsid w:val="00A517EE"/>
    <w:rsid w:val="00A517F8"/>
    <w:rsid w:val="00A53617"/>
    <w:rsid w:val="00A53C76"/>
    <w:rsid w:val="00A53E5F"/>
    <w:rsid w:val="00A544A5"/>
    <w:rsid w:val="00A5474D"/>
    <w:rsid w:val="00A55962"/>
    <w:rsid w:val="00A55B1E"/>
    <w:rsid w:val="00A55D0B"/>
    <w:rsid w:val="00A56984"/>
    <w:rsid w:val="00A56EDB"/>
    <w:rsid w:val="00A57348"/>
    <w:rsid w:val="00A57651"/>
    <w:rsid w:val="00A57A73"/>
    <w:rsid w:val="00A57DF1"/>
    <w:rsid w:val="00A60E93"/>
    <w:rsid w:val="00A61855"/>
    <w:rsid w:val="00A61BB4"/>
    <w:rsid w:val="00A62E5D"/>
    <w:rsid w:val="00A6322F"/>
    <w:rsid w:val="00A6406D"/>
    <w:rsid w:val="00A65787"/>
    <w:rsid w:val="00A663A7"/>
    <w:rsid w:val="00A663CD"/>
    <w:rsid w:val="00A66601"/>
    <w:rsid w:val="00A7043F"/>
    <w:rsid w:val="00A706FB"/>
    <w:rsid w:val="00A71465"/>
    <w:rsid w:val="00A718A2"/>
    <w:rsid w:val="00A71AAF"/>
    <w:rsid w:val="00A71F84"/>
    <w:rsid w:val="00A721A6"/>
    <w:rsid w:val="00A73121"/>
    <w:rsid w:val="00A73222"/>
    <w:rsid w:val="00A732B4"/>
    <w:rsid w:val="00A738AC"/>
    <w:rsid w:val="00A73B71"/>
    <w:rsid w:val="00A7426E"/>
    <w:rsid w:val="00A7484F"/>
    <w:rsid w:val="00A76078"/>
    <w:rsid w:val="00A7618F"/>
    <w:rsid w:val="00A764B7"/>
    <w:rsid w:val="00A82B6D"/>
    <w:rsid w:val="00A838FC"/>
    <w:rsid w:val="00A87A79"/>
    <w:rsid w:val="00A87D0E"/>
    <w:rsid w:val="00A87DFB"/>
    <w:rsid w:val="00A903C7"/>
    <w:rsid w:val="00A912A2"/>
    <w:rsid w:val="00A917CF"/>
    <w:rsid w:val="00A92132"/>
    <w:rsid w:val="00A929DB"/>
    <w:rsid w:val="00A9435C"/>
    <w:rsid w:val="00A94935"/>
    <w:rsid w:val="00A94AFC"/>
    <w:rsid w:val="00A95AD1"/>
    <w:rsid w:val="00A968F7"/>
    <w:rsid w:val="00A971E6"/>
    <w:rsid w:val="00A97B1B"/>
    <w:rsid w:val="00A97BC5"/>
    <w:rsid w:val="00A97F2F"/>
    <w:rsid w:val="00AA0BD9"/>
    <w:rsid w:val="00AA122B"/>
    <w:rsid w:val="00AA1484"/>
    <w:rsid w:val="00AA1EE1"/>
    <w:rsid w:val="00AA2604"/>
    <w:rsid w:val="00AA6DEC"/>
    <w:rsid w:val="00AA7594"/>
    <w:rsid w:val="00AB0E70"/>
    <w:rsid w:val="00AB113F"/>
    <w:rsid w:val="00AB1614"/>
    <w:rsid w:val="00AB29E3"/>
    <w:rsid w:val="00AB2C51"/>
    <w:rsid w:val="00AB39E4"/>
    <w:rsid w:val="00AB3EE2"/>
    <w:rsid w:val="00AB41C5"/>
    <w:rsid w:val="00AB4F2A"/>
    <w:rsid w:val="00AB5A03"/>
    <w:rsid w:val="00AB6F50"/>
    <w:rsid w:val="00AB7F55"/>
    <w:rsid w:val="00AC0E6E"/>
    <w:rsid w:val="00AC21F7"/>
    <w:rsid w:val="00AC2C96"/>
    <w:rsid w:val="00AC2D27"/>
    <w:rsid w:val="00AC3307"/>
    <w:rsid w:val="00AC526C"/>
    <w:rsid w:val="00AC5B9B"/>
    <w:rsid w:val="00AC5D4A"/>
    <w:rsid w:val="00AC6712"/>
    <w:rsid w:val="00AC74F6"/>
    <w:rsid w:val="00AD029B"/>
    <w:rsid w:val="00AD081E"/>
    <w:rsid w:val="00AD2906"/>
    <w:rsid w:val="00AD344B"/>
    <w:rsid w:val="00AD3898"/>
    <w:rsid w:val="00AD3BAF"/>
    <w:rsid w:val="00AD4485"/>
    <w:rsid w:val="00AD543C"/>
    <w:rsid w:val="00AD55BB"/>
    <w:rsid w:val="00AD59AA"/>
    <w:rsid w:val="00AD59E2"/>
    <w:rsid w:val="00AD5F3D"/>
    <w:rsid w:val="00AD6533"/>
    <w:rsid w:val="00AD658C"/>
    <w:rsid w:val="00AD7060"/>
    <w:rsid w:val="00AD719A"/>
    <w:rsid w:val="00AE03AE"/>
    <w:rsid w:val="00AE0E6E"/>
    <w:rsid w:val="00AE35DD"/>
    <w:rsid w:val="00AE3759"/>
    <w:rsid w:val="00AE3F7B"/>
    <w:rsid w:val="00AE5353"/>
    <w:rsid w:val="00AE5AD3"/>
    <w:rsid w:val="00AE5FF7"/>
    <w:rsid w:val="00AE62F8"/>
    <w:rsid w:val="00AE70FF"/>
    <w:rsid w:val="00AE79F8"/>
    <w:rsid w:val="00AE7DDF"/>
    <w:rsid w:val="00AF0139"/>
    <w:rsid w:val="00AF13B0"/>
    <w:rsid w:val="00AF2803"/>
    <w:rsid w:val="00AF319E"/>
    <w:rsid w:val="00AF4C3A"/>
    <w:rsid w:val="00AF5464"/>
    <w:rsid w:val="00AF5875"/>
    <w:rsid w:val="00AF646F"/>
    <w:rsid w:val="00AF7596"/>
    <w:rsid w:val="00B0035A"/>
    <w:rsid w:val="00B00961"/>
    <w:rsid w:val="00B01307"/>
    <w:rsid w:val="00B038C4"/>
    <w:rsid w:val="00B06024"/>
    <w:rsid w:val="00B07A61"/>
    <w:rsid w:val="00B07D63"/>
    <w:rsid w:val="00B11503"/>
    <w:rsid w:val="00B117C5"/>
    <w:rsid w:val="00B123AA"/>
    <w:rsid w:val="00B12E32"/>
    <w:rsid w:val="00B1415D"/>
    <w:rsid w:val="00B1433B"/>
    <w:rsid w:val="00B15617"/>
    <w:rsid w:val="00B205F6"/>
    <w:rsid w:val="00B21A57"/>
    <w:rsid w:val="00B22D08"/>
    <w:rsid w:val="00B23718"/>
    <w:rsid w:val="00B248FF"/>
    <w:rsid w:val="00B24FCF"/>
    <w:rsid w:val="00B2589B"/>
    <w:rsid w:val="00B27EE8"/>
    <w:rsid w:val="00B30171"/>
    <w:rsid w:val="00B30327"/>
    <w:rsid w:val="00B30630"/>
    <w:rsid w:val="00B30F48"/>
    <w:rsid w:val="00B30FEE"/>
    <w:rsid w:val="00B317EC"/>
    <w:rsid w:val="00B33F9B"/>
    <w:rsid w:val="00B3480E"/>
    <w:rsid w:val="00B34B93"/>
    <w:rsid w:val="00B34E27"/>
    <w:rsid w:val="00B3635B"/>
    <w:rsid w:val="00B3673D"/>
    <w:rsid w:val="00B37765"/>
    <w:rsid w:val="00B37F04"/>
    <w:rsid w:val="00B401C8"/>
    <w:rsid w:val="00B40280"/>
    <w:rsid w:val="00B41E20"/>
    <w:rsid w:val="00B44713"/>
    <w:rsid w:val="00B449B7"/>
    <w:rsid w:val="00B45F4F"/>
    <w:rsid w:val="00B45FB3"/>
    <w:rsid w:val="00B4727F"/>
    <w:rsid w:val="00B50523"/>
    <w:rsid w:val="00B50EFA"/>
    <w:rsid w:val="00B521D3"/>
    <w:rsid w:val="00B55BA6"/>
    <w:rsid w:val="00B55E7A"/>
    <w:rsid w:val="00B56855"/>
    <w:rsid w:val="00B601A6"/>
    <w:rsid w:val="00B60BD9"/>
    <w:rsid w:val="00B60D9E"/>
    <w:rsid w:val="00B61824"/>
    <w:rsid w:val="00B61AF3"/>
    <w:rsid w:val="00B6223D"/>
    <w:rsid w:val="00B63E38"/>
    <w:rsid w:val="00B64103"/>
    <w:rsid w:val="00B65937"/>
    <w:rsid w:val="00B66418"/>
    <w:rsid w:val="00B66D4B"/>
    <w:rsid w:val="00B67DEE"/>
    <w:rsid w:val="00B709E7"/>
    <w:rsid w:val="00B733C1"/>
    <w:rsid w:val="00B748A3"/>
    <w:rsid w:val="00B76000"/>
    <w:rsid w:val="00B763C2"/>
    <w:rsid w:val="00B76810"/>
    <w:rsid w:val="00B76D68"/>
    <w:rsid w:val="00B7735F"/>
    <w:rsid w:val="00B77512"/>
    <w:rsid w:val="00B80736"/>
    <w:rsid w:val="00B80AD7"/>
    <w:rsid w:val="00B825C4"/>
    <w:rsid w:val="00B82D34"/>
    <w:rsid w:val="00B83480"/>
    <w:rsid w:val="00B8405D"/>
    <w:rsid w:val="00B85E49"/>
    <w:rsid w:val="00B86445"/>
    <w:rsid w:val="00B868C8"/>
    <w:rsid w:val="00B909F7"/>
    <w:rsid w:val="00B91B9A"/>
    <w:rsid w:val="00B91E21"/>
    <w:rsid w:val="00B93006"/>
    <w:rsid w:val="00B9305A"/>
    <w:rsid w:val="00B93379"/>
    <w:rsid w:val="00B94CA7"/>
    <w:rsid w:val="00B94EA1"/>
    <w:rsid w:val="00B95E62"/>
    <w:rsid w:val="00B95FE9"/>
    <w:rsid w:val="00B96AB6"/>
    <w:rsid w:val="00BA0D8F"/>
    <w:rsid w:val="00BA1305"/>
    <w:rsid w:val="00BA1C99"/>
    <w:rsid w:val="00BA4419"/>
    <w:rsid w:val="00BA4FA4"/>
    <w:rsid w:val="00BA5CD0"/>
    <w:rsid w:val="00BA6BAF"/>
    <w:rsid w:val="00BA7371"/>
    <w:rsid w:val="00BB053D"/>
    <w:rsid w:val="00BB10C5"/>
    <w:rsid w:val="00BB1AA8"/>
    <w:rsid w:val="00BB1C9B"/>
    <w:rsid w:val="00BB1F64"/>
    <w:rsid w:val="00BB27FE"/>
    <w:rsid w:val="00BB295C"/>
    <w:rsid w:val="00BB2AC1"/>
    <w:rsid w:val="00BB5196"/>
    <w:rsid w:val="00BB5242"/>
    <w:rsid w:val="00BB573C"/>
    <w:rsid w:val="00BB750D"/>
    <w:rsid w:val="00BC0637"/>
    <w:rsid w:val="00BC2A27"/>
    <w:rsid w:val="00BC2D7E"/>
    <w:rsid w:val="00BC50E4"/>
    <w:rsid w:val="00BC5558"/>
    <w:rsid w:val="00BC5A0C"/>
    <w:rsid w:val="00BC5A77"/>
    <w:rsid w:val="00BD05D6"/>
    <w:rsid w:val="00BD0BA7"/>
    <w:rsid w:val="00BD2CB0"/>
    <w:rsid w:val="00BD3CFC"/>
    <w:rsid w:val="00BE09E4"/>
    <w:rsid w:val="00BE0EE3"/>
    <w:rsid w:val="00BE45F3"/>
    <w:rsid w:val="00BE4DF2"/>
    <w:rsid w:val="00BE663D"/>
    <w:rsid w:val="00BE6B11"/>
    <w:rsid w:val="00BE6E90"/>
    <w:rsid w:val="00BF0A97"/>
    <w:rsid w:val="00BF2354"/>
    <w:rsid w:val="00BF2884"/>
    <w:rsid w:val="00BF3588"/>
    <w:rsid w:val="00BF4704"/>
    <w:rsid w:val="00BF482F"/>
    <w:rsid w:val="00BF609C"/>
    <w:rsid w:val="00BF7066"/>
    <w:rsid w:val="00BF7080"/>
    <w:rsid w:val="00C02693"/>
    <w:rsid w:val="00C03CCC"/>
    <w:rsid w:val="00C040F5"/>
    <w:rsid w:val="00C043D7"/>
    <w:rsid w:val="00C051B4"/>
    <w:rsid w:val="00C079C2"/>
    <w:rsid w:val="00C07CC0"/>
    <w:rsid w:val="00C1039E"/>
    <w:rsid w:val="00C108D1"/>
    <w:rsid w:val="00C108FC"/>
    <w:rsid w:val="00C113E9"/>
    <w:rsid w:val="00C12467"/>
    <w:rsid w:val="00C1494B"/>
    <w:rsid w:val="00C14E47"/>
    <w:rsid w:val="00C15326"/>
    <w:rsid w:val="00C15614"/>
    <w:rsid w:val="00C16941"/>
    <w:rsid w:val="00C21B90"/>
    <w:rsid w:val="00C244E6"/>
    <w:rsid w:val="00C2572E"/>
    <w:rsid w:val="00C25920"/>
    <w:rsid w:val="00C25AF2"/>
    <w:rsid w:val="00C27A31"/>
    <w:rsid w:val="00C3196D"/>
    <w:rsid w:val="00C31F98"/>
    <w:rsid w:val="00C32A9A"/>
    <w:rsid w:val="00C32D3D"/>
    <w:rsid w:val="00C3388E"/>
    <w:rsid w:val="00C344CE"/>
    <w:rsid w:val="00C34B86"/>
    <w:rsid w:val="00C35491"/>
    <w:rsid w:val="00C35FE7"/>
    <w:rsid w:val="00C363DB"/>
    <w:rsid w:val="00C3686E"/>
    <w:rsid w:val="00C36E93"/>
    <w:rsid w:val="00C37E3B"/>
    <w:rsid w:val="00C4181A"/>
    <w:rsid w:val="00C446CA"/>
    <w:rsid w:val="00C44F0C"/>
    <w:rsid w:val="00C46E59"/>
    <w:rsid w:val="00C4709D"/>
    <w:rsid w:val="00C509B5"/>
    <w:rsid w:val="00C517D3"/>
    <w:rsid w:val="00C522A9"/>
    <w:rsid w:val="00C53356"/>
    <w:rsid w:val="00C56FB8"/>
    <w:rsid w:val="00C6024D"/>
    <w:rsid w:val="00C61052"/>
    <w:rsid w:val="00C6148D"/>
    <w:rsid w:val="00C625A8"/>
    <w:rsid w:val="00C63D64"/>
    <w:rsid w:val="00C6468E"/>
    <w:rsid w:val="00C663F2"/>
    <w:rsid w:val="00C66F27"/>
    <w:rsid w:val="00C700B3"/>
    <w:rsid w:val="00C7150F"/>
    <w:rsid w:val="00C71E27"/>
    <w:rsid w:val="00C71FCB"/>
    <w:rsid w:val="00C73074"/>
    <w:rsid w:val="00C7357A"/>
    <w:rsid w:val="00C74999"/>
    <w:rsid w:val="00C74D5C"/>
    <w:rsid w:val="00C75DB7"/>
    <w:rsid w:val="00C76507"/>
    <w:rsid w:val="00C76A71"/>
    <w:rsid w:val="00C76C78"/>
    <w:rsid w:val="00C770C6"/>
    <w:rsid w:val="00C86659"/>
    <w:rsid w:val="00C87772"/>
    <w:rsid w:val="00C91278"/>
    <w:rsid w:val="00C91848"/>
    <w:rsid w:val="00C92354"/>
    <w:rsid w:val="00C92D3E"/>
    <w:rsid w:val="00C93528"/>
    <w:rsid w:val="00C935CD"/>
    <w:rsid w:val="00C939C7"/>
    <w:rsid w:val="00C93A59"/>
    <w:rsid w:val="00C94411"/>
    <w:rsid w:val="00C94987"/>
    <w:rsid w:val="00C94F94"/>
    <w:rsid w:val="00C950F7"/>
    <w:rsid w:val="00C9579D"/>
    <w:rsid w:val="00C96A18"/>
    <w:rsid w:val="00C9776E"/>
    <w:rsid w:val="00CA0007"/>
    <w:rsid w:val="00CA01A0"/>
    <w:rsid w:val="00CA0D2D"/>
    <w:rsid w:val="00CA1393"/>
    <w:rsid w:val="00CA1905"/>
    <w:rsid w:val="00CA1A87"/>
    <w:rsid w:val="00CA1B53"/>
    <w:rsid w:val="00CA30A9"/>
    <w:rsid w:val="00CA39C9"/>
    <w:rsid w:val="00CA4985"/>
    <w:rsid w:val="00CA67D7"/>
    <w:rsid w:val="00CA68F3"/>
    <w:rsid w:val="00CB01DB"/>
    <w:rsid w:val="00CB1EB4"/>
    <w:rsid w:val="00CB2D8C"/>
    <w:rsid w:val="00CB4CFA"/>
    <w:rsid w:val="00CB4DF0"/>
    <w:rsid w:val="00CB7AA7"/>
    <w:rsid w:val="00CB7B9C"/>
    <w:rsid w:val="00CC0064"/>
    <w:rsid w:val="00CC121C"/>
    <w:rsid w:val="00CC1B2A"/>
    <w:rsid w:val="00CC2B25"/>
    <w:rsid w:val="00CC4A41"/>
    <w:rsid w:val="00CC5580"/>
    <w:rsid w:val="00CC608E"/>
    <w:rsid w:val="00CC6980"/>
    <w:rsid w:val="00CC7937"/>
    <w:rsid w:val="00CC7E38"/>
    <w:rsid w:val="00CD020D"/>
    <w:rsid w:val="00CD09E7"/>
    <w:rsid w:val="00CD0A65"/>
    <w:rsid w:val="00CD129D"/>
    <w:rsid w:val="00CD1AA4"/>
    <w:rsid w:val="00CD365D"/>
    <w:rsid w:val="00CD3BD1"/>
    <w:rsid w:val="00CD3EBE"/>
    <w:rsid w:val="00CD4793"/>
    <w:rsid w:val="00CD6276"/>
    <w:rsid w:val="00CD7E34"/>
    <w:rsid w:val="00CD7EE8"/>
    <w:rsid w:val="00CE15D5"/>
    <w:rsid w:val="00CE3577"/>
    <w:rsid w:val="00CE4065"/>
    <w:rsid w:val="00CE42BA"/>
    <w:rsid w:val="00CE4D8A"/>
    <w:rsid w:val="00CE5244"/>
    <w:rsid w:val="00CE6963"/>
    <w:rsid w:val="00CE6A3B"/>
    <w:rsid w:val="00CE707E"/>
    <w:rsid w:val="00CE751A"/>
    <w:rsid w:val="00CF0084"/>
    <w:rsid w:val="00CF1B7A"/>
    <w:rsid w:val="00CF1EB5"/>
    <w:rsid w:val="00CF29AF"/>
    <w:rsid w:val="00CF336B"/>
    <w:rsid w:val="00CF418B"/>
    <w:rsid w:val="00CF4388"/>
    <w:rsid w:val="00CF44EF"/>
    <w:rsid w:val="00CF484A"/>
    <w:rsid w:val="00CF5F5F"/>
    <w:rsid w:val="00CF6053"/>
    <w:rsid w:val="00CF755B"/>
    <w:rsid w:val="00D01CED"/>
    <w:rsid w:val="00D022BA"/>
    <w:rsid w:val="00D022E1"/>
    <w:rsid w:val="00D02670"/>
    <w:rsid w:val="00D03B92"/>
    <w:rsid w:val="00D05D4C"/>
    <w:rsid w:val="00D05FAC"/>
    <w:rsid w:val="00D06019"/>
    <w:rsid w:val="00D06279"/>
    <w:rsid w:val="00D06D83"/>
    <w:rsid w:val="00D07840"/>
    <w:rsid w:val="00D12663"/>
    <w:rsid w:val="00D1275A"/>
    <w:rsid w:val="00D135C1"/>
    <w:rsid w:val="00D13D54"/>
    <w:rsid w:val="00D14278"/>
    <w:rsid w:val="00D1458F"/>
    <w:rsid w:val="00D14DB3"/>
    <w:rsid w:val="00D15384"/>
    <w:rsid w:val="00D1580A"/>
    <w:rsid w:val="00D1634F"/>
    <w:rsid w:val="00D163B5"/>
    <w:rsid w:val="00D174C9"/>
    <w:rsid w:val="00D17A74"/>
    <w:rsid w:val="00D23E41"/>
    <w:rsid w:val="00D23F75"/>
    <w:rsid w:val="00D2593F"/>
    <w:rsid w:val="00D26066"/>
    <w:rsid w:val="00D264D8"/>
    <w:rsid w:val="00D26742"/>
    <w:rsid w:val="00D278A2"/>
    <w:rsid w:val="00D30026"/>
    <w:rsid w:val="00D31F4D"/>
    <w:rsid w:val="00D322D0"/>
    <w:rsid w:val="00D34AC8"/>
    <w:rsid w:val="00D34EA7"/>
    <w:rsid w:val="00D361DC"/>
    <w:rsid w:val="00D36BCA"/>
    <w:rsid w:val="00D376CA"/>
    <w:rsid w:val="00D4214D"/>
    <w:rsid w:val="00D42362"/>
    <w:rsid w:val="00D42848"/>
    <w:rsid w:val="00D43BF4"/>
    <w:rsid w:val="00D444BF"/>
    <w:rsid w:val="00D4458C"/>
    <w:rsid w:val="00D45B03"/>
    <w:rsid w:val="00D462BC"/>
    <w:rsid w:val="00D46370"/>
    <w:rsid w:val="00D52036"/>
    <w:rsid w:val="00D53291"/>
    <w:rsid w:val="00D5438E"/>
    <w:rsid w:val="00D547D8"/>
    <w:rsid w:val="00D54C6A"/>
    <w:rsid w:val="00D56DA0"/>
    <w:rsid w:val="00D576F3"/>
    <w:rsid w:val="00D60F30"/>
    <w:rsid w:val="00D62337"/>
    <w:rsid w:val="00D632BE"/>
    <w:rsid w:val="00D63B99"/>
    <w:rsid w:val="00D63D7F"/>
    <w:rsid w:val="00D640FA"/>
    <w:rsid w:val="00D6480C"/>
    <w:rsid w:val="00D667BE"/>
    <w:rsid w:val="00D70978"/>
    <w:rsid w:val="00D72300"/>
    <w:rsid w:val="00D73404"/>
    <w:rsid w:val="00D73C38"/>
    <w:rsid w:val="00D74E01"/>
    <w:rsid w:val="00D75B70"/>
    <w:rsid w:val="00D75F86"/>
    <w:rsid w:val="00D7784F"/>
    <w:rsid w:val="00D81AC7"/>
    <w:rsid w:val="00D8213F"/>
    <w:rsid w:val="00D821FE"/>
    <w:rsid w:val="00D83219"/>
    <w:rsid w:val="00D844CA"/>
    <w:rsid w:val="00D84F44"/>
    <w:rsid w:val="00D8714F"/>
    <w:rsid w:val="00D87F4D"/>
    <w:rsid w:val="00D90A38"/>
    <w:rsid w:val="00D91588"/>
    <w:rsid w:val="00D916CB"/>
    <w:rsid w:val="00D924CA"/>
    <w:rsid w:val="00D92D1B"/>
    <w:rsid w:val="00D94DEB"/>
    <w:rsid w:val="00D94EE4"/>
    <w:rsid w:val="00D96955"/>
    <w:rsid w:val="00D97EF0"/>
    <w:rsid w:val="00DA01EA"/>
    <w:rsid w:val="00DA13D5"/>
    <w:rsid w:val="00DA209A"/>
    <w:rsid w:val="00DA2129"/>
    <w:rsid w:val="00DA22C7"/>
    <w:rsid w:val="00DA3ADE"/>
    <w:rsid w:val="00DA6586"/>
    <w:rsid w:val="00DA6A89"/>
    <w:rsid w:val="00DA6BB1"/>
    <w:rsid w:val="00DA7A7A"/>
    <w:rsid w:val="00DA7CC0"/>
    <w:rsid w:val="00DA7DB1"/>
    <w:rsid w:val="00DB012E"/>
    <w:rsid w:val="00DB14A1"/>
    <w:rsid w:val="00DB1D70"/>
    <w:rsid w:val="00DB2355"/>
    <w:rsid w:val="00DB23B5"/>
    <w:rsid w:val="00DB3DD3"/>
    <w:rsid w:val="00DB53C5"/>
    <w:rsid w:val="00DB57D6"/>
    <w:rsid w:val="00DB637D"/>
    <w:rsid w:val="00DB67D6"/>
    <w:rsid w:val="00DB74F8"/>
    <w:rsid w:val="00DC0699"/>
    <w:rsid w:val="00DC08A9"/>
    <w:rsid w:val="00DC0F61"/>
    <w:rsid w:val="00DC17B0"/>
    <w:rsid w:val="00DC1846"/>
    <w:rsid w:val="00DC257E"/>
    <w:rsid w:val="00DC2860"/>
    <w:rsid w:val="00DC376B"/>
    <w:rsid w:val="00DC4BD6"/>
    <w:rsid w:val="00DC5EAA"/>
    <w:rsid w:val="00DC5FB2"/>
    <w:rsid w:val="00DC634D"/>
    <w:rsid w:val="00DC6C40"/>
    <w:rsid w:val="00DC7D7B"/>
    <w:rsid w:val="00DD2E24"/>
    <w:rsid w:val="00DD3592"/>
    <w:rsid w:val="00DD4DC2"/>
    <w:rsid w:val="00DD532F"/>
    <w:rsid w:val="00DD5339"/>
    <w:rsid w:val="00DD5A5E"/>
    <w:rsid w:val="00DD6DA8"/>
    <w:rsid w:val="00DD7890"/>
    <w:rsid w:val="00DE1BD1"/>
    <w:rsid w:val="00DE23E2"/>
    <w:rsid w:val="00DE2BCB"/>
    <w:rsid w:val="00DE3511"/>
    <w:rsid w:val="00DE383D"/>
    <w:rsid w:val="00DE447F"/>
    <w:rsid w:val="00DE4E68"/>
    <w:rsid w:val="00DE5B12"/>
    <w:rsid w:val="00DE6FDF"/>
    <w:rsid w:val="00DE7296"/>
    <w:rsid w:val="00DE74FF"/>
    <w:rsid w:val="00DE7837"/>
    <w:rsid w:val="00DE7C7A"/>
    <w:rsid w:val="00DF001E"/>
    <w:rsid w:val="00DF1076"/>
    <w:rsid w:val="00DF11A8"/>
    <w:rsid w:val="00DF39C3"/>
    <w:rsid w:val="00DF43C1"/>
    <w:rsid w:val="00DF4C9D"/>
    <w:rsid w:val="00DF4F8C"/>
    <w:rsid w:val="00DF51E8"/>
    <w:rsid w:val="00DF5BDF"/>
    <w:rsid w:val="00DF6AC4"/>
    <w:rsid w:val="00DF6E11"/>
    <w:rsid w:val="00DF7343"/>
    <w:rsid w:val="00E00F24"/>
    <w:rsid w:val="00E0143B"/>
    <w:rsid w:val="00E01EDA"/>
    <w:rsid w:val="00E021D4"/>
    <w:rsid w:val="00E025E6"/>
    <w:rsid w:val="00E0435A"/>
    <w:rsid w:val="00E05937"/>
    <w:rsid w:val="00E0665B"/>
    <w:rsid w:val="00E067E8"/>
    <w:rsid w:val="00E06BCE"/>
    <w:rsid w:val="00E06D70"/>
    <w:rsid w:val="00E077E8"/>
    <w:rsid w:val="00E10063"/>
    <w:rsid w:val="00E1142E"/>
    <w:rsid w:val="00E11465"/>
    <w:rsid w:val="00E12D75"/>
    <w:rsid w:val="00E1367C"/>
    <w:rsid w:val="00E1403A"/>
    <w:rsid w:val="00E15BAD"/>
    <w:rsid w:val="00E15F00"/>
    <w:rsid w:val="00E17671"/>
    <w:rsid w:val="00E20008"/>
    <w:rsid w:val="00E20667"/>
    <w:rsid w:val="00E20F9B"/>
    <w:rsid w:val="00E21300"/>
    <w:rsid w:val="00E214FB"/>
    <w:rsid w:val="00E21824"/>
    <w:rsid w:val="00E21982"/>
    <w:rsid w:val="00E23D60"/>
    <w:rsid w:val="00E259D7"/>
    <w:rsid w:val="00E266B4"/>
    <w:rsid w:val="00E268B6"/>
    <w:rsid w:val="00E26C3E"/>
    <w:rsid w:val="00E27668"/>
    <w:rsid w:val="00E2799C"/>
    <w:rsid w:val="00E32846"/>
    <w:rsid w:val="00E359B6"/>
    <w:rsid w:val="00E363CA"/>
    <w:rsid w:val="00E36A79"/>
    <w:rsid w:val="00E36F2E"/>
    <w:rsid w:val="00E419AF"/>
    <w:rsid w:val="00E41E0F"/>
    <w:rsid w:val="00E4244A"/>
    <w:rsid w:val="00E436C1"/>
    <w:rsid w:val="00E43842"/>
    <w:rsid w:val="00E43B29"/>
    <w:rsid w:val="00E43CBB"/>
    <w:rsid w:val="00E44948"/>
    <w:rsid w:val="00E44B97"/>
    <w:rsid w:val="00E45050"/>
    <w:rsid w:val="00E462AE"/>
    <w:rsid w:val="00E471EB"/>
    <w:rsid w:val="00E47BA9"/>
    <w:rsid w:val="00E50ECA"/>
    <w:rsid w:val="00E532AE"/>
    <w:rsid w:val="00E53B52"/>
    <w:rsid w:val="00E53DF6"/>
    <w:rsid w:val="00E53FE7"/>
    <w:rsid w:val="00E54301"/>
    <w:rsid w:val="00E56E81"/>
    <w:rsid w:val="00E60BCD"/>
    <w:rsid w:val="00E610E0"/>
    <w:rsid w:val="00E629AD"/>
    <w:rsid w:val="00E6397B"/>
    <w:rsid w:val="00E64306"/>
    <w:rsid w:val="00E648B9"/>
    <w:rsid w:val="00E65DAA"/>
    <w:rsid w:val="00E66383"/>
    <w:rsid w:val="00E66CE3"/>
    <w:rsid w:val="00E67A3B"/>
    <w:rsid w:val="00E703C3"/>
    <w:rsid w:val="00E721BE"/>
    <w:rsid w:val="00E723D1"/>
    <w:rsid w:val="00E739DE"/>
    <w:rsid w:val="00E74131"/>
    <w:rsid w:val="00E744EE"/>
    <w:rsid w:val="00E74A3A"/>
    <w:rsid w:val="00E77BCC"/>
    <w:rsid w:val="00E809BD"/>
    <w:rsid w:val="00E809D7"/>
    <w:rsid w:val="00E81BA8"/>
    <w:rsid w:val="00E827AC"/>
    <w:rsid w:val="00E83062"/>
    <w:rsid w:val="00E837D9"/>
    <w:rsid w:val="00E83CA6"/>
    <w:rsid w:val="00E845B8"/>
    <w:rsid w:val="00E84B23"/>
    <w:rsid w:val="00E84F9A"/>
    <w:rsid w:val="00E84FC9"/>
    <w:rsid w:val="00E85F5C"/>
    <w:rsid w:val="00E863C0"/>
    <w:rsid w:val="00E913AF"/>
    <w:rsid w:val="00E925BD"/>
    <w:rsid w:val="00E927E1"/>
    <w:rsid w:val="00E93011"/>
    <w:rsid w:val="00E93416"/>
    <w:rsid w:val="00E941B1"/>
    <w:rsid w:val="00E94403"/>
    <w:rsid w:val="00E9487A"/>
    <w:rsid w:val="00E94A36"/>
    <w:rsid w:val="00E95D18"/>
    <w:rsid w:val="00E969B7"/>
    <w:rsid w:val="00E96EED"/>
    <w:rsid w:val="00E97984"/>
    <w:rsid w:val="00E97C7E"/>
    <w:rsid w:val="00E97F17"/>
    <w:rsid w:val="00EA0026"/>
    <w:rsid w:val="00EA18C5"/>
    <w:rsid w:val="00EA2264"/>
    <w:rsid w:val="00EA253F"/>
    <w:rsid w:val="00EA3927"/>
    <w:rsid w:val="00EA42F5"/>
    <w:rsid w:val="00EA53D0"/>
    <w:rsid w:val="00EA5916"/>
    <w:rsid w:val="00EA5DD4"/>
    <w:rsid w:val="00EA6365"/>
    <w:rsid w:val="00EB1B24"/>
    <w:rsid w:val="00EB1E5B"/>
    <w:rsid w:val="00EB20FD"/>
    <w:rsid w:val="00EB28F0"/>
    <w:rsid w:val="00EB4A7B"/>
    <w:rsid w:val="00EB6506"/>
    <w:rsid w:val="00EB6535"/>
    <w:rsid w:val="00EC05D7"/>
    <w:rsid w:val="00EC09C1"/>
    <w:rsid w:val="00EC0ADD"/>
    <w:rsid w:val="00EC12D5"/>
    <w:rsid w:val="00EC13EB"/>
    <w:rsid w:val="00EC23F4"/>
    <w:rsid w:val="00EC2C63"/>
    <w:rsid w:val="00EC3083"/>
    <w:rsid w:val="00EC54AE"/>
    <w:rsid w:val="00EC5BAA"/>
    <w:rsid w:val="00EC5BAC"/>
    <w:rsid w:val="00EC6CEE"/>
    <w:rsid w:val="00EC7F04"/>
    <w:rsid w:val="00ED00AA"/>
    <w:rsid w:val="00ED04CC"/>
    <w:rsid w:val="00ED0C8E"/>
    <w:rsid w:val="00ED2208"/>
    <w:rsid w:val="00ED35D8"/>
    <w:rsid w:val="00ED47E3"/>
    <w:rsid w:val="00ED5809"/>
    <w:rsid w:val="00ED74D2"/>
    <w:rsid w:val="00EE0ADF"/>
    <w:rsid w:val="00EE1844"/>
    <w:rsid w:val="00EE1F81"/>
    <w:rsid w:val="00EE35FA"/>
    <w:rsid w:val="00EE3B37"/>
    <w:rsid w:val="00EE3C97"/>
    <w:rsid w:val="00EE4E5F"/>
    <w:rsid w:val="00EE5B5B"/>
    <w:rsid w:val="00EE6DB4"/>
    <w:rsid w:val="00EE6EF7"/>
    <w:rsid w:val="00EE7F57"/>
    <w:rsid w:val="00EF0D0B"/>
    <w:rsid w:val="00EF26E2"/>
    <w:rsid w:val="00EF2C5F"/>
    <w:rsid w:val="00EF434C"/>
    <w:rsid w:val="00EF6431"/>
    <w:rsid w:val="00F01F09"/>
    <w:rsid w:val="00F02D94"/>
    <w:rsid w:val="00F03904"/>
    <w:rsid w:val="00F03E76"/>
    <w:rsid w:val="00F0453B"/>
    <w:rsid w:val="00F04CE0"/>
    <w:rsid w:val="00F05377"/>
    <w:rsid w:val="00F06C1E"/>
    <w:rsid w:val="00F1021E"/>
    <w:rsid w:val="00F10B8F"/>
    <w:rsid w:val="00F11244"/>
    <w:rsid w:val="00F11402"/>
    <w:rsid w:val="00F13722"/>
    <w:rsid w:val="00F145D5"/>
    <w:rsid w:val="00F209CF"/>
    <w:rsid w:val="00F227EB"/>
    <w:rsid w:val="00F22E9A"/>
    <w:rsid w:val="00F22EF7"/>
    <w:rsid w:val="00F2387C"/>
    <w:rsid w:val="00F2542E"/>
    <w:rsid w:val="00F25D0F"/>
    <w:rsid w:val="00F266E5"/>
    <w:rsid w:val="00F269AA"/>
    <w:rsid w:val="00F26D6B"/>
    <w:rsid w:val="00F27EB6"/>
    <w:rsid w:val="00F3005C"/>
    <w:rsid w:val="00F31D7B"/>
    <w:rsid w:val="00F33214"/>
    <w:rsid w:val="00F3347B"/>
    <w:rsid w:val="00F3386A"/>
    <w:rsid w:val="00F34DEA"/>
    <w:rsid w:val="00F35011"/>
    <w:rsid w:val="00F35149"/>
    <w:rsid w:val="00F35205"/>
    <w:rsid w:val="00F35969"/>
    <w:rsid w:val="00F364F3"/>
    <w:rsid w:val="00F4013B"/>
    <w:rsid w:val="00F40342"/>
    <w:rsid w:val="00F41AD2"/>
    <w:rsid w:val="00F41FA5"/>
    <w:rsid w:val="00F428A6"/>
    <w:rsid w:val="00F45D66"/>
    <w:rsid w:val="00F46CEA"/>
    <w:rsid w:val="00F46FB5"/>
    <w:rsid w:val="00F47316"/>
    <w:rsid w:val="00F510E3"/>
    <w:rsid w:val="00F513FC"/>
    <w:rsid w:val="00F5230C"/>
    <w:rsid w:val="00F53067"/>
    <w:rsid w:val="00F53517"/>
    <w:rsid w:val="00F53B98"/>
    <w:rsid w:val="00F54020"/>
    <w:rsid w:val="00F54391"/>
    <w:rsid w:val="00F54914"/>
    <w:rsid w:val="00F55CDB"/>
    <w:rsid w:val="00F55E6E"/>
    <w:rsid w:val="00F564FD"/>
    <w:rsid w:val="00F57E70"/>
    <w:rsid w:val="00F6259C"/>
    <w:rsid w:val="00F62B4F"/>
    <w:rsid w:val="00F63348"/>
    <w:rsid w:val="00F63BFB"/>
    <w:rsid w:val="00F64193"/>
    <w:rsid w:val="00F64839"/>
    <w:rsid w:val="00F65BE7"/>
    <w:rsid w:val="00F66B1F"/>
    <w:rsid w:val="00F66C8B"/>
    <w:rsid w:val="00F66EA0"/>
    <w:rsid w:val="00F712EC"/>
    <w:rsid w:val="00F721FF"/>
    <w:rsid w:val="00F72234"/>
    <w:rsid w:val="00F7524C"/>
    <w:rsid w:val="00F7562F"/>
    <w:rsid w:val="00F76F2E"/>
    <w:rsid w:val="00F77D3D"/>
    <w:rsid w:val="00F834DD"/>
    <w:rsid w:val="00F83DEE"/>
    <w:rsid w:val="00F84371"/>
    <w:rsid w:val="00F84C0C"/>
    <w:rsid w:val="00F8728C"/>
    <w:rsid w:val="00F90561"/>
    <w:rsid w:val="00F910BC"/>
    <w:rsid w:val="00F928CB"/>
    <w:rsid w:val="00F92A40"/>
    <w:rsid w:val="00F92B20"/>
    <w:rsid w:val="00F9327F"/>
    <w:rsid w:val="00F953CB"/>
    <w:rsid w:val="00F95553"/>
    <w:rsid w:val="00F95F78"/>
    <w:rsid w:val="00F96492"/>
    <w:rsid w:val="00F97723"/>
    <w:rsid w:val="00F97E2A"/>
    <w:rsid w:val="00F97FC6"/>
    <w:rsid w:val="00FA0C9A"/>
    <w:rsid w:val="00FA2BDF"/>
    <w:rsid w:val="00FA3E2A"/>
    <w:rsid w:val="00FA43FC"/>
    <w:rsid w:val="00FA4B6D"/>
    <w:rsid w:val="00FA5FD7"/>
    <w:rsid w:val="00FA7B2F"/>
    <w:rsid w:val="00FB0ABA"/>
    <w:rsid w:val="00FB1462"/>
    <w:rsid w:val="00FB21F0"/>
    <w:rsid w:val="00FB4AC4"/>
    <w:rsid w:val="00FB5C5F"/>
    <w:rsid w:val="00FB5DBD"/>
    <w:rsid w:val="00FB6500"/>
    <w:rsid w:val="00FB6A70"/>
    <w:rsid w:val="00FC06B0"/>
    <w:rsid w:val="00FC1CC1"/>
    <w:rsid w:val="00FC243D"/>
    <w:rsid w:val="00FC340A"/>
    <w:rsid w:val="00FC7105"/>
    <w:rsid w:val="00FD098E"/>
    <w:rsid w:val="00FD0B1D"/>
    <w:rsid w:val="00FD170D"/>
    <w:rsid w:val="00FD1F26"/>
    <w:rsid w:val="00FD2009"/>
    <w:rsid w:val="00FD389D"/>
    <w:rsid w:val="00FD3EED"/>
    <w:rsid w:val="00FD4BD2"/>
    <w:rsid w:val="00FD4CC3"/>
    <w:rsid w:val="00FD5B33"/>
    <w:rsid w:val="00FD74A3"/>
    <w:rsid w:val="00FD7CCF"/>
    <w:rsid w:val="00FE1252"/>
    <w:rsid w:val="00FE1E52"/>
    <w:rsid w:val="00FE267A"/>
    <w:rsid w:val="00FE267D"/>
    <w:rsid w:val="00FE2A37"/>
    <w:rsid w:val="00FE4FE5"/>
    <w:rsid w:val="00FE5529"/>
    <w:rsid w:val="00FE603D"/>
    <w:rsid w:val="00FE68A9"/>
    <w:rsid w:val="00FF1253"/>
    <w:rsid w:val="00FF2362"/>
    <w:rsid w:val="00FF3033"/>
    <w:rsid w:val="00FF4AB3"/>
    <w:rsid w:val="00FF515F"/>
    <w:rsid w:val="00FF545C"/>
    <w:rsid w:val="00FF553D"/>
    <w:rsid w:val="00FF73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835B83E"/>
  <w15:docId w15:val="{90D3CA20-16E4-44FF-A009-EA7449A3EC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2">
    <w:name w:val="Normal"/>
    <w:qFormat/>
    <w:rsid w:val="00D640FA"/>
    <w:pPr>
      <w:spacing w:before="120"/>
      <w:jc w:val="both"/>
    </w:pPr>
    <w:rPr>
      <w:rFonts w:ascii="Times New Roman" w:hAnsi="Times New Roman"/>
      <w:sz w:val="24"/>
      <w:szCs w:val="22"/>
      <w:lang w:eastAsia="en-US"/>
    </w:rPr>
  </w:style>
  <w:style w:type="paragraph" w:styleId="11">
    <w:name w:val="heading 1"/>
    <w:aliases w:val="Подзаголовок 1"/>
    <w:basedOn w:val="a2"/>
    <w:next w:val="a2"/>
    <w:link w:val="12"/>
    <w:qFormat/>
    <w:rsid w:val="00381EA1"/>
    <w:pPr>
      <w:keepNext/>
      <w:spacing w:before="240" w:after="60"/>
      <w:jc w:val="center"/>
      <w:outlineLvl w:val="0"/>
    </w:pPr>
    <w:rPr>
      <w:rFonts w:eastAsia="Times New Roman"/>
      <w:b/>
      <w:bCs/>
      <w:kern w:val="32"/>
      <w:sz w:val="28"/>
      <w:szCs w:val="32"/>
    </w:rPr>
  </w:style>
  <w:style w:type="paragraph" w:styleId="20">
    <w:name w:val="heading 2"/>
    <w:basedOn w:val="a2"/>
    <w:next w:val="a2"/>
    <w:link w:val="21"/>
    <w:qFormat/>
    <w:rsid w:val="00B60D9E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0">
    <w:name w:val="heading 3"/>
    <w:basedOn w:val="a2"/>
    <w:next w:val="a2"/>
    <w:link w:val="31"/>
    <w:qFormat/>
    <w:rsid w:val="00B60D9E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4">
    <w:name w:val="heading 4"/>
    <w:aliases w:val="Обычный1"/>
    <w:basedOn w:val="a2"/>
    <w:next w:val="a2"/>
    <w:link w:val="40"/>
    <w:qFormat/>
    <w:rsid w:val="00A023D1"/>
    <w:pPr>
      <w:keepNext/>
      <w:spacing w:before="240" w:after="60" w:line="288" w:lineRule="auto"/>
      <w:outlineLvl w:val="3"/>
    </w:pPr>
    <w:rPr>
      <w:rFonts w:eastAsia="Times New Roman"/>
      <w:bCs/>
      <w:sz w:val="22"/>
      <w:szCs w:val="28"/>
      <w:lang w:eastAsia="ru-RU"/>
    </w:rPr>
  </w:style>
  <w:style w:type="paragraph" w:styleId="5">
    <w:name w:val="heading 5"/>
    <w:basedOn w:val="a2"/>
    <w:next w:val="a2"/>
    <w:link w:val="50"/>
    <w:qFormat/>
    <w:rsid w:val="00A023D1"/>
    <w:pPr>
      <w:spacing w:before="240" w:after="60" w:line="288" w:lineRule="auto"/>
      <w:outlineLvl w:val="4"/>
    </w:pPr>
    <w:rPr>
      <w:rFonts w:eastAsia="Times New Roman"/>
      <w:b/>
      <w:bCs/>
      <w:i/>
      <w:iCs/>
      <w:sz w:val="26"/>
      <w:szCs w:val="26"/>
      <w:lang w:eastAsia="ru-RU"/>
    </w:rPr>
  </w:style>
  <w:style w:type="paragraph" w:styleId="6">
    <w:name w:val="heading 6"/>
    <w:basedOn w:val="a2"/>
    <w:next w:val="a2"/>
    <w:link w:val="60"/>
    <w:qFormat/>
    <w:rsid w:val="00A023D1"/>
    <w:pPr>
      <w:spacing w:before="240" w:after="60" w:line="288" w:lineRule="auto"/>
      <w:outlineLvl w:val="5"/>
    </w:pPr>
    <w:rPr>
      <w:rFonts w:eastAsia="Times New Roman"/>
      <w:b/>
      <w:bCs/>
      <w:sz w:val="22"/>
      <w:lang w:eastAsia="ru-RU"/>
    </w:rPr>
  </w:style>
  <w:style w:type="paragraph" w:styleId="8">
    <w:name w:val="heading 8"/>
    <w:basedOn w:val="a2"/>
    <w:next w:val="a2"/>
    <w:link w:val="80"/>
    <w:qFormat/>
    <w:rsid w:val="00A023D1"/>
    <w:pPr>
      <w:spacing w:before="240" w:after="60" w:line="288" w:lineRule="auto"/>
      <w:outlineLvl w:val="7"/>
    </w:pPr>
    <w:rPr>
      <w:rFonts w:eastAsia="Times New Roman"/>
      <w:i/>
      <w:iCs/>
      <w:szCs w:val="24"/>
      <w:lang w:eastAsia="ru-RU"/>
    </w:rPr>
  </w:style>
  <w:style w:type="paragraph" w:styleId="9">
    <w:name w:val="heading 9"/>
    <w:basedOn w:val="a2"/>
    <w:next w:val="a2"/>
    <w:link w:val="90"/>
    <w:qFormat/>
    <w:rsid w:val="00A023D1"/>
    <w:pPr>
      <w:spacing w:before="240" w:after="60" w:line="288" w:lineRule="auto"/>
      <w:outlineLvl w:val="8"/>
    </w:pPr>
    <w:rPr>
      <w:rFonts w:ascii="Arial" w:eastAsia="Times New Roman" w:hAnsi="Arial" w:cs="Arial"/>
      <w:sz w:val="22"/>
      <w:lang w:eastAsia="ru-RU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2">
    <w:name w:val="Заголовок 1 Знак"/>
    <w:aliases w:val="Подзаголовок 1 Знак"/>
    <w:link w:val="11"/>
    <w:rsid w:val="00381EA1"/>
    <w:rPr>
      <w:rFonts w:ascii="Times New Roman" w:eastAsia="Times New Roman" w:hAnsi="Times New Roman" w:cs="Times New Roman"/>
      <w:b/>
      <w:bCs/>
      <w:kern w:val="32"/>
      <w:sz w:val="28"/>
      <w:szCs w:val="32"/>
    </w:rPr>
  </w:style>
  <w:style w:type="paragraph" w:customStyle="1" w:styleId="a6">
    <w:name w:val="Пустая строка"/>
    <w:link w:val="a7"/>
    <w:qFormat/>
    <w:rsid w:val="001E380C"/>
    <w:pPr>
      <w:spacing w:before="120" w:after="120" w:line="276" w:lineRule="auto"/>
    </w:pPr>
    <w:rPr>
      <w:rFonts w:ascii="Times New Roman" w:hAnsi="Times New Roman"/>
      <w:sz w:val="24"/>
      <w:szCs w:val="22"/>
      <w:lang w:eastAsia="en-US"/>
    </w:rPr>
  </w:style>
  <w:style w:type="character" w:customStyle="1" w:styleId="a7">
    <w:name w:val="Пустая строка Знак"/>
    <w:link w:val="a6"/>
    <w:rsid w:val="001E380C"/>
    <w:rPr>
      <w:rFonts w:ascii="Times New Roman" w:hAnsi="Times New Roman"/>
      <w:sz w:val="24"/>
      <w:szCs w:val="22"/>
      <w:lang w:val="ru-RU" w:eastAsia="en-US" w:bidi="ar-SA"/>
    </w:rPr>
  </w:style>
  <w:style w:type="paragraph" w:customStyle="1" w:styleId="a8">
    <w:name w:val="Название документа"/>
    <w:link w:val="a9"/>
    <w:qFormat/>
    <w:rsid w:val="001046B4"/>
    <w:pPr>
      <w:jc w:val="center"/>
    </w:pPr>
    <w:rPr>
      <w:rFonts w:ascii="Times New Roman" w:hAnsi="Times New Roman"/>
      <w:b/>
      <w:sz w:val="32"/>
      <w:szCs w:val="22"/>
      <w:lang w:eastAsia="en-US"/>
    </w:rPr>
  </w:style>
  <w:style w:type="character" w:customStyle="1" w:styleId="a9">
    <w:name w:val="Название документа Знак"/>
    <w:link w:val="a8"/>
    <w:rsid w:val="001046B4"/>
    <w:rPr>
      <w:rFonts w:ascii="Times New Roman" w:hAnsi="Times New Roman"/>
      <w:b/>
      <w:sz w:val="32"/>
      <w:szCs w:val="22"/>
      <w:lang w:val="ru-RU" w:eastAsia="en-US" w:bidi="ar-SA"/>
    </w:rPr>
  </w:style>
  <w:style w:type="paragraph" w:customStyle="1" w:styleId="aa">
    <w:name w:val="Расшифровка названия документа"/>
    <w:link w:val="ab"/>
    <w:qFormat/>
    <w:rsid w:val="001046B4"/>
    <w:pPr>
      <w:jc w:val="center"/>
    </w:pPr>
    <w:rPr>
      <w:rFonts w:ascii="Times New Roman" w:hAnsi="Times New Roman"/>
      <w:sz w:val="24"/>
      <w:szCs w:val="22"/>
      <w:lang w:eastAsia="en-US"/>
    </w:rPr>
  </w:style>
  <w:style w:type="character" w:customStyle="1" w:styleId="ab">
    <w:name w:val="Расшифровка названия документа Знак"/>
    <w:link w:val="aa"/>
    <w:rsid w:val="001046B4"/>
    <w:rPr>
      <w:rFonts w:ascii="Times New Roman" w:hAnsi="Times New Roman"/>
      <w:sz w:val="24"/>
      <w:szCs w:val="22"/>
      <w:lang w:val="ru-RU" w:eastAsia="en-US" w:bidi="ar-SA"/>
    </w:rPr>
  </w:style>
  <w:style w:type="paragraph" w:customStyle="1" w:styleId="ac">
    <w:name w:val="Ячейка таблицы"/>
    <w:link w:val="ad"/>
    <w:qFormat/>
    <w:rsid w:val="00E809D7"/>
    <w:rPr>
      <w:rFonts w:ascii="Times New Roman" w:hAnsi="Times New Roman"/>
      <w:szCs w:val="22"/>
      <w:shd w:val="clear" w:color="auto" w:fill="F9F9F9"/>
    </w:rPr>
  </w:style>
  <w:style w:type="character" w:customStyle="1" w:styleId="ad">
    <w:name w:val="Ячейка таблицы Знак"/>
    <w:link w:val="ac"/>
    <w:rsid w:val="00E809D7"/>
    <w:rPr>
      <w:rFonts w:ascii="Times New Roman" w:hAnsi="Times New Roman"/>
      <w:szCs w:val="22"/>
      <w:lang w:val="ru-RU" w:eastAsia="ru-RU" w:bidi="ar-SA"/>
    </w:rPr>
  </w:style>
  <w:style w:type="paragraph" w:styleId="a">
    <w:name w:val="List Paragraph"/>
    <w:basedOn w:val="a2"/>
    <w:link w:val="ae"/>
    <w:uiPriority w:val="34"/>
    <w:qFormat/>
    <w:rsid w:val="00990E2A"/>
    <w:pPr>
      <w:numPr>
        <w:numId w:val="3"/>
      </w:numPr>
      <w:spacing w:before="0"/>
    </w:pPr>
    <w:rPr>
      <w:color w:val="000000"/>
      <w:szCs w:val="24"/>
      <w:shd w:val="clear" w:color="auto" w:fill="F9F9F9"/>
    </w:rPr>
  </w:style>
  <w:style w:type="character" w:customStyle="1" w:styleId="ae">
    <w:name w:val="Абзац списка Знак"/>
    <w:link w:val="a"/>
    <w:uiPriority w:val="34"/>
    <w:rsid w:val="00990E2A"/>
    <w:rPr>
      <w:rFonts w:ascii="Times New Roman" w:hAnsi="Times New Roman"/>
      <w:color w:val="000000"/>
      <w:sz w:val="24"/>
      <w:szCs w:val="24"/>
      <w:lang w:eastAsia="en-US"/>
    </w:rPr>
  </w:style>
  <w:style w:type="paragraph" w:customStyle="1" w:styleId="af">
    <w:name w:val="Подзаголовок рисунка/таблицы"/>
    <w:basedOn w:val="a2"/>
    <w:link w:val="af0"/>
    <w:qFormat/>
    <w:rsid w:val="007D2EE1"/>
    <w:pPr>
      <w:spacing w:before="0" w:after="120"/>
    </w:pPr>
    <w:rPr>
      <w:rFonts w:ascii="Calibri" w:hAnsi="Calibri"/>
      <w:sz w:val="20"/>
      <w:szCs w:val="20"/>
      <w:shd w:val="clear" w:color="auto" w:fill="F9F9F9"/>
      <w:lang w:eastAsia="ru-RU"/>
    </w:rPr>
  </w:style>
  <w:style w:type="character" w:customStyle="1" w:styleId="af0">
    <w:name w:val="Подзаголовок рисунка/таблицы Знак"/>
    <w:link w:val="af"/>
    <w:rsid w:val="007D2EE1"/>
    <w:rPr>
      <w:shd w:val="clear" w:color="auto" w:fill="F9F9F9"/>
      <w:lang w:val="ru-RU" w:eastAsia="ru-RU" w:bidi="ar-SA"/>
    </w:rPr>
  </w:style>
  <w:style w:type="paragraph" w:styleId="af1">
    <w:name w:val="Balloon Text"/>
    <w:basedOn w:val="a2"/>
    <w:link w:val="af2"/>
    <w:semiHidden/>
    <w:unhideWhenUsed/>
    <w:rsid w:val="00381EA1"/>
    <w:rPr>
      <w:rFonts w:ascii="Tahoma" w:hAnsi="Tahoma"/>
      <w:sz w:val="16"/>
      <w:szCs w:val="16"/>
    </w:rPr>
  </w:style>
  <w:style w:type="character" w:customStyle="1" w:styleId="af2">
    <w:name w:val="Текст выноски Знак"/>
    <w:link w:val="af1"/>
    <w:semiHidden/>
    <w:rsid w:val="00381EA1"/>
    <w:rPr>
      <w:rFonts w:ascii="Tahoma" w:hAnsi="Tahoma" w:cs="Tahoma"/>
      <w:sz w:val="16"/>
      <w:szCs w:val="16"/>
    </w:rPr>
  </w:style>
  <w:style w:type="paragraph" w:customStyle="1" w:styleId="1">
    <w:name w:val="Подзаголовок 1 уровня"/>
    <w:basedOn w:val="a2"/>
    <w:next w:val="a2"/>
    <w:link w:val="13"/>
    <w:qFormat/>
    <w:rsid w:val="00C66F27"/>
    <w:pPr>
      <w:keepNext/>
      <w:numPr>
        <w:numId w:val="1"/>
      </w:numPr>
      <w:outlineLvl w:val="0"/>
    </w:pPr>
    <w:rPr>
      <w:b/>
      <w:sz w:val="28"/>
      <w:szCs w:val="28"/>
    </w:rPr>
  </w:style>
  <w:style w:type="paragraph" w:customStyle="1" w:styleId="2">
    <w:name w:val="Подзаголовок 2 уровня"/>
    <w:basedOn w:val="a2"/>
    <w:next w:val="3"/>
    <w:link w:val="22"/>
    <w:qFormat/>
    <w:rsid w:val="00C66F27"/>
    <w:pPr>
      <w:numPr>
        <w:ilvl w:val="1"/>
        <w:numId w:val="1"/>
      </w:numPr>
      <w:outlineLvl w:val="1"/>
    </w:pPr>
    <w:rPr>
      <w:b/>
      <w:szCs w:val="28"/>
    </w:rPr>
  </w:style>
  <w:style w:type="paragraph" w:customStyle="1" w:styleId="3">
    <w:name w:val="Подзаголовок 3 уровня"/>
    <w:basedOn w:val="a2"/>
    <w:next w:val="a2"/>
    <w:link w:val="32"/>
    <w:qFormat/>
    <w:rsid w:val="000C4788"/>
    <w:pPr>
      <w:numPr>
        <w:ilvl w:val="2"/>
        <w:numId w:val="1"/>
      </w:numPr>
      <w:outlineLvl w:val="2"/>
    </w:pPr>
    <w:rPr>
      <w:b/>
    </w:rPr>
  </w:style>
  <w:style w:type="character" w:customStyle="1" w:styleId="32">
    <w:name w:val="Подзаголовок 3 уровня Знак"/>
    <w:link w:val="3"/>
    <w:rsid w:val="000C4788"/>
    <w:rPr>
      <w:rFonts w:ascii="Times New Roman" w:hAnsi="Times New Roman"/>
      <w:b/>
      <w:sz w:val="24"/>
      <w:szCs w:val="22"/>
      <w:lang w:eastAsia="en-US"/>
    </w:rPr>
  </w:style>
  <w:style w:type="character" w:customStyle="1" w:styleId="22">
    <w:name w:val="Подзаголовок 2 уровня Знак"/>
    <w:link w:val="2"/>
    <w:rsid w:val="00C66F27"/>
    <w:rPr>
      <w:rFonts w:ascii="Times New Roman" w:hAnsi="Times New Roman"/>
      <w:b/>
      <w:sz w:val="24"/>
      <w:szCs w:val="28"/>
      <w:lang w:eastAsia="en-US"/>
    </w:rPr>
  </w:style>
  <w:style w:type="character" w:customStyle="1" w:styleId="13">
    <w:name w:val="Подзаголовок 1 уровня Знак"/>
    <w:link w:val="1"/>
    <w:rsid w:val="00C66F27"/>
    <w:rPr>
      <w:rFonts w:ascii="Times New Roman" w:hAnsi="Times New Roman"/>
      <w:b/>
      <w:sz w:val="28"/>
      <w:szCs w:val="28"/>
      <w:lang w:eastAsia="en-US"/>
    </w:rPr>
  </w:style>
  <w:style w:type="paragraph" w:styleId="af3">
    <w:name w:val="header"/>
    <w:basedOn w:val="a2"/>
    <w:link w:val="af4"/>
    <w:uiPriority w:val="99"/>
    <w:unhideWhenUsed/>
    <w:rsid w:val="00455C53"/>
    <w:pPr>
      <w:tabs>
        <w:tab w:val="center" w:pos="4677"/>
        <w:tab w:val="right" w:pos="9355"/>
      </w:tabs>
    </w:pPr>
  </w:style>
  <w:style w:type="character" w:customStyle="1" w:styleId="af4">
    <w:name w:val="Верхний колонтитул Знак"/>
    <w:link w:val="af3"/>
    <w:uiPriority w:val="99"/>
    <w:rsid w:val="00455C53"/>
    <w:rPr>
      <w:rFonts w:ascii="Times New Roman" w:hAnsi="Times New Roman"/>
      <w:sz w:val="24"/>
      <w:szCs w:val="22"/>
      <w:lang w:eastAsia="en-US"/>
    </w:rPr>
  </w:style>
  <w:style w:type="paragraph" w:styleId="af5">
    <w:name w:val="footer"/>
    <w:basedOn w:val="a2"/>
    <w:link w:val="af6"/>
    <w:uiPriority w:val="99"/>
    <w:unhideWhenUsed/>
    <w:rsid w:val="00455C53"/>
    <w:pPr>
      <w:tabs>
        <w:tab w:val="center" w:pos="4677"/>
        <w:tab w:val="right" w:pos="9355"/>
      </w:tabs>
    </w:pPr>
  </w:style>
  <w:style w:type="character" w:customStyle="1" w:styleId="af6">
    <w:name w:val="Нижний колонтитул Знак"/>
    <w:link w:val="af5"/>
    <w:uiPriority w:val="99"/>
    <w:rsid w:val="00455C53"/>
    <w:rPr>
      <w:rFonts w:ascii="Times New Roman" w:hAnsi="Times New Roman"/>
      <w:sz w:val="24"/>
      <w:szCs w:val="22"/>
      <w:lang w:eastAsia="en-US"/>
    </w:rPr>
  </w:style>
  <w:style w:type="paragraph" w:customStyle="1" w:styleId="af7">
    <w:name w:val="Аннотация/История/Оглавление/Доп.материалы"/>
    <w:link w:val="af8"/>
    <w:qFormat/>
    <w:rsid w:val="007D2EE1"/>
    <w:pPr>
      <w:spacing w:before="240"/>
    </w:pPr>
    <w:rPr>
      <w:rFonts w:ascii="Times New Roman" w:hAnsi="Times New Roman"/>
      <w:b/>
      <w:sz w:val="24"/>
      <w:szCs w:val="22"/>
      <w:lang w:eastAsia="en-US"/>
    </w:rPr>
  </w:style>
  <w:style w:type="character" w:customStyle="1" w:styleId="af8">
    <w:name w:val="Аннотация/История/Оглавление/Доп.материалы Знак"/>
    <w:link w:val="af7"/>
    <w:rsid w:val="007D2EE1"/>
    <w:rPr>
      <w:rFonts w:ascii="Times New Roman" w:hAnsi="Times New Roman"/>
      <w:b/>
      <w:sz w:val="24"/>
      <w:szCs w:val="22"/>
      <w:lang w:val="ru-RU" w:eastAsia="en-US" w:bidi="ar-SA"/>
    </w:rPr>
  </w:style>
  <w:style w:type="paragraph" w:customStyle="1" w:styleId="af9">
    <w:name w:val="Рисунок"/>
    <w:basedOn w:val="a2"/>
    <w:link w:val="afa"/>
    <w:qFormat/>
    <w:rsid w:val="00D92D1B"/>
    <w:pPr>
      <w:keepNext/>
    </w:pPr>
    <w:rPr>
      <w:rFonts w:ascii="Calibri" w:hAnsi="Calibri"/>
    </w:rPr>
  </w:style>
  <w:style w:type="character" w:customStyle="1" w:styleId="afa">
    <w:name w:val="Рисунок Знак"/>
    <w:link w:val="af9"/>
    <w:rsid w:val="00D92D1B"/>
    <w:rPr>
      <w:rFonts w:eastAsia="Calibri"/>
      <w:sz w:val="24"/>
      <w:szCs w:val="22"/>
      <w:lang w:val="ru-RU" w:eastAsia="en-US" w:bidi="ar-SA"/>
    </w:rPr>
  </w:style>
  <w:style w:type="paragraph" w:customStyle="1" w:styleId="a1">
    <w:name w:val="Ненумерованный список"/>
    <w:basedOn w:val="a2"/>
    <w:link w:val="afb"/>
    <w:qFormat/>
    <w:rsid w:val="007D2EE1"/>
    <w:pPr>
      <w:numPr>
        <w:numId w:val="2"/>
      </w:numPr>
      <w:spacing w:before="0"/>
      <w:ind w:left="714" w:hanging="357"/>
    </w:pPr>
    <w:rPr>
      <w:rFonts w:ascii="Calibri" w:hAnsi="Calibri"/>
    </w:rPr>
  </w:style>
  <w:style w:type="character" w:customStyle="1" w:styleId="afb">
    <w:name w:val="Ненумерованный список Знак"/>
    <w:link w:val="a1"/>
    <w:rsid w:val="007D2EE1"/>
    <w:rPr>
      <w:sz w:val="24"/>
      <w:szCs w:val="22"/>
      <w:lang w:eastAsia="en-US"/>
    </w:rPr>
  </w:style>
  <w:style w:type="paragraph" w:styleId="afc">
    <w:name w:val="TOC Heading"/>
    <w:basedOn w:val="11"/>
    <w:next w:val="a2"/>
    <w:uiPriority w:val="39"/>
    <w:qFormat/>
    <w:rsid w:val="0094370F"/>
    <w:pPr>
      <w:keepLines/>
      <w:spacing w:before="480" w:after="0"/>
      <w:jc w:val="left"/>
      <w:outlineLvl w:val="9"/>
    </w:pPr>
    <w:rPr>
      <w:rFonts w:ascii="Cambria" w:hAnsi="Cambria"/>
      <w:color w:val="365F91"/>
      <w:kern w:val="0"/>
      <w:szCs w:val="28"/>
    </w:rPr>
  </w:style>
  <w:style w:type="paragraph" w:styleId="14">
    <w:name w:val="toc 1"/>
    <w:basedOn w:val="a2"/>
    <w:next w:val="a2"/>
    <w:autoRedefine/>
    <w:uiPriority w:val="39"/>
    <w:unhideWhenUsed/>
    <w:rsid w:val="0094370F"/>
  </w:style>
  <w:style w:type="paragraph" w:styleId="23">
    <w:name w:val="toc 2"/>
    <w:basedOn w:val="a2"/>
    <w:next w:val="a2"/>
    <w:autoRedefine/>
    <w:uiPriority w:val="39"/>
    <w:unhideWhenUsed/>
    <w:rsid w:val="0094370F"/>
    <w:pPr>
      <w:ind w:left="240"/>
    </w:pPr>
  </w:style>
  <w:style w:type="paragraph" w:styleId="33">
    <w:name w:val="toc 3"/>
    <w:basedOn w:val="a2"/>
    <w:next w:val="a2"/>
    <w:autoRedefine/>
    <w:uiPriority w:val="39"/>
    <w:unhideWhenUsed/>
    <w:rsid w:val="0094370F"/>
    <w:pPr>
      <w:ind w:left="480"/>
    </w:pPr>
  </w:style>
  <w:style w:type="character" w:styleId="afd">
    <w:name w:val="Hyperlink"/>
    <w:uiPriority w:val="99"/>
    <w:unhideWhenUsed/>
    <w:rsid w:val="0094370F"/>
    <w:rPr>
      <w:color w:val="0000FF"/>
      <w:u w:val="single"/>
    </w:rPr>
  </w:style>
  <w:style w:type="table" w:styleId="afe">
    <w:name w:val="Table Grid"/>
    <w:basedOn w:val="a4"/>
    <w:rsid w:val="007D2EE1"/>
    <w:pPr>
      <w:spacing w:before="12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ff">
    <w:name w:val="Жирный"/>
    <w:rsid w:val="005A75D0"/>
    <w:rPr>
      <w:b/>
    </w:rPr>
  </w:style>
  <w:style w:type="character" w:styleId="aff0">
    <w:name w:val="annotation reference"/>
    <w:semiHidden/>
    <w:unhideWhenUsed/>
    <w:rsid w:val="00B248FF"/>
    <w:rPr>
      <w:sz w:val="16"/>
      <w:szCs w:val="16"/>
    </w:rPr>
  </w:style>
  <w:style w:type="paragraph" w:styleId="aff1">
    <w:name w:val="annotation text"/>
    <w:basedOn w:val="a2"/>
    <w:link w:val="aff2"/>
    <w:semiHidden/>
    <w:unhideWhenUsed/>
    <w:rsid w:val="00B248FF"/>
    <w:rPr>
      <w:sz w:val="20"/>
      <w:szCs w:val="20"/>
    </w:rPr>
  </w:style>
  <w:style w:type="character" w:customStyle="1" w:styleId="aff2">
    <w:name w:val="Текст примечания Знак"/>
    <w:link w:val="aff1"/>
    <w:semiHidden/>
    <w:rsid w:val="00B248FF"/>
    <w:rPr>
      <w:rFonts w:ascii="Times New Roman" w:hAnsi="Times New Roman"/>
      <w:lang w:eastAsia="en-US"/>
    </w:rPr>
  </w:style>
  <w:style w:type="paragraph" w:styleId="aff3">
    <w:name w:val="annotation subject"/>
    <w:basedOn w:val="aff1"/>
    <w:next w:val="aff1"/>
    <w:link w:val="aff4"/>
    <w:semiHidden/>
    <w:unhideWhenUsed/>
    <w:rsid w:val="00B248FF"/>
    <w:rPr>
      <w:b/>
      <w:bCs/>
    </w:rPr>
  </w:style>
  <w:style w:type="character" w:customStyle="1" w:styleId="aff4">
    <w:name w:val="Тема примечания Знак"/>
    <w:link w:val="aff3"/>
    <w:semiHidden/>
    <w:rsid w:val="00B248FF"/>
    <w:rPr>
      <w:rFonts w:ascii="Times New Roman" w:hAnsi="Times New Roman"/>
      <w:b/>
      <w:bCs/>
      <w:lang w:eastAsia="en-US"/>
    </w:rPr>
  </w:style>
  <w:style w:type="character" w:customStyle="1" w:styleId="34">
    <w:name w:val="Подзаголовок 3 уровня Знак Знак"/>
    <w:rsid w:val="005D52CB"/>
    <w:rPr>
      <w:rFonts w:eastAsia="Calibri"/>
      <w:b/>
      <w:sz w:val="24"/>
      <w:szCs w:val="22"/>
      <w:lang w:val="ru-RU" w:eastAsia="en-US" w:bidi="ar-SA"/>
    </w:rPr>
  </w:style>
  <w:style w:type="paragraph" w:customStyle="1" w:styleId="Default">
    <w:name w:val="Default"/>
    <w:rsid w:val="00144BA2"/>
    <w:pPr>
      <w:autoSpaceDE w:val="0"/>
      <w:autoSpaceDN w:val="0"/>
      <w:adjustRightInd w:val="0"/>
    </w:pPr>
    <w:rPr>
      <w:rFonts w:eastAsia="Times New Roman" w:cs="Calibri"/>
      <w:color w:val="000000"/>
      <w:sz w:val="24"/>
      <w:szCs w:val="24"/>
    </w:rPr>
  </w:style>
  <w:style w:type="paragraph" w:styleId="aff5">
    <w:name w:val="footnote text"/>
    <w:basedOn w:val="a2"/>
    <w:semiHidden/>
    <w:rsid w:val="0051416D"/>
    <w:rPr>
      <w:sz w:val="20"/>
      <w:szCs w:val="20"/>
    </w:rPr>
  </w:style>
  <w:style w:type="character" w:styleId="aff6">
    <w:name w:val="footnote reference"/>
    <w:semiHidden/>
    <w:rsid w:val="0051416D"/>
    <w:rPr>
      <w:vertAlign w:val="superscript"/>
    </w:rPr>
  </w:style>
  <w:style w:type="character" w:styleId="aff7">
    <w:name w:val="FollowedHyperlink"/>
    <w:uiPriority w:val="99"/>
    <w:semiHidden/>
    <w:unhideWhenUsed/>
    <w:rsid w:val="005B4A38"/>
    <w:rPr>
      <w:color w:val="800080"/>
      <w:u w:val="single"/>
    </w:rPr>
  </w:style>
  <w:style w:type="paragraph" w:styleId="aff8">
    <w:name w:val="caption"/>
    <w:basedOn w:val="a2"/>
    <w:qFormat/>
    <w:rsid w:val="002609F9"/>
    <w:pPr>
      <w:widowControl w:val="0"/>
      <w:autoSpaceDE w:val="0"/>
      <w:autoSpaceDN w:val="0"/>
      <w:adjustRightInd w:val="0"/>
      <w:spacing w:before="0" w:line="360" w:lineRule="auto"/>
      <w:ind w:firstLine="720"/>
    </w:pPr>
    <w:rPr>
      <w:rFonts w:ascii="Courier New" w:eastAsia="Times New Roman" w:hAnsi="Courier New" w:cs="Courier New"/>
      <w:kern w:val="28"/>
      <w:sz w:val="22"/>
      <w:lang w:eastAsia="ru-RU"/>
    </w:rPr>
  </w:style>
  <w:style w:type="character" w:customStyle="1" w:styleId="40">
    <w:name w:val="Заголовок 4 Знак"/>
    <w:aliases w:val="Обычный1 Знак"/>
    <w:basedOn w:val="a3"/>
    <w:link w:val="4"/>
    <w:rsid w:val="00A023D1"/>
    <w:rPr>
      <w:rFonts w:ascii="Times New Roman" w:eastAsia="Times New Roman" w:hAnsi="Times New Roman"/>
      <w:bCs/>
      <w:sz w:val="22"/>
      <w:szCs w:val="28"/>
    </w:rPr>
  </w:style>
  <w:style w:type="character" w:customStyle="1" w:styleId="50">
    <w:name w:val="Заголовок 5 Знак"/>
    <w:basedOn w:val="a3"/>
    <w:link w:val="5"/>
    <w:rsid w:val="00A023D1"/>
    <w:rPr>
      <w:rFonts w:ascii="Times New Roman" w:eastAsia="Times New Roman" w:hAnsi="Times New Roman"/>
      <w:b/>
      <w:bCs/>
      <w:i/>
      <w:iCs/>
      <w:sz w:val="26"/>
      <w:szCs w:val="26"/>
    </w:rPr>
  </w:style>
  <w:style w:type="character" w:customStyle="1" w:styleId="60">
    <w:name w:val="Заголовок 6 Знак"/>
    <w:basedOn w:val="a3"/>
    <w:link w:val="6"/>
    <w:rsid w:val="00A023D1"/>
    <w:rPr>
      <w:rFonts w:ascii="Times New Roman" w:eastAsia="Times New Roman" w:hAnsi="Times New Roman"/>
      <w:b/>
      <w:bCs/>
      <w:sz w:val="22"/>
      <w:szCs w:val="22"/>
    </w:rPr>
  </w:style>
  <w:style w:type="character" w:customStyle="1" w:styleId="80">
    <w:name w:val="Заголовок 8 Знак"/>
    <w:basedOn w:val="a3"/>
    <w:link w:val="8"/>
    <w:rsid w:val="00A023D1"/>
    <w:rPr>
      <w:rFonts w:ascii="Times New Roman" w:eastAsia="Times New Roman" w:hAnsi="Times New Roman"/>
      <w:i/>
      <w:iCs/>
      <w:sz w:val="24"/>
      <w:szCs w:val="24"/>
    </w:rPr>
  </w:style>
  <w:style w:type="character" w:customStyle="1" w:styleId="90">
    <w:name w:val="Заголовок 9 Знак"/>
    <w:basedOn w:val="a3"/>
    <w:link w:val="9"/>
    <w:rsid w:val="00A023D1"/>
    <w:rPr>
      <w:rFonts w:ascii="Arial" w:eastAsia="Times New Roman" w:hAnsi="Arial" w:cs="Arial"/>
      <w:sz w:val="22"/>
      <w:szCs w:val="22"/>
    </w:rPr>
  </w:style>
  <w:style w:type="character" w:customStyle="1" w:styleId="21">
    <w:name w:val="Заголовок 2 Знак"/>
    <w:basedOn w:val="a3"/>
    <w:link w:val="20"/>
    <w:rsid w:val="00A023D1"/>
    <w:rPr>
      <w:rFonts w:ascii="Arial" w:hAnsi="Arial" w:cs="Arial"/>
      <w:b/>
      <w:bCs/>
      <w:i/>
      <w:iCs/>
      <w:sz w:val="28"/>
      <w:szCs w:val="28"/>
      <w:lang w:eastAsia="en-US"/>
    </w:rPr>
  </w:style>
  <w:style w:type="character" w:customStyle="1" w:styleId="31">
    <w:name w:val="Заголовок 3 Знак"/>
    <w:basedOn w:val="a3"/>
    <w:link w:val="30"/>
    <w:rsid w:val="00A023D1"/>
    <w:rPr>
      <w:rFonts w:ascii="Arial" w:hAnsi="Arial" w:cs="Arial"/>
      <w:b/>
      <w:bCs/>
      <w:sz w:val="26"/>
      <w:szCs w:val="26"/>
      <w:lang w:eastAsia="en-US"/>
    </w:rPr>
  </w:style>
  <w:style w:type="paragraph" w:customStyle="1" w:styleId="10">
    <w:name w:val="Мой Заголовок 1"/>
    <w:basedOn w:val="11"/>
    <w:rsid w:val="00A023D1"/>
    <w:pPr>
      <w:numPr>
        <w:numId w:val="4"/>
      </w:numPr>
      <w:spacing w:line="288" w:lineRule="auto"/>
      <w:jc w:val="both"/>
    </w:pPr>
    <w:rPr>
      <w:rFonts w:cs="Arial"/>
      <w:sz w:val="24"/>
      <w:lang w:eastAsia="ru-RU"/>
    </w:rPr>
  </w:style>
  <w:style w:type="paragraph" w:styleId="aff9">
    <w:name w:val="Document Map"/>
    <w:basedOn w:val="a2"/>
    <w:link w:val="affa"/>
    <w:semiHidden/>
    <w:rsid w:val="00A023D1"/>
    <w:pPr>
      <w:shd w:val="clear" w:color="auto" w:fill="000080"/>
      <w:spacing w:before="0" w:line="288" w:lineRule="auto"/>
    </w:pPr>
    <w:rPr>
      <w:rFonts w:ascii="Tahoma" w:eastAsia="Times New Roman" w:hAnsi="Tahoma" w:cs="Tahoma"/>
      <w:szCs w:val="24"/>
      <w:lang w:eastAsia="ru-RU"/>
    </w:rPr>
  </w:style>
  <w:style w:type="character" w:customStyle="1" w:styleId="affa">
    <w:name w:val="Схема документа Знак"/>
    <w:basedOn w:val="a3"/>
    <w:link w:val="aff9"/>
    <w:semiHidden/>
    <w:rsid w:val="00A023D1"/>
    <w:rPr>
      <w:rFonts w:ascii="Tahoma" w:eastAsia="Times New Roman" w:hAnsi="Tahoma" w:cs="Tahoma"/>
      <w:sz w:val="24"/>
      <w:szCs w:val="24"/>
      <w:shd w:val="clear" w:color="auto" w:fill="000080"/>
    </w:rPr>
  </w:style>
  <w:style w:type="paragraph" w:styleId="affb">
    <w:name w:val="Title"/>
    <w:basedOn w:val="a2"/>
    <w:link w:val="affc"/>
    <w:qFormat/>
    <w:rsid w:val="00A023D1"/>
    <w:pPr>
      <w:widowControl w:val="0"/>
      <w:overflowPunct w:val="0"/>
      <w:autoSpaceDE w:val="0"/>
      <w:autoSpaceDN w:val="0"/>
      <w:adjustRightInd w:val="0"/>
      <w:spacing w:before="0" w:line="360" w:lineRule="auto"/>
      <w:ind w:firstLine="720"/>
      <w:textAlignment w:val="baseline"/>
    </w:pPr>
    <w:rPr>
      <w:rFonts w:ascii="Courier New" w:eastAsia="Times New Roman" w:hAnsi="Courier New"/>
      <w:kern w:val="28"/>
      <w:sz w:val="22"/>
      <w:szCs w:val="20"/>
      <w:lang w:eastAsia="ru-RU"/>
    </w:rPr>
  </w:style>
  <w:style w:type="character" w:customStyle="1" w:styleId="affc">
    <w:name w:val="Название Знак"/>
    <w:basedOn w:val="a3"/>
    <w:link w:val="affb"/>
    <w:rsid w:val="00A023D1"/>
    <w:rPr>
      <w:rFonts w:ascii="Courier New" w:eastAsia="Times New Roman" w:hAnsi="Courier New"/>
      <w:kern w:val="28"/>
      <w:sz w:val="22"/>
    </w:rPr>
  </w:style>
  <w:style w:type="paragraph" w:styleId="affd">
    <w:name w:val="Body Text Indent"/>
    <w:basedOn w:val="a2"/>
    <w:link w:val="affe"/>
    <w:rsid w:val="00A023D1"/>
    <w:pPr>
      <w:tabs>
        <w:tab w:val="left" w:pos="3544"/>
      </w:tabs>
      <w:spacing w:before="0" w:line="288" w:lineRule="auto"/>
      <w:ind w:firstLine="426"/>
    </w:pPr>
    <w:rPr>
      <w:rFonts w:eastAsia="Times New Roman"/>
      <w:sz w:val="28"/>
      <w:szCs w:val="20"/>
      <w:lang w:eastAsia="ru-RU"/>
    </w:rPr>
  </w:style>
  <w:style w:type="character" w:customStyle="1" w:styleId="affe">
    <w:name w:val="Основной текст с отступом Знак"/>
    <w:basedOn w:val="a3"/>
    <w:link w:val="affd"/>
    <w:rsid w:val="00A023D1"/>
    <w:rPr>
      <w:rFonts w:ascii="Times New Roman" w:eastAsia="Times New Roman" w:hAnsi="Times New Roman"/>
      <w:sz w:val="28"/>
    </w:rPr>
  </w:style>
  <w:style w:type="paragraph" w:customStyle="1" w:styleId="BlockQuotation">
    <w:name w:val="Block Quotation"/>
    <w:basedOn w:val="a2"/>
    <w:rsid w:val="00A023D1"/>
    <w:pPr>
      <w:widowControl w:val="0"/>
      <w:overflowPunct w:val="0"/>
      <w:autoSpaceDE w:val="0"/>
      <w:autoSpaceDN w:val="0"/>
      <w:adjustRightInd w:val="0"/>
      <w:spacing w:before="0" w:line="360" w:lineRule="auto"/>
      <w:ind w:left="-142" w:right="142" w:firstLine="851"/>
      <w:textAlignment w:val="baseline"/>
    </w:pPr>
    <w:rPr>
      <w:rFonts w:eastAsia="Times New Roman"/>
      <w:sz w:val="22"/>
      <w:szCs w:val="20"/>
      <w:lang w:eastAsia="ru-RU"/>
    </w:rPr>
  </w:style>
  <w:style w:type="paragraph" w:customStyle="1" w:styleId="BodyTextIndent21">
    <w:name w:val="Body Text Indent 21"/>
    <w:basedOn w:val="a2"/>
    <w:rsid w:val="00A023D1"/>
    <w:pPr>
      <w:widowControl w:val="0"/>
      <w:overflowPunct w:val="0"/>
      <w:autoSpaceDE w:val="0"/>
      <w:autoSpaceDN w:val="0"/>
      <w:adjustRightInd w:val="0"/>
      <w:spacing w:before="0" w:line="288" w:lineRule="auto"/>
      <w:ind w:firstLine="567"/>
      <w:textAlignment w:val="baseline"/>
    </w:pPr>
    <w:rPr>
      <w:rFonts w:ascii="Pragmatica" w:eastAsia="Times New Roman" w:hAnsi="Pragmatica"/>
      <w:sz w:val="20"/>
      <w:szCs w:val="20"/>
      <w:lang w:eastAsia="ru-RU"/>
    </w:rPr>
  </w:style>
  <w:style w:type="paragraph" w:styleId="24">
    <w:name w:val="Body Text Indent 2"/>
    <w:basedOn w:val="a2"/>
    <w:link w:val="25"/>
    <w:rsid w:val="00A023D1"/>
    <w:pPr>
      <w:spacing w:before="0" w:after="120" w:line="480" w:lineRule="auto"/>
      <w:ind w:left="283"/>
    </w:pPr>
    <w:rPr>
      <w:rFonts w:eastAsia="Times New Roman"/>
      <w:szCs w:val="24"/>
      <w:lang w:eastAsia="ru-RU"/>
    </w:rPr>
  </w:style>
  <w:style w:type="character" w:customStyle="1" w:styleId="25">
    <w:name w:val="Основной текст с отступом 2 Знак"/>
    <w:basedOn w:val="a3"/>
    <w:link w:val="24"/>
    <w:rsid w:val="00A023D1"/>
    <w:rPr>
      <w:rFonts w:ascii="Times New Roman" w:eastAsia="Times New Roman" w:hAnsi="Times New Roman"/>
      <w:sz w:val="24"/>
      <w:szCs w:val="24"/>
    </w:rPr>
  </w:style>
  <w:style w:type="paragraph" w:styleId="26">
    <w:name w:val="Body Text 2"/>
    <w:basedOn w:val="a2"/>
    <w:link w:val="27"/>
    <w:rsid w:val="00A023D1"/>
    <w:pPr>
      <w:spacing w:before="0" w:after="120" w:line="480" w:lineRule="auto"/>
    </w:pPr>
    <w:rPr>
      <w:rFonts w:eastAsia="Times New Roman"/>
      <w:szCs w:val="24"/>
      <w:lang w:eastAsia="ru-RU"/>
    </w:rPr>
  </w:style>
  <w:style w:type="character" w:customStyle="1" w:styleId="27">
    <w:name w:val="Основной текст 2 Знак"/>
    <w:basedOn w:val="a3"/>
    <w:link w:val="26"/>
    <w:rsid w:val="00A023D1"/>
    <w:rPr>
      <w:rFonts w:ascii="Times New Roman" w:eastAsia="Times New Roman" w:hAnsi="Times New Roman"/>
      <w:sz w:val="24"/>
      <w:szCs w:val="24"/>
    </w:rPr>
  </w:style>
  <w:style w:type="paragraph" w:styleId="35">
    <w:name w:val="Body Text Indent 3"/>
    <w:basedOn w:val="a2"/>
    <w:link w:val="36"/>
    <w:rsid w:val="00A023D1"/>
    <w:pPr>
      <w:spacing w:before="0" w:after="120" w:line="288" w:lineRule="auto"/>
      <w:ind w:left="283"/>
    </w:pPr>
    <w:rPr>
      <w:rFonts w:eastAsia="Times New Roman"/>
      <w:sz w:val="16"/>
      <w:szCs w:val="16"/>
      <w:lang w:eastAsia="ru-RU"/>
    </w:rPr>
  </w:style>
  <w:style w:type="character" w:customStyle="1" w:styleId="36">
    <w:name w:val="Основной текст с отступом 3 Знак"/>
    <w:basedOn w:val="a3"/>
    <w:link w:val="35"/>
    <w:rsid w:val="00A023D1"/>
    <w:rPr>
      <w:rFonts w:ascii="Times New Roman" w:eastAsia="Times New Roman" w:hAnsi="Times New Roman"/>
      <w:sz w:val="16"/>
      <w:szCs w:val="16"/>
    </w:rPr>
  </w:style>
  <w:style w:type="paragraph" w:styleId="afff">
    <w:name w:val="Body Text"/>
    <w:basedOn w:val="a2"/>
    <w:link w:val="afff0"/>
    <w:rsid w:val="00A023D1"/>
    <w:pPr>
      <w:spacing w:before="0" w:after="120" w:line="288" w:lineRule="auto"/>
    </w:pPr>
    <w:rPr>
      <w:rFonts w:eastAsia="Times New Roman"/>
      <w:szCs w:val="24"/>
      <w:lang w:eastAsia="ru-RU"/>
    </w:rPr>
  </w:style>
  <w:style w:type="character" w:customStyle="1" w:styleId="afff0">
    <w:name w:val="Основной текст Знак"/>
    <w:basedOn w:val="a3"/>
    <w:link w:val="afff"/>
    <w:rsid w:val="00A023D1"/>
    <w:rPr>
      <w:rFonts w:ascii="Times New Roman" w:eastAsia="Times New Roman" w:hAnsi="Times New Roman"/>
      <w:sz w:val="24"/>
      <w:szCs w:val="24"/>
    </w:rPr>
  </w:style>
  <w:style w:type="character" w:styleId="afff1">
    <w:name w:val="page number"/>
    <w:basedOn w:val="a3"/>
    <w:rsid w:val="00A023D1"/>
  </w:style>
  <w:style w:type="paragraph" w:styleId="41">
    <w:name w:val="toc 4"/>
    <w:basedOn w:val="a2"/>
    <w:next w:val="a2"/>
    <w:autoRedefine/>
    <w:uiPriority w:val="39"/>
    <w:unhideWhenUsed/>
    <w:rsid w:val="00A023D1"/>
    <w:pPr>
      <w:spacing w:before="0" w:after="100" w:line="276" w:lineRule="auto"/>
      <w:ind w:left="660"/>
    </w:pPr>
    <w:rPr>
      <w:rFonts w:ascii="Calibri" w:eastAsia="Times New Roman" w:hAnsi="Calibri"/>
      <w:sz w:val="22"/>
      <w:lang w:eastAsia="ru-RU"/>
    </w:rPr>
  </w:style>
  <w:style w:type="paragraph" w:styleId="51">
    <w:name w:val="toc 5"/>
    <w:basedOn w:val="a2"/>
    <w:next w:val="a2"/>
    <w:autoRedefine/>
    <w:uiPriority w:val="39"/>
    <w:unhideWhenUsed/>
    <w:rsid w:val="00A023D1"/>
    <w:pPr>
      <w:spacing w:before="0" w:after="100" w:line="276" w:lineRule="auto"/>
      <w:ind w:left="880"/>
    </w:pPr>
    <w:rPr>
      <w:rFonts w:ascii="Calibri" w:eastAsia="Times New Roman" w:hAnsi="Calibri"/>
      <w:sz w:val="22"/>
      <w:lang w:eastAsia="ru-RU"/>
    </w:rPr>
  </w:style>
  <w:style w:type="paragraph" w:styleId="61">
    <w:name w:val="toc 6"/>
    <w:basedOn w:val="a2"/>
    <w:next w:val="a2"/>
    <w:autoRedefine/>
    <w:uiPriority w:val="39"/>
    <w:unhideWhenUsed/>
    <w:rsid w:val="00A023D1"/>
    <w:pPr>
      <w:spacing w:before="0" w:after="100" w:line="276" w:lineRule="auto"/>
      <w:ind w:left="1100"/>
    </w:pPr>
    <w:rPr>
      <w:rFonts w:ascii="Calibri" w:eastAsia="Times New Roman" w:hAnsi="Calibri"/>
      <w:sz w:val="22"/>
      <w:lang w:eastAsia="ru-RU"/>
    </w:rPr>
  </w:style>
  <w:style w:type="paragraph" w:styleId="7">
    <w:name w:val="toc 7"/>
    <w:basedOn w:val="a2"/>
    <w:next w:val="a2"/>
    <w:autoRedefine/>
    <w:uiPriority w:val="39"/>
    <w:unhideWhenUsed/>
    <w:rsid w:val="00A023D1"/>
    <w:pPr>
      <w:spacing w:before="0" w:after="100" w:line="276" w:lineRule="auto"/>
      <w:ind w:left="1320"/>
    </w:pPr>
    <w:rPr>
      <w:rFonts w:ascii="Calibri" w:eastAsia="Times New Roman" w:hAnsi="Calibri"/>
      <w:sz w:val="22"/>
      <w:lang w:eastAsia="ru-RU"/>
    </w:rPr>
  </w:style>
  <w:style w:type="paragraph" w:styleId="81">
    <w:name w:val="toc 8"/>
    <w:basedOn w:val="a2"/>
    <w:next w:val="a2"/>
    <w:autoRedefine/>
    <w:uiPriority w:val="39"/>
    <w:unhideWhenUsed/>
    <w:rsid w:val="00A023D1"/>
    <w:pPr>
      <w:spacing w:before="0" w:after="100" w:line="276" w:lineRule="auto"/>
      <w:ind w:left="1540"/>
    </w:pPr>
    <w:rPr>
      <w:rFonts w:ascii="Calibri" w:eastAsia="Times New Roman" w:hAnsi="Calibri"/>
      <w:sz w:val="22"/>
      <w:lang w:eastAsia="ru-RU"/>
    </w:rPr>
  </w:style>
  <w:style w:type="paragraph" w:styleId="91">
    <w:name w:val="toc 9"/>
    <w:basedOn w:val="a2"/>
    <w:next w:val="a2"/>
    <w:autoRedefine/>
    <w:uiPriority w:val="39"/>
    <w:unhideWhenUsed/>
    <w:rsid w:val="00A023D1"/>
    <w:pPr>
      <w:spacing w:before="0" w:after="100" w:line="276" w:lineRule="auto"/>
      <w:ind w:left="1760"/>
    </w:pPr>
    <w:rPr>
      <w:rFonts w:ascii="Calibri" w:eastAsia="Times New Roman" w:hAnsi="Calibri"/>
      <w:sz w:val="22"/>
      <w:lang w:eastAsia="ru-RU"/>
    </w:rPr>
  </w:style>
  <w:style w:type="paragraph" w:customStyle="1" w:styleId="afff2">
    <w:name w:val="Обычный без отступа Знак"/>
    <w:basedOn w:val="a2"/>
    <w:link w:val="afff3"/>
    <w:rsid w:val="00A023D1"/>
    <w:pPr>
      <w:widowControl w:val="0"/>
      <w:spacing w:before="60"/>
      <w:ind w:firstLine="567"/>
      <w:jc w:val="center"/>
    </w:pPr>
    <w:rPr>
      <w:rFonts w:eastAsia="Times New Roman"/>
      <w:szCs w:val="24"/>
    </w:rPr>
  </w:style>
  <w:style w:type="character" w:customStyle="1" w:styleId="afff3">
    <w:name w:val="Обычный без отступа Знак Знак"/>
    <w:link w:val="afff2"/>
    <w:rsid w:val="00A023D1"/>
    <w:rPr>
      <w:rFonts w:ascii="Times New Roman" w:eastAsia="Times New Roman" w:hAnsi="Times New Roman"/>
      <w:sz w:val="24"/>
      <w:szCs w:val="24"/>
    </w:rPr>
  </w:style>
  <w:style w:type="paragraph" w:customStyle="1" w:styleId="37">
    <w:name w:val="Таблица3 Название"/>
    <w:basedOn w:val="a2"/>
    <w:qFormat/>
    <w:rsid w:val="00F2542E"/>
    <w:pPr>
      <w:tabs>
        <w:tab w:val="right" w:pos="10064"/>
      </w:tabs>
      <w:adjustRightInd w:val="0"/>
      <w:snapToGrid w:val="0"/>
      <w:spacing w:after="60"/>
      <w:ind w:left="284"/>
    </w:pPr>
    <w:rPr>
      <w:rFonts w:eastAsia="Times New Roman"/>
      <w:szCs w:val="20"/>
      <w:lang w:eastAsia="ru-RU"/>
    </w:rPr>
  </w:style>
  <w:style w:type="paragraph" w:customStyle="1" w:styleId="a0">
    <w:name w:val="Стиль Абзац списка + По ширине"/>
    <w:basedOn w:val="a"/>
    <w:rsid w:val="00874CE7"/>
    <w:pPr>
      <w:numPr>
        <w:numId w:val="10"/>
      </w:numPr>
    </w:pPr>
    <w:rPr>
      <w:rFonts w:eastAsia="Times New Roman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667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844562">
          <w:marLeft w:val="576"/>
          <w:marRight w:val="0"/>
          <w:marTop w:val="1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68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8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574881">
          <w:marLeft w:val="288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92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8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76082">
          <w:marLeft w:val="576"/>
          <w:marRight w:val="0"/>
          <w:marTop w:val="1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313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689813">
          <w:marLeft w:val="7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475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833498">
          <w:marLeft w:val="7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23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8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96358">
          <w:marLeft w:val="4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26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259997">
          <w:marLeft w:val="576"/>
          <w:marRight w:val="0"/>
          <w:marTop w:val="1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982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017063">
          <w:marLeft w:val="7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34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8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180637">
          <w:marLeft w:val="576"/>
          <w:marRight w:val="0"/>
          <w:marTop w:val="1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74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470965">
          <w:marLeft w:val="576"/>
          <w:marRight w:val="0"/>
          <w:marTop w:val="1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83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570130">
          <w:marLeft w:val="4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106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0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789589">
          <w:marLeft w:val="7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35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5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928923">
          <w:marLeft w:val="576"/>
          <w:marRight w:val="0"/>
          <w:marTop w:val="1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15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089993">
          <w:marLeft w:val="576"/>
          <w:marRight w:val="0"/>
          <w:marTop w:val="1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52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205938">
          <w:marLeft w:val="4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7.emf"/><Relationship Id="rId21" Type="http://schemas.openxmlformats.org/officeDocument/2006/relationships/image" Target="media/image9.emf"/><Relationship Id="rId42" Type="http://schemas.openxmlformats.org/officeDocument/2006/relationships/image" Target="media/image20.emf"/><Relationship Id="rId63" Type="http://schemas.openxmlformats.org/officeDocument/2006/relationships/image" Target="media/image30.emf"/><Relationship Id="rId84" Type="http://schemas.openxmlformats.org/officeDocument/2006/relationships/package" Target="embeddings/_________Microsoft_Visio36.vsdx"/><Relationship Id="rId138" Type="http://schemas.openxmlformats.org/officeDocument/2006/relationships/hyperlink" Target="DATA/04.%20&#1052;&#1077;&#1090;&#1086;&#1076;%20&#1089;&#1080;&#1084;&#1084;&#1077;&#1090;&#1088;&#1080;&#1095;&#1085;&#1099;&#1093;%20&#1089;&#1086;&#1089;&#1090;&#1072;&#1074;&#1083;&#1103;&#1102;&#1097;&#1080;&#1093;" TargetMode="External"/><Relationship Id="rId107" Type="http://schemas.openxmlformats.org/officeDocument/2006/relationships/image" Target="media/image52.emf"/><Relationship Id="rId11" Type="http://schemas.openxmlformats.org/officeDocument/2006/relationships/image" Target="media/image4.emf"/><Relationship Id="rId32" Type="http://schemas.openxmlformats.org/officeDocument/2006/relationships/image" Target="media/image15.emf"/><Relationship Id="rId53" Type="http://schemas.openxmlformats.org/officeDocument/2006/relationships/package" Target="embeddings/_________Microsoft_Visio21.vsdx"/><Relationship Id="rId74" Type="http://schemas.openxmlformats.org/officeDocument/2006/relationships/package" Target="embeddings/_________Microsoft_Visio31.vsdx"/><Relationship Id="rId128" Type="http://schemas.openxmlformats.org/officeDocument/2006/relationships/package" Target="embeddings/_________Microsoft_Visio58.vsdx"/><Relationship Id="rId149" Type="http://schemas.openxmlformats.org/officeDocument/2006/relationships/package" Target="embeddings/_________Microsoft_Visio62.vsdx"/><Relationship Id="rId5" Type="http://schemas.openxmlformats.org/officeDocument/2006/relationships/webSettings" Target="webSettings.xml"/><Relationship Id="rId95" Type="http://schemas.openxmlformats.org/officeDocument/2006/relationships/image" Target="media/image46.emf"/><Relationship Id="rId22" Type="http://schemas.openxmlformats.org/officeDocument/2006/relationships/package" Target="embeddings/_________Microsoft_Visio6.vsdx"/><Relationship Id="rId27" Type="http://schemas.openxmlformats.org/officeDocument/2006/relationships/image" Target="media/image12.emf"/><Relationship Id="rId43" Type="http://schemas.openxmlformats.org/officeDocument/2006/relationships/package" Target="embeddings/_________Microsoft_Visio16.vsdx"/><Relationship Id="rId48" Type="http://schemas.openxmlformats.org/officeDocument/2006/relationships/image" Target="media/image23.emf"/><Relationship Id="rId64" Type="http://schemas.openxmlformats.org/officeDocument/2006/relationships/package" Target="embeddings/_________Microsoft_Visio26.vsdx"/><Relationship Id="rId69" Type="http://schemas.openxmlformats.org/officeDocument/2006/relationships/image" Target="media/image33.emf"/><Relationship Id="rId113" Type="http://schemas.openxmlformats.org/officeDocument/2006/relationships/image" Target="media/image55.emf"/><Relationship Id="rId118" Type="http://schemas.openxmlformats.org/officeDocument/2006/relationships/package" Target="embeddings/_________Microsoft_Visio53.vsdx"/><Relationship Id="rId134" Type="http://schemas.openxmlformats.org/officeDocument/2006/relationships/hyperlink" Target="https://sank6.ru/docs_comtrade_viewer/comtrade.html" TargetMode="External"/><Relationship Id="rId139" Type="http://schemas.openxmlformats.org/officeDocument/2006/relationships/hyperlink" Target="DATA/04.%20&#1052;&#1077;&#1090;&#1086;&#1076;%20&#1089;&#1080;&#1084;&#1084;&#1077;&#1090;&#1088;&#1080;&#1095;&#1085;&#1099;&#1093;%20&#1089;&#1086;&#1089;&#1090;&#1072;&#1074;&#1083;&#1103;&#1102;&#1097;&#1080;&#1093;" TargetMode="External"/><Relationship Id="rId80" Type="http://schemas.openxmlformats.org/officeDocument/2006/relationships/package" Target="embeddings/_________Microsoft_Visio34.vsdx"/><Relationship Id="rId85" Type="http://schemas.openxmlformats.org/officeDocument/2006/relationships/image" Target="media/image41.emf"/><Relationship Id="rId150" Type="http://schemas.openxmlformats.org/officeDocument/2006/relationships/fontTable" Target="fontTable.xml"/><Relationship Id="rId12" Type="http://schemas.openxmlformats.org/officeDocument/2006/relationships/package" Target="embeddings/_________Microsoft_Visio1.vsdx"/><Relationship Id="rId17" Type="http://schemas.openxmlformats.org/officeDocument/2006/relationships/image" Target="media/image7.emf"/><Relationship Id="rId33" Type="http://schemas.openxmlformats.org/officeDocument/2006/relationships/package" Target="embeddings/_________Microsoft_Visio11.vsdx"/><Relationship Id="rId38" Type="http://schemas.openxmlformats.org/officeDocument/2006/relationships/image" Target="media/image18.emf"/><Relationship Id="rId59" Type="http://schemas.openxmlformats.org/officeDocument/2006/relationships/image" Target="media/image28.emf"/><Relationship Id="rId103" Type="http://schemas.openxmlformats.org/officeDocument/2006/relationships/image" Target="media/image50.emf"/><Relationship Id="rId108" Type="http://schemas.openxmlformats.org/officeDocument/2006/relationships/package" Target="embeddings/_________Microsoft_Visio48.vsdx"/><Relationship Id="rId124" Type="http://schemas.openxmlformats.org/officeDocument/2006/relationships/package" Target="embeddings/_________Microsoft_Visio56.vsdx"/><Relationship Id="rId129" Type="http://schemas.openxmlformats.org/officeDocument/2006/relationships/image" Target="media/image63.emf"/><Relationship Id="rId54" Type="http://schemas.openxmlformats.org/officeDocument/2006/relationships/image" Target="media/image26.emf"/><Relationship Id="rId70" Type="http://schemas.openxmlformats.org/officeDocument/2006/relationships/package" Target="embeddings/_________Microsoft_Visio29.vsdx"/><Relationship Id="rId75" Type="http://schemas.openxmlformats.org/officeDocument/2006/relationships/image" Target="media/image36.emf"/><Relationship Id="rId91" Type="http://schemas.openxmlformats.org/officeDocument/2006/relationships/image" Target="media/image44.emf"/><Relationship Id="rId96" Type="http://schemas.openxmlformats.org/officeDocument/2006/relationships/package" Target="embeddings/_________Microsoft_Visio42.vsdx"/><Relationship Id="rId140" Type="http://schemas.openxmlformats.org/officeDocument/2006/relationships/hyperlink" Target="https://ru.wikipedia.org/wiki/%D0%9F%D1%80%D0%B5%D0%BE%D0%B1%D1%80%D0%B0%D0%B7%D0%BE%D0%B2%D0%B0%D0%BD%D0%B8%D0%B5_%D0%A4%D1%83%D1%80%D1%8C%D0%B5" TargetMode="External"/><Relationship Id="rId14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emf"/><Relationship Id="rId28" Type="http://schemas.openxmlformats.org/officeDocument/2006/relationships/package" Target="embeddings/_________Microsoft_Visio9.vsdx"/><Relationship Id="rId49" Type="http://schemas.openxmlformats.org/officeDocument/2006/relationships/package" Target="embeddings/_________Microsoft_Visio19.vsdx"/><Relationship Id="rId114" Type="http://schemas.openxmlformats.org/officeDocument/2006/relationships/package" Target="embeddings/_________Microsoft_Visio51.vsdx"/><Relationship Id="rId119" Type="http://schemas.openxmlformats.org/officeDocument/2006/relationships/image" Target="media/image58.emf"/><Relationship Id="rId44" Type="http://schemas.openxmlformats.org/officeDocument/2006/relationships/image" Target="media/image21.emf"/><Relationship Id="rId60" Type="http://schemas.openxmlformats.org/officeDocument/2006/relationships/package" Target="embeddings/_________Microsoft_Visio24.vsdx"/><Relationship Id="rId65" Type="http://schemas.openxmlformats.org/officeDocument/2006/relationships/image" Target="media/image31.emf"/><Relationship Id="rId81" Type="http://schemas.openxmlformats.org/officeDocument/2006/relationships/image" Target="media/image39.emf"/><Relationship Id="rId86" Type="http://schemas.openxmlformats.org/officeDocument/2006/relationships/package" Target="embeddings/_________Microsoft_Visio37.vsdx"/><Relationship Id="rId130" Type="http://schemas.openxmlformats.org/officeDocument/2006/relationships/package" Target="embeddings/_________Microsoft_Visio59.vsdx"/><Relationship Id="rId135" Type="http://schemas.openxmlformats.org/officeDocument/2006/relationships/hyperlink" Target="DATA/01.%20&#1054;&#1087;&#1080;&#1089;&#1072;&#1085;&#1080;&#1077;%20&#1092;&#1086;&#1088;&#1084;&#1072;&#1090;&#1072;%20Comtrade" TargetMode="External"/><Relationship Id="rId151" Type="http://schemas.openxmlformats.org/officeDocument/2006/relationships/theme" Target="theme/theme1.xml"/><Relationship Id="rId13" Type="http://schemas.openxmlformats.org/officeDocument/2006/relationships/image" Target="media/image5.emf"/><Relationship Id="rId18" Type="http://schemas.openxmlformats.org/officeDocument/2006/relationships/package" Target="embeddings/_________Microsoft_Visio4.vsdx"/><Relationship Id="rId39" Type="http://schemas.openxmlformats.org/officeDocument/2006/relationships/package" Target="embeddings/_________Microsoft_Visio14.vsdx"/><Relationship Id="rId109" Type="http://schemas.openxmlformats.org/officeDocument/2006/relationships/image" Target="media/image53.emf"/><Relationship Id="rId34" Type="http://schemas.openxmlformats.org/officeDocument/2006/relationships/image" Target="media/image16.emf"/><Relationship Id="rId50" Type="http://schemas.openxmlformats.org/officeDocument/2006/relationships/image" Target="media/image24.emf"/><Relationship Id="rId55" Type="http://schemas.openxmlformats.org/officeDocument/2006/relationships/package" Target="embeddings/_________Microsoft_Visio22.vsdx"/><Relationship Id="rId76" Type="http://schemas.openxmlformats.org/officeDocument/2006/relationships/package" Target="embeddings/_________Microsoft_Visio32.vsdx"/><Relationship Id="rId97" Type="http://schemas.openxmlformats.org/officeDocument/2006/relationships/image" Target="media/image47.emf"/><Relationship Id="rId104" Type="http://schemas.openxmlformats.org/officeDocument/2006/relationships/package" Target="embeddings/_________Microsoft_Visio46.vsdx"/><Relationship Id="rId120" Type="http://schemas.openxmlformats.org/officeDocument/2006/relationships/package" Target="embeddings/_________Microsoft_Visio54.vsdx"/><Relationship Id="rId125" Type="http://schemas.openxmlformats.org/officeDocument/2006/relationships/image" Target="media/image61.emf"/><Relationship Id="rId141" Type="http://schemas.openxmlformats.org/officeDocument/2006/relationships/hyperlink" Target="DATA/04.%20&#1052;&#1077;&#1090;&#1086;&#1076;%20&#1089;&#1080;&#1084;&#1084;&#1077;&#1090;&#1088;&#1080;&#1095;&#1085;&#1099;&#1093;%20&#1089;&#1086;&#1089;&#1090;&#1072;&#1074;&#1083;&#1103;&#1102;&#1097;&#1080;&#1093;" TargetMode="External"/><Relationship Id="rId146" Type="http://schemas.openxmlformats.org/officeDocument/2006/relationships/header" Target="header2.xml"/><Relationship Id="rId7" Type="http://schemas.openxmlformats.org/officeDocument/2006/relationships/endnotes" Target="endnotes.xml"/><Relationship Id="rId71" Type="http://schemas.openxmlformats.org/officeDocument/2006/relationships/image" Target="media/image34.emf"/><Relationship Id="rId92" Type="http://schemas.openxmlformats.org/officeDocument/2006/relationships/package" Target="embeddings/_________Microsoft_Visio40.vsdx"/><Relationship Id="rId2" Type="http://schemas.openxmlformats.org/officeDocument/2006/relationships/numbering" Target="numbering.xml"/><Relationship Id="rId29" Type="http://schemas.openxmlformats.org/officeDocument/2006/relationships/image" Target="media/image13.emf"/><Relationship Id="rId24" Type="http://schemas.openxmlformats.org/officeDocument/2006/relationships/package" Target="embeddings/_________Microsoft_Visio7.vsdx"/><Relationship Id="rId40" Type="http://schemas.openxmlformats.org/officeDocument/2006/relationships/image" Target="media/image19.emf"/><Relationship Id="rId45" Type="http://schemas.openxmlformats.org/officeDocument/2006/relationships/package" Target="embeddings/_________Microsoft_Visio17.vsdx"/><Relationship Id="rId66" Type="http://schemas.openxmlformats.org/officeDocument/2006/relationships/package" Target="embeddings/_________Microsoft_Visio27.vsdx"/><Relationship Id="rId87" Type="http://schemas.openxmlformats.org/officeDocument/2006/relationships/image" Target="media/image42.emf"/><Relationship Id="rId110" Type="http://schemas.openxmlformats.org/officeDocument/2006/relationships/package" Target="embeddings/_________Microsoft_Visio49.vsdx"/><Relationship Id="rId115" Type="http://schemas.openxmlformats.org/officeDocument/2006/relationships/image" Target="media/image56.emf"/><Relationship Id="rId131" Type="http://schemas.openxmlformats.org/officeDocument/2006/relationships/package" Target="embeddings/_________Microsoft_Visio60.vsdx"/><Relationship Id="rId136" Type="http://schemas.openxmlformats.org/officeDocument/2006/relationships/hyperlink" Target="DATA/03.%20&#1054;&#1087;&#1080;&#1089;&#1072;&#1085;&#1080;&#1077;%20&#1088;&#1072;&#1079;&#1083;&#1080;&#1095;&#1080;&#1081;%20Comtrade%201991%201999%202013" TargetMode="External"/><Relationship Id="rId61" Type="http://schemas.openxmlformats.org/officeDocument/2006/relationships/image" Target="media/image29.emf"/><Relationship Id="rId82" Type="http://schemas.openxmlformats.org/officeDocument/2006/relationships/package" Target="embeddings/_________Microsoft_Visio35.vsdx"/><Relationship Id="rId19" Type="http://schemas.openxmlformats.org/officeDocument/2006/relationships/image" Target="media/image8.emf"/><Relationship Id="rId14" Type="http://schemas.openxmlformats.org/officeDocument/2006/relationships/package" Target="embeddings/_________Microsoft_Visio2.vsdx"/><Relationship Id="rId30" Type="http://schemas.openxmlformats.org/officeDocument/2006/relationships/package" Target="embeddings/_________Microsoft_Visio10.vsdx"/><Relationship Id="rId35" Type="http://schemas.openxmlformats.org/officeDocument/2006/relationships/package" Target="embeddings/_________Microsoft_Visio12.vsdx"/><Relationship Id="rId56" Type="http://schemas.openxmlformats.org/officeDocument/2006/relationships/image" Target="media/image27.emf"/><Relationship Id="rId77" Type="http://schemas.openxmlformats.org/officeDocument/2006/relationships/image" Target="media/image37.emf"/><Relationship Id="rId100" Type="http://schemas.openxmlformats.org/officeDocument/2006/relationships/package" Target="embeddings/_________Microsoft_Visio44.vsdx"/><Relationship Id="rId105" Type="http://schemas.openxmlformats.org/officeDocument/2006/relationships/image" Target="media/image51.emf"/><Relationship Id="rId126" Type="http://schemas.openxmlformats.org/officeDocument/2006/relationships/package" Target="embeddings/_________Microsoft_Visio57.vsdx"/><Relationship Id="rId147" Type="http://schemas.openxmlformats.org/officeDocument/2006/relationships/footer" Target="footer2.xml"/><Relationship Id="rId8" Type="http://schemas.openxmlformats.org/officeDocument/2006/relationships/image" Target="media/image1.jpeg"/><Relationship Id="rId51" Type="http://schemas.openxmlformats.org/officeDocument/2006/relationships/package" Target="embeddings/_________Microsoft_Visio20.vsdx"/><Relationship Id="rId72" Type="http://schemas.openxmlformats.org/officeDocument/2006/relationships/package" Target="embeddings/_________Microsoft_Visio30.vsdx"/><Relationship Id="rId93" Type="http://schemas.openxmlformats.org/officeDocument/2006/relationships/image" Target="media/image45.emf"/><Relationship Id="rId98" Type="http://schemas.openxmlformats.org/officeDocument/2006/relationships/package" Target="embeddings/_________Microsoft_Visio43.vsdx"/><Relationship Id="rId121" Type="http://schemas.openxmlformats.org/officeDocument/2006/relationships/image" Target="media/image59.emf"/><Relationship Id="rId142" Type="http://schemas.openxmlformats.org/officeDocument/2006/relationships/hyperlink" Target="https://faultan.ru/articles/osc/essence_of_fourier_transform/" TargetMode="External"/><Relationship Id="rId3" Type="http://schemas.openxmlformats.org/officeDocument/2006/relationships/styles" Target="styles.xml"/><Relationship Id="rId25" Type="http://schemas.openxmlformats.org/officeDocument/2006/relationships/image" Target="media/image11.emf"/><Relationship Id="rId46" Type="http://schemas.openxmlformats.org/officeDocument/2006/relationships/image" Target="media/image22.emf"/><Relationship Id="rId67" Type="http://schemas.openxmlformats.org/officeDocument/2006/relationships/image" Target="media/image32.emf"/><Relationship Id="rId116" Type="http://schemas.openxmlformats.org/officeDocument/2006/relationships/package" Target="embeddings/_________Microsoft_Visio52.vsdx"/><Relationship Id="rId137" Type="http://schemas.openxmlformats.org/officeDocument/2006/relationships/hyperlink" Target="https://ru.wikipedia.org/wiki/%D0%9C%D0%B5%D1%82%D0%BE%D0%B4_%D1%81%D0%B8%D0%BC%D0%BC%D0%B5%D1%82%D1%80%D0%B8%D1%87%D0%BD%D1%8B%D1%85_%D1%81%D0%BE%D1%81%D1%82%D0%B0%D0%B2%D0%BB%D1%8F%D1%8E%D1%89%D0%B8%D1%85" TargetMode="External"/><Relationship Id="rId20" Type="http://schemas.openxmlformats.org/officeDocument/2006/relationships/package" Target="embeddings/_________Microsoft_Visio5.vsdx"/><Relationship Id="rId41" Type="http://schemas.openxmlformats.org/officeDocument/2006/relationships/package" Target="embeddings/_________Microsoft_Visio15.vsdx"/><Relationship Id="rId62" Type="http://schemas.openxmlformats.org/officeDocument/2006/relationships/package" Target="embeddings/_________Microsoft_Visio25.vsdx"/><Relationship Id="rId83" Type="http://schemas.openxmlformats.org/officeDocument/2006/relationships/image" Target="media/image40.emf"/><Relationship Id="rId88" Type="http://schemas.openxmlformats.org/officeDocument/2006/relationships/package" Target="embeddings/_________Microsoft_Visio38.vsdx"/><Relationship Id="rId111" Type="http://schemas.openxmlformats.org/officeDocument/2006/relationships/image" Target="media/image54.emf"/><Relationship Id="rId132" Type="http://schemas.openxmlformats.org/officeDocument/2006/relationships/image" Target="media/image64.emf"/><Relationship Id="rId15" Type="http://schemas.openxmlformats.org/officeDocument/2006/relationships/image" Target="media/image6.emf"/><Relationship Id="rId36" Type="http://schemas.openxmlformats.org/officeDocument/2006/relationships/image" Target="media/image17.emf"/><Relationship Id="rId57" Type="http://schemas.openxmlformats.org/officeDocument/2006/relationships/package" Target="embeddings/_________Microsoft_Visio23.vsdx"/><Relationship Id="rId106" Type="http://schemas.openxmlformats.org/officeDocument/2006/relationships/package" Target="embeddings/_________Microsoft_Visio47.vsdx"/><Relationship Id="rId127" Type="http://schemas.openxmlformats.org/officeDocument/2006/relationships/image" Target="media/image62.emf"/><Relationship Id="rId10" Type="http://schemas.openxmlformats.org/officeDocument/2006/relationships/image" Target="media/image3.png"/><Relationship Id="rId31" Type="http://schemas.openxmlformats.org/officeDocument/2006/relationships/image" Target="media/image14.wmf"/><Relationship Id="rId52" Type="http://schemas.openxmlformats.org/officeDocument/2006/relationships/image" Target="media/image25.emf"/><Relationship Id="rId73" Type="http://schemas.openxmlformats.org/officeDocument/2006/relationships/image" Target="media/image35.emf"/><Relationship Id="rId78" Type="http://schemas.openxmlformats.org/officeDocument/2006/relationships/package" Target="embeddings/_________Microsoft_Visio33.vsdx"/><Relationship Id="rId94" Type="http://schemas.openxmlformats.org/officeDocument/2006/relationships/package" Target="embeddings/_________Microsoft_Visio41.vsdx"/><Relationship Id="rId99" Type="http://schemas.openxmlformats.org/officeDocument/2006/relationships/image" Target="media/image48.emf"/><Relationship Id="rId101" Type="http://schemas.openxmlformats.org/officeDocument/2006/relationships/image" Target="media/image49.emf"/><Relationship Id="rId122" Type="http://schemas.openxmlformats.org/officeDocument/2006/relationships/package" Target="embeddings/_________Microsoft_Visio55.vsdx"/><Relationship Id="rId143" Type="http://schemas.openxmlformats.org/officeDocument/2006/relationships/hyperlink" Target="DATA/04.%20&#1052;&#1077;&#1090;&#1086;&#1076;%20&#1089;&#1080;&#1084;&#1084;&#1077;&#1090;&#1088;&#1080;&#1095;&#1085;&#1099;&#1093;%20&#1089;&#1086;&#1089;&#1090;&#1072;&#1074;&#1083;&#1103;&#1102;&#1097;&#1080;&#1093;" TargetMode="External"/><Relationship Id="rId148" Type="http://schemas.openxmlformats.org/officeDocument/2006/relationships/image" Target="media/image65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package" Target="embeddings/_________Microsoft_Visio8.vsdx"/><Relationship Id="rId47" Type="http://schemas.openxmlformats.org/officeDocument/2006/relationships/package" Target="embeddings/_________Microsoft_Visio18.vsdx"/><Relationship Id="rId68" Type="http://schemas.openxmlformats.org/officeDocument/2006/relationships/package" Target="embeddings/_________Microsoft_Visio28.vsdx"/><Relationship Id="rId89" Type="http://schemas.openxmlformats.org/officeDocument/2006/relationships/image" Target="media/image43.emf"/><Relationship Id="rId112" Type="http://schemas.openxmlformats.org/officeDocument/2006/relationships/package" Target="embeddings/_________Microsoft_Visio50.vsdx"/><Relationship Id="rId133" Type="http://schemas.openxmlformats.org/officeDocument/2006/relationships/package" Target="embeddings/_________Microsoft_Visio61.vsdx"/><Relationship Id="rId16" Type="http://schemas.openxmlformats.org/officeDocument/2006/relationships/package" Target="embeddings/_________Microsoft_Visio3.vsdx"/><Relationship Id="rId37" Type="http://schemas.openxmlformats.org/officeDocument/2006/relationships/package" Target="embeddings/_________Microsoft_Visio13.vsdx"/><Relationship Id="rId58" Type="http://schemas.openxmlformats.org/officeDocument/2006/relationships/hyperlink" Target="DATA" TargetMode="External"/><Relationship Id="rId79" Type="http://schemas.openxmlformats.org/officeDocument/2006/relationships/image" Target="media/image38.emf"/><Relationship Id="rId102" Type="http://schemas.openxmlformats.org/officeDocument/2006/relationships/package" Target="embeddings/_________Microsoft_Visio45.vsdx"/><Relationship Id="rId123" Type="http://schemas.openxmlformats.org/officeDocument/2006/relationships/image" Target="media/image60.emf"/><Relationship Id="rId144" Type="http://schemas.openxmlformats.org/officeDocument/2006/relationships/header" Target="header1.xml"/><Relationship Id="rId90" Type="http://schemas.openxmlformats.org/officeDocument/2006/relationships/package" Target="embeddings/_________Microsoft_Visio39.vsdx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MD_&#1064;&#1072;&#1073;&#1083;&#1086;&#1085;_v8.do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5F4D58E-C0B3-4A4D-AFCA-E4F9DF0832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MD_Шаблон_v8.dot</Template>
  <TotalTime>6562</TotalTime>
  <Pages>45</Pages>
  <Words>8383</Words>
  <Characters>47784</Characters>
  <Application>Microsoft Office Word</Application>
  <DocSecurity>0</DocSecurity>
  <Lines>398</Lines>
  <Paragraphs>112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56055</CharactersWithSpaces>
  <SharedDoc>false</SharedDoc>
  <HLinks>
    <vt:vector size="180" baseType="variant">
      <vt:variant>
        <vt:i4>5701652</vt:i4>
      </vt:variant>
      <vt:variant>
        <vt:i4>312</vt:i4>
      </vt:variant>
      <vt:variant>
        <vt:i4>0</vt:i4>
      </vt:variant>
      <vt:variant>
        <vt:i4>5</vt:i4>
      </vt:variant>
      <vt:variant>
        <vt:lpwstr>TD_DPP110_tst_PCAP_v1</vt:lpwstr>
      </vt:variant>
      <vt:variant>
        <vt:lpwstr/>
      </vt:variant>
      <vt:variant>
        <vt:i4>4128823</vt:i4>
      </vt:variant>
      <vt:variant>
        <vt:i4>309</vt:i4>
      </vt:variant>
      <vt:variant>
        <vt:i4>0</vt:i4>
      </vt:variant>
      <vt:variant>
        <vt:i4>5</vt:i4>
      </vt:variant>
      <vt:variant>
        <vt:lpwstr>TD_DPP110_tst_sch_v1</vt:lpwstr>
      </vt:variant>
      <vt:variant>
        <vt:lpwstr/>
      </vt:variant>
      <vt:variant>
        <vt:i4>1245238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_Toc313714768</vt:lpwstr>
      </vt:variant>
      <vt:variant>
        <vt:i4>1245238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_Toc313714767</vt:lpwstr>
      </vt:variant>
      <vt:variant>
        <vt:i4>1245238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_Toc313714766</vt:lpwstr>
      </vt:variant>
      <vt:variant>
        <vt:i4>1245238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_Toc313714765</vt:lpwstr>
      </vt:variant>
      <vt:variant>
        <vt:i4>1245238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_Toc313714764</vt:lpwstr>
      </vt:variant>
      <vt:variant>
        <vt:i4>1245238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_Toc313714763</vt:lpwstr>
      </vt:variant>
      <vt:variant>
        <vt:i4>1245238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_Toc313714762</vt:lpwstr>
      </vt:variant>
      <vt:variant>
        <vt:i4>1245238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_Toc313714761</vt:lpwstr>
      </vt:variant>
      <vt:variant>
        <vt:i4>1245238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_Toc313714760</vt:lpwstr>
      </vt:variant>
      <vt:variant>
        <vt:i4>1048630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_Toc313714759</vt:lpwstr>
      </vt:variant>
      <vt:variant>
        <vt:i4>1048630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_Toc313714758</vt:lpwstr>
      </vt:variant>
      <vt:variant>
        <vt:i4>1048630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_Toc313714757</vt:lpwstr>
      </vt:variant>
      <vt:variant>
        <vt:i4>1048630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_Toc313714756</vt:lpwstr>
      </vt:variant>
      <vt:variant>
        <vt:i4>1048630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_Toc313714755</vt:lpwstr>
      </vt:variant>
      <vt:variant>
        <vt:i4>1048630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_Toc313714754</vt:lpwstr>
      </vt:variant>
      <vt:variant>
        <vt:i4>1048630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_Toc313714753</vt:lpwstr>
      </vt:variant>
      <vt:variant>
        <vt:i4>1048630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_Toc313714752</vt:lpwstr>
      </vt:variant>
      <vt:variant>
        <vt:i4>1048630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_Toc313714751</vt:lpwstr>
      </vt:variant>
      <vt:variant>
        <vt:i4>1048630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_Toc313714750</vt:lpwstr>
      </vt:variant>
      <vt:variant>
        <vt:i4>1114166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_Toc313714749</vt:lpwstr>
      </vt:variant>
      <vt:variant>
        <vt:i4>1114166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_Toc313714748</vt:lpwstr>
      </vt:variant>
      <vt:variant>
        <vt:i4>1114166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_Toc313714747</vt:lpwstr>
      </vt:variant>
      <vt:variant>
        <vt:i4>1114166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_Toc313714746</vt:lpwstr>
      </vt:variant>
      <vt:variant>
        <vt:i4>1114166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_Toc313714745</vt:lpwstr>
      </vt:variant>
      <vt:variant>
        <vt:i4>1114166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_Toc313714744</vt:lpwstr>
      </vt:variant>
      <vt:variant>
        <vt:i4>1114166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_Toc313714743</vt:lpwstr>
      </vt:variant>
      <vt:variant>
        <vt:i4>1114166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_Toc313714742</vt:lpwstr>
      </vt:variant>
      <vt:variant>
        <vt:i4>1114166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_Toc313714741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Мартынов М.В.</dc:creator>
  <cp:lastModifiedBy>ATLANT</cp:lastModifiedBy>
  <cp:revision>485</cp:revision>
  <cp:lastPrinted>2022-05-04T13:41:00Z</cp:lastPrinted>
  <dcterms:created xsi:type="dcterms:W3CDTF">2020-09-19T14:21:00Z</dcterms:created>
  <dcterms:modified xsi:type="dcterms:W3CDTF">2022-07-21T06:45:00Z</dcterms:modified>
</cp:coreProperties>
</file>